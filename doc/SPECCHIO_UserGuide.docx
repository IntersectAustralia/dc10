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r w:rsidR="002B0E82">
        <w:fldChar w:fldCharType="begin"/>
      </w:r>
      <w:r w:rsidR="002B0E82">
        <w:instrText xml:space="preserve"> REF DOC_TITLE \* MERGEFORMAT </w:instrText>
      </w:r>
      <w:r w:rsidR="002B0E82">
        <w:fldChar w:fldCharType="separate"/>
      </w:r>
      <w:r w:rsidR="00D568CA">
        <w:rPr>
          <w:noProof/>
        </w:rPr>
        <w:t>User Guide</w:t>
      </w:r>
      <w:r w:rsidR="002B0E82">
        <w:rPr>
          <w:noProof/>
        </w:rPr>
        <w:fldChar w:fldCharType="end"/>
      </w:r>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B142D9">
        <w:rPr>
          <w:noProof/>
        </w:rPr>
        <w:t>3.0</w:t>
      </w:r>
      <w:r w:rsidR="00C63D4F">
        <w:rPr>
          <w:noProof/>
        </w:rPr>
        <w:fldChar w:fldCharType="end"/>
      </w:r>
      <w:r w:rsidR="003450A8">
        <w:rPr>
          <w:noProof/>
        </w:rPr>
        <w:t>.2</w:t>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B142D9">
        <w:instrText>3.0</w:instrText>
      </w:r>
      <w:r w:rsidR="00AE2F37">
        <w:fldChar w:fldCharType="end"/>
      </w:r>
      <w:r w:rsidR="00AE2F37" w:rsidRPr="00084655">
        <w:fldChar w:fldCharType="separate"/>
      </w:r>
      <w:bookmarkStart w:id="3" w:name="VQS"/>
      <w:r w:rsidR="00B142D9">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B142D9">
        <w:instrText>29.10.2013</w:instrText>
      </w:r>
      <w:r w:rsidR="00AE2F37">
        <w:fldChar w:fldCharType="end"/>
      </w:r>
      <w:r w:rsidR="00AE2F37" w:rsidRPr="00084655">
        <w:fldChar w:fldCharType="separate"/>
      </w:r>
      <w:bookmarkStart w:id="4" w:name="DATE"/>
      <w:bookmarkStart w:id="5" w:name="DD"/>
      <w:r w:rsidR="00B142D9">
        <w:rPr>
          <w:noProof/>
        </w:rPr>
        <w:t>29.10.2013</w:t>
      </w:r>
      <w:bookmarkEnd w:id="4"/>
      <w:bookmarkEnd w:id="5"/>
      <w:r w:rsidR="00AE2F37" w:rsidRPr="00084655">
        <w:fldChar w:fldCharType="end"/>
      </w:r>
      <w:r w:rsidR="00C63D4F">
        <w:fldChar w:fldCharType="begin"/>
      </w:r>
      <w:r w:rsidR="00C63D4F">
        <w:instrText>REF DD</w:instrText>
      </w:r>
      <w:r w:rsidR="00C63D4F">
        <w:fldChar w:fldCharType="separate"/>
      </w:r>
      <w:r w:rsidR="003450A8">
        <w:rPr>
          <w:noProof/>
        </w:rPr>
        <w:t>13.05</w:t>
      </w:r>
      <w:r w:rsidR="00B142D9">
        <w:rPr>
          <w:noProof/>
        </w:rPr>
        <w:t>.201</w:t>
      </w:r>
      <w:r w:rsidR="00C63D4F">
        <w:rPr>
          <w:noProof/>
        </w:rPr>
        <w:fldChar w:fldCharType="end"/>
      </w:r>
      <w:r w:rsidR="002F1257">
        <w:rPr>
          <w:noProof/>
        </w:rPr>
        <w:t>4</w:t>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B142D9">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B142D9">
        <w:rPr>
          <w:noProof/>
        </w:rPr>
        <w:t>P. Roberts (Intersect), A. Hueni &amp; D. Kuekenbrink (Remote Sensing Laboratories, University of Zurich)</w:t>
      </w:r>
      <w:bookmarkEnd w:id="6"/>
      <w:r w:rsidR="00AE2F37" w:rsidRPr="00084655">
        <w:fldChar w:fldCharType="end"/>
      </w:r>
      <w:r w:rsidR="002B0E82">
        <w:fldChar w:fldCharType="begin"/>
      </w:r>
      <w:r w:rsidR="002B0E82">
        <w:instrText xml:space="preserve">REF DOC_AUTHOR  \* MERGEFORMAT </w:instrText>
      </w:r>
      <w:r w:rsidR="002B0E82">
        <w:fldChar w:fldCharType="separate"/>
      </w:r>
      <w:r w:rsidR="00B142D9">
        <w:rPr>
          <w:noProof/>
        </w:rPr>
        <w:t>P. Roberts (Intersect), A. Hueni &amp; D. Kuekenbrink (Remote Sensing Laboratories, University of Zurich)</w:t>
      </w:r>
      <w:r w:rsidR="002B0E82">
        <w:rPr>
          <w:noProof/>
        </w:rPr>
        <w:fldChar w:fldCharType="end"/>
      </w:r>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2F1257">
        <w:rPr>
          <w:noProof/>
        </w:rPr>
        <w:t>131</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568FCC1E" wp14:editId="65966EAB">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59579849"/>
      <w:r w:rsidRPr="00067105">
        <w:lastRenderedPageBreak/>
        <w:t>Table of Contents</w:t>
      </w:r>
      <w:bookmarkEnd w:id="7"/>
      <w:bookmarkEnd w:id="8"/>
    </w:p>
    <w:bookmarkStart w:id="9" w:name="_Toc356279529"/>
    <w:p w:rsidR="00A92DD8" w:rsidRDefault="00AE2F37">
      <w:pPr>
        <w:pStyle w:val="TOC1"/>
        <w:rPr>
          <w:rFonts w:asciiTheme="minorHAnsi" w:eastAsiaTheme="minorEastAsia" w:hAnsiTheme="minorHAnsi" w:cstheme="minorBidi"/>
          <w:b w:val="0"/>
          <w:noProof/>
          <w:sz w:val="22"/>
          <w:szCs w:val="22"/>
          <w:lang w:val="en-AU"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D568CA">
        <w:rPr>
          <w:noProof/>
        </w:rPr>
        <w:t>2</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sidR="00D568CA">
        <w:rPr>
          <w:noProof/>
        </w:rPr>
        <w:t>8</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sidR="00D568CA">
        <w:rPr>
          <w:noProof/>
        </w:rPr>
        <w:t>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sidR="00D568CA">
        <w:rPr>
          <w:noProof/>
        </w:rPr>
        <w:t>17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sidR="00D568CA">
        <w:rPr>
          <w:noProof/>
        </w:rPr>
        <w:t>20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sidR="00D568CA">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sidR="00D568CA">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sidR="00D568CA">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sidR="00D568CA">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sidR="00D568CA">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lastRenderedPageBreak/>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sidR="00D568CA">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sidR="00D568CA">
        <w:rPr>
          <w:noProof/>
        </w:rPr>
        <w:t>36</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sidR="00D568CA">
        <w:rPr>
          <w:noProof/>
        </w:rPr>
        <w:t>41</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sidR="00D568CA">
        <w:rPr>
          <w:noProof/>
        </w:rPr>
        <w:t>44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sidR="00D568CA">
        <w:rPr>
          <w:noProof/>
        </w:rPr>
        <w:t>45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sidR="00D568CA">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sidR="00D568CA">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sidR="00D568CA">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sidR="00D568CA">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sidR="00D568CA">
        <w:rPr>
          <w:noProof/>
        </w:rPr>
        <w:t>57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sidR="00D568CA">
        <w:rPr>
          <w:noProof/>
        </w:rPr>
        <w:t>59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sidR="00D568CA">
        <w:rPr>
          <w:noProof/>
        </w:rPr>
        <w:t>62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sidR="00D568CA">
        <w:rPr>
          <w:noProof/>
        </w:rPr>
        <w:t>63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lastRenderedPageBreak/>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sidR="00D568CA">
        <w:rPr>
          <w:noProof/>
        </w:rPr>
        <w:t>65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sidR="00D568CA">
        <w:rPr>
          <w:noProof/>
        </w:rPr>
        <w:t>72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sidR="00D568CA">
        <w:rPr>
          <w:noProof/>
        </w:rPr>
        <w:t>79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sidR="00D568CA">
        <w:rPr>
          <w:noProof/>
        </w:rPr>
        <w:t>80</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sidR="00D568CA">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sidR="00D568CA">
        <w:rPr>
          <w:noProof/>
        </w:rPr>
        <w:t>85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sidR="00D568CA">
        <w:rPr>
          <w:noProof/>
        </w:rPr>
        <w:t>87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sidR="00D568CA">
        <w:rPr>
          <w:noProof/>
        </w:rPr>
        <w:t>89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sidR="00D568CA">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sidR="00D568CA">
        <w:rPr>
          <w:noProof/>
        </w:rPr>
        <w:t>96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sidR="00D568CA">
        <w:rPr>
          <w:noProof/>
        </w:rPr>
        <w:t>97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sidR="00D568CA">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sidR="00D568CA">
        <w:rPr>
          <w:noProof/>
        </w:rPr>
        <w:t>100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sidR="00D568CA">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sidR="00D568CA">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sidR="00D568CA">
        <w:rPr>
          <w:noProof/>
        </w:rPr>
        <w:t>103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sidR="00D568CA">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sidR="00D568CA">
        <w:rPr>
          <w:noProof/>
        </w:rPr>
        <w:t>109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sidR="00D568CA">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sidR="00D568CA">
        <w:rPr>
          <w:noProof/>
        </w:rPr>
        <w:t>115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sidR="00D568CA">
        <w:rPr>
          <w:noProof/>
        </w:rPr>
        <w:t>118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sidR="00D568CA">
        <w:rPr>
          <w:noProof/>
        </w:rPr>
        <w:t>119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sidR="00D568CA">
        <w:rPr>
          <w:noProof/>
        </w:rPr>
        <w:t>121</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sidR="00D568CA">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sidR="00D568CA">
        <w:rPr>
          <w:noProof/>
        </w:rPr>
        <w:t>125</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sidR="00D568CA">
        <w:rPr>
          <w:noProof/>
        </w:rPr>
        <w:t>127</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sidR="00D568CA">
        <w:rPr>
          <w:noProof/>
        </w:rPr>
        <w:t>128</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sidR="00D568CA">
        <w:rPr>
          <w:noProof/>
        </w:rPr>
        <w:t>130</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sidR="00D568CA">
        <w:rPr>
          <w:noProof/>
        </w:rPr>
        <w:t>131</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0" w:name="_Ref157228649"/>
      <w:bookmarkStart w:id="11" w:name="_Toc355280328"/>
      <w:bookmarkStart w:id="12" w:name="_Toc359579850"/>
      <w:bookmarkEnd w:id="9"/>
      <w:r w:rsidRPr="00084655">
        <w:lastRenderedPageBreak/>
        <w:t>Introduction</w:t>
      </w:r>
      <w:bookmarkEnd w:id="10"/>
      <w:bookmarkEnd w:id="11"/>
      <w:bookmarkEnd w:id="12"/>
    </w:p>
    <w:p w:rsidR="007B0A47" w:rsidRDefault="006251A9" w:rsidP="00A7583F">
      <w:pPr>
        <w:pStyle w:val="Body"/>
      </w:pPr>
      <w:r>
        <w:t xml:space="preserve">SPECCHIO is a database </w:t>
      </w:r>
      <w:r w:rsidR="008C1F0E">
        <w:t>for storing</w:t>
      </w:r>
      <w:r>
        <w:t xml:space="preserve"> spectral data acquired by </w:t>
      </w:r>
      <w:proofErr w:type="spellStart"/>
      <w:r>
        <w:t>spectroradio</w:t>
      </w:r>
      <w:r w:rsidR="007B0A47">
        <w:t>meters</w:t>
      </w:r>
      <w:proofErr w:type="spellEnd"/>
      <w:r w:rsidR="007B0A47">
        <w:t xml:space="preserve">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w:t>
      </w:r>
      <w:proofErr w:type="spellStart"/>
      <w:r>
        <w:t>Specchio</w:t>
      </w:r>
      <w:proofErr w:type="spellEnd"/>
      <w:r>
        <w:t xml:space="preserve">” </w:t>
      </w:r>
      <w:r w:rsidR="002F3529">
        <w:t>is an Italian word meaning “mirror” or “looking glass”. It can also be used to refer to a table of data or a scoreboard.</w:t>
      </w:r>
    </w:p>
    <w:p w:rsidR="007221BB" w:rsidRDefault="007221BB" w:rsidP="007221BB">
      <w:pPr>
        <w:pStyle w:val="Heading2"/>
      </w:pPr>
      <w:bookmarkStart w:id="13" w:name="_Toc355280329"/>
      <w:bookmarkStart w:id="14" w:name="_Toc359579851"/>
      <w:r>
        <w:t>Document scope</w:t>
      </w:r>
      <w:bookmarkEnd w:id="13"/>
      <w:bookmarkEnd w:id="14"/>
    </w:p>
    <w:p w:rsidR="007221BB" w:rsidRDefault="00F52044" w:rsidP="007221BB">
      <w:pPr>
        <w:pStyle w:val="Body"/>
      </w:pPr>
      <w:r>
        <w:t>SPECCHIO</w:t>
      </w:r>
      <w:r w:rsidR="00DB5CD4">
        <w:t xml:space="preserve"> uses </w:t>
      </w:r>
      <w:proofErr w:type="gramStart"/>
      <w:r w:rsidR="00DB5CD4">
        <w:t>a Client</w:t>
      </w:r>
      <w:proofErr w:type="gramEnd"/>
      <w:r w:rsidR="00DB5CD4">
        <w:t xml:space="preserve">-Server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5" w:name="_Toc355280330"/>
      <w:bookmarkStart w:id="16" w:name="_Toc359579852"/>
      <w:r>
        <w:t>Intended audience</w:t>
      </w:r>
      <w:bookmarkEnd w:id="15"/>
      <w:bookmarkEnd w:id="16"/>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proofErr w:type="gramStart"/>
      <w:r>
        <w:t>remote</w:t>
      </w:r>
      <w:proofErr w:type="gramEnd"/>
      <w:r>
        <w:t xml:space="preserve"> sensing and the disciplines and </w:t>
      </w:r>
      <w:r w:rsidR="004B60CF">
        <w:t>processes</w:t>
      </w:r>
      <w:r w:rsidR="00DB5CD4">
        <w:t xml:space="preserve"> related to it.</w:t>
      </w:r>
    </w:p>
    <w:p w:rsidR="007221BB" w:rsidRDefault="00DB5CD4" w:rsidP="00DB5CD4">
      <w:pPr>
        <w:pStyle w:val="Bullet"/>
      </w:pPr>
      <w:proofErr w:type="gramStart"/>
      <w:r>
        <w:t>the</w:t>
      </w:r>
      <w:proofErr w:type="gramEnd"/>
      <w:r>
        <w:t xml:space="preserve"> general operation of their own computer.</w:t>
      </w:r>
    </w:p>
    <w:p w:rsidR="002F3529" w:rsidRPr="007221BB" w:rsidRDefault="002F3529" w:rsidP="00DB5CD4">
      <w:pPr>
        <w:pStyle w:val="Bullet"/>
      </w:pPr>
      <w:proofErr w:type="gramStart"/>
      <w:r>
        <w:t>the</w:t>
      </w:r>
      <w:proofErr w:type="gramEnd"/>
      <w:r>
        <w:t xml:space="preserve"> general concept of a client-server architecture.</w:t>
      </w:r>
    </w:p>
    <w:p w:rsidR="007221BB" w:rsidRDefault="00F52044" w:rsidP="007221BB">
      <w:pPr>
        <w:pStyle w:val="Heading2"/>
      </w:pPr>
      <w:bookmarkStart w:id="17" w:name="_Toc355280331"/>
      <w:bookmarkStart w:id="18" w:name="_Toc359579853"/>
      <w:r>
        <w:t>SPECCHIO</w:t>
      </w:r>
      <w:r w:rsidR="007221BB">
        <w:t xml:space="preserve"> ownership and access</w:t>
      </w:r>
      <w:bookmarkEnd w:id="17"/>
      <w:bookmarkEnd w:id="18"/>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19" w:name="_Toc359579854"/>
      <w:bookmarkStart w:id="20" w:name="_Toc355280332"/>
      <w:r>
        <w:t>Copyright and licensing</w:t>
      </w:r>
      <w:bookmarkEnd w:id="19"/>
    </w:p>
    <w:p w:rsidR="00A078C5" w:rsidRDefault="00A078C5" w:rsidP="00A078C5">
      <w:pPr>
        <w:pStyle w:val="Body"/>
      </w:pPr>
      <w:r>
        <w:t>SPECCHIO is licensed under the Creative Commons Attribution-</w:t>
      </w:r>
      <w:proofErr w:type="spellStart"/>
      <w:r>
        <w:t>ShareAlike</w:t>
      </w:r>
      <w:proofErr w:type="spellEnd"/>
      <w:r>
        <w:t xml:space="preserve"> </w:t>
      </w:r>
    </w:p>
    <w:p w:rsidR="00334CF9" w:rsidRDefault="00A078C5" w:rsidP="00A078C5">
      <w:pPr>
        <w:pStyle w:val="Body"/>
      </w:pPr>
      <w:r>
        <w:t xml:space="preserve">3.0 </w:t>
      </w:r>
      <w:proofErr w:type="spellStart"/>
      <w:r>
        <w:t>Unported</w:t>
      </w:r>
      <w:proofErr w:type="spellEnd"/>
      <w:r>
        <w:t xml:space="preserve">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1" w:name="_Toc359579855"/>
      <w:r>
        <w:t>For Further Information</w:t>
      </w:r>
      <w:bookmarkEnd w:id="21"/>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F50802" w:rsidRDefault="00F50802" w:rsidP="00F50802">
      <w:pPr>
        <w:pStyle w:val="HangingIndent"/>
        <w:rPr>
          <w:rStyle w:val="Strong"/>
        </w:rPr>
      </w:pPr>
      <w:proofErr w:type="gramStart"/>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w:t>
      </w:r>
      <w:proofErr w:type="gramEnd"/>
      <w:r>
        <w:t xml:space="preserve"> Some of this information may be related to other non-UOW versions of SPECCHIO.</w:t>
      </w:r>
    </w:p>
    <w:p w:rsidR="00F50802" w:rsidRPr="005555AA" w:rsidRDefault="00F50802" w:rsidP="00F50802">
      <w:pPr>
        <w:pStyle w:val="HangingIndent"/>
        <w:rPr>
          <w:rStyle w:val="Strong"/>
          <w:b w:val="0"/>
          <w:bCs w:val="0"/>
          <w:i/>
          <w:color w:val="FF0000"/>
        </w:rPr>
      </w:pPr>
      <w:r>
        <w:rPr>
          <w:rStyle w:val="Strong"/>
        </w:rPr>
        <w:t xml:space="preserve">SPECCHIO </w:t>
      </w:r>
      <w:proofErr w:type="spellStart"/>
      <w:r>
        <w:rPr>
          <w:rStyle w:val="Strong"/>
        </w:rPr>
        <w:t>UoW</w:t>
      </w:r>
      <w:proofErr w:type="spellEnd"/>
      <w:r>
        <w:rPr>
          <w:rStyle w:val="Strong"/>
        </w:rPr>
        <w:t xml:space="preserve">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rsidR="00F50802" w:rsidRDefault="00F50802" w:rsidP="00F50802">
      <w:pPr>
        <w:pStyle w:val="HangingIndent"/>
      </w:pPr>
      <w:proofErr w:type="gramStart"/>
      <w:r>
        <w:rPr>
          <w:rStyle w:val="Strong"/>
        </w:rPr>
        <w:t xml:space="preserve">SPECCHIO </w:t>
      </w:r>
      <w:proofErr w:type="spellStart"/>
      <w:r>
        <w:rPr>
          <w:rStyle w:val="Strong"/>
        </w:rPr>
        <w:t>GitHub</w:t>
      </w:r>
      <w:proofErr w:type="spellEnd"/>
      <w:r>
        <w:rPr>
          <w:rStyle w:val="Strong"/>
        </w:rPr>
        <w:t xml:space="preserve">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roofErr w:type="gramEnd"/>
    </w:p>
    <w:p w:rsidR="00334CF9" w:rsidRDefault="00334CF9" w:rsidP="00334CF9">
      <w:pPr>
        <w:pStyle w:val="HangingIndent"/>
        <w:rPr>
          <w:rStyle w:val="DocActionChar"/>
        </w:rPr>
      </w:pPr>
      <w:r>
        <w:t xml:space="preserve">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D568CA" w:rsidRPr="00D568CA">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D568CA" w:rsidRPr="00D568CA">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2" w:name="_Toc359579856"/>
      <w:bookmarkEnd w:id="20"/>
      <w:r>
        <w:lastRenderedPageBreak/>
        <w:t>Glossary</w:t>
      </w:r>
      <w:bookmarkEnd w:id="22"/>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proofErr w:type="spellStart"/>
            <w:r w:rsidRPr="00ED2D41">
              <w:rPr>
                <w:color w:val="222222"/>
                <w:lang w:val="en-AU" w:eastAsia="ja-JP"/>
              </w:rPr>
              <w:t>spectroradiomet</w:t>
            </w:r>
            <w:r>
              <w:rPr>
                <w:color w:val="222222"/>
                <w:lang w:val="en-AU" w:eastAsia="ja-JP"/>
              </w:rPr>
              <w:t>ric</w:t>
            </w:r>
            <w:proofErr w:type="spellEnd"/>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proofErr w:type="spellStart"/>
            <w:r w:rsidRPr="00ED2D41">
              <w:rPr>
                <w:color w:val="222222"/>
                <w:lang w:val="en-AU" w:eastAsia="ja-JP"/>
              </w:rPr>
              <w:t>spectroradiomet</w:t>
            </w:r>
            <w:r>
              <w:rPr>
                <w:color w:val="222222"/>
                <w:lang w:val="en-AU" w:eastAsia="ja-JP"/>
              </w:rPr>
              <w:t>ric</w:t>
            </w:r>
            <w:proofErr w:type="spellEnd"/>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w:t>
            </w:r>
            <w:proofErr w:type="gramStart"/>
            <w:r w:rsidR="00037DAE">
              <w:rPr>
                <w:color w:val="222222"/>
                <w:lang w:val="en-AU" w:eastAsia="ja-JP"/>
              </w:rPr>
              <w:t>a target</w:t>
            </w:r>
            <w:proofErr w:type="gramEnd"/>
            <w:r w:rsidR="00037DAE">
              <w:rPr>
                <w:color w:val="222222"/>
                <w:lang w:val="en-AU" w:eastAsia="ja-JP"/>
              </w:rPr>
              <w:t xml:space="preserve">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proofErr w:type="spellStart"/>
            <w:r w:rsidRPr="00E45309">
              <w:t>regexp</w:t>
            </w:r>
            <w:proofErr w:type="spellEnd"/>
            <w:r>
              <w:t>”</w:t>
            </w:r>
            <w:r w:rsidRPr="00E45309">
              <w:t xml:space="preserve">) is a sequence of text characters, some of which are understood to be </w:t>
            </w:r>
            <w:proofErr w:type="spellStart"/>
            <w:r w:rsidRPr="00E45309">
              <w:t>metacharacters</w:t>
            </w:r>
            <w:proofErr w:type="spellEnd"/>
            <w:r w:rsidRPr="00E45309">
              <w:t xml:space="preserve">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proofErr w:type="spellStart"/>
            <w:r w:rsidRPr="00ED2D41">
              <w:rPr>
                <w:b/>
                <w:color w:val="222222"/>
                <w:lang w:val="en-AU" w:eastAsia="ja-JP"/>
              </w:rPr>
              <w:t>Spectralon</w:t>
            </w:r>
            <w:proofErr w:type="spellEnd"/>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 xml:space="preserve">reference panel, produced by </w:t>
            </w:r>
            <w:proofErr w:type="spellStart"/>
            <w:r w:rsidRPr="00ED2D41">
              <w:rPr>
                <w:color w:val="222222"/>
                <w:lang w:val="en-AU" w:eastAsia="ja-JP"/>
              </w:rPr>
              <w:t>LabSphere</w:t>
            </w:r>
            <w:proofErr w:type="spellEnd"/>
            <w:r w:rsidRPr="00ED2D41">
              <w:rPr>
                <w:color w:val="222222"/>
                <w:lang w:val="en-AU" w:eastAsia="ja-JP"/>
              </w:rPr>
              <w:t xml:space="preserve">. </w:t>
            </w:r>
            <w:proofErr w:type="spellStart"/>
            <w:r w:rsidRPr="00ED2D41">
              <w:rPr>
                <w:color w:val="222222"/>
                <w:lang w:val="en-AU" w:eastAsia="ja-JP"/>
              </w:rPr>
              <w:t>Spectralon</w:t>
            </w:r>
            <w:proofErr w:type="spellEnd"/>
            <w:r w:rsidRPr="00ED2D41">
              <w:rPr>
                <w:color w:val="222222"/>
                <w:lang w:val="en-AU" w:eastAsia="ja-JP"/>
              </w:rPr>
              <w:t xml:space="preserve">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2B0E82"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3" w:name="_Toc355280339"/>
      <w:bookmarkStart w:id="24" w:name="_Toc359579857"/>
      <w:bookmarkStart w:id="25" w:name="_Ref130603700"/>
      <w:r w:rsidRPr="00084655">
        <w:lastRenderedPageBreak/>
        <w:t>SPECCHIO Concepts</w:t>
      </w:r>
      <w:bookmarkEnd w:id="23"/>
      <w:bookmarkEnd w:id="24"/>
    </w:p>
    <w:p w:rsidR="0039469A" w:rsidRDefault="00F52044" w:rsidP="001310CE">
      <w:pPr>
        <w:pStyle w:val="Body"/>
      </w:pPr>
      <w:bookmarkStart w:id="26"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2B0E82"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4872A3" w:rsidRPr="00C074B4" w:rsidRDefault="004872A3">
                    <w:pPr>
                      <w:rPr>
                        <w:lang w:val="en-AU"/>
                      </w:rPr>
                    </w:pPr>
                    <w:r>
                      <w:rPr>
                        <w:lang w:val="en-AU"/>
                      </w:rPr>
                      <w:t>Data uploaded for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 id="_x0000_s1047" type="#_x0000_t132" style="position:absolute;left:2744;top:9773;width:2071;height:1640" fillcolor="#eaf1dd [662]">
              <v:textbox>
                <w:txbxContent>
                  <w:p w:rsidR="004872A3" w:rsidRPr="00872665" w:rsidRDefault="004872A3"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lang w:val="en-AU"/>
                      </w:rPr>
                    </w:pPr>
                    <w:r>
                      <w:rPr>
                        <w:lang w:val="en-AU"/>
                      </w:rPr>
                      <w:t>Data uploaded for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lang w:val="en-AU"/>
                      </w:rPr>
                    </w:pPr>
                    <w:r>
                      <w:rPr>
                        <w:lang w:val="en-AU"/>
                      </w:rPr>
                      <w:t>Campaign data kept in both locations 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1</w:t>
      </w:r>
      <w:r w:rsidR="002B0E82">
        <w:rPr>
          <w:noProof/>
        </w:rPr>
        <w:fldChar w:fldCharType="end"/>
      </w:r>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proofErr w:type="gramStart"/>
      <w:r w:rsidRPr="005220B7">
        <w:rPr>
          <w:rStyle w:val="Strong"/>
        </w:rPr>
        <w:t>Application Path</w:t>
      </w:r>
      <w:r>
        <w:tab/>
        <w:t>The path of the application on the Web Application Server.</w:t>
      </w:r>
      <w:proofErr w:type="gramEnd"/>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7" w:name="_Toc359579858"/>
      <w:bookmarkStart w:id="28" w:name="_Ref353786217"/>
      <w:bookmarkStart w:id="29" w:name="_Ref353786223"/>
      <w:bookmarkStart w:id="30" w:name="_Toc355280340"/>
      <w:r>
        <w:t>Before You Start</w:t>
      </w:r>
      <w:bookmarkEnd w:id="27"/>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proofErr w:type="gramStart"/>
      <w:r>
        <w:t>any</w:t>
      </w:r>
      <w:proofErr w:type="gramEnd"/>
      <w:r>
        <w:t xml:space="preserve"> specific instructions or limitations </w:t>
      </w:r>
      <w:r w:rsidR="00F31350">
        <w:t>related to</w:t>
      </w:r>
      <w:r>
        <w:t xml:space="preserve"> the version you have installed.</w:t>
      </w:r>
    </w:p>
    <w:p w:rsidR="001310CE" w:rsidRDefault="001310CE" w:rsidP="00971581">
      <w:pPr>
        <w:pStyle w:val="Heading2"/>
      </w:pPr>
      <w:bookmarkStart w:id="31" w:name="_Ref359574700"/>
      <w:bookmarkStart w:id="32" w:name="_Ref359574703"/>
      <w:bookmarkStart w:id="33" w:name="_Ref359578212"/>
      <w:bookmarkStart w:id="34" w:name="_Ref359578215"/>
      <w:bookmarkStart w:id="35" w:name="_Ref359578584"/>
      <w:bookmarkStart w:id="36" w:name="_Ref359578586"/>
      <w:bookmarkStart w:id="37" w:name="_Ref359578771"/>
      <w:bookmarkStart w:id="38" w:name="_Ref359578774"/>
      <w:bookmarkStart w:id="39" w:name="_Toc359579859"/>
      <w:r>
        <w:t>User Accounts</w:t>
      </w:r>
      <w:bookmarkEnd w:id="28"/>
      <w:bookmarkEnd w:id="29"/>
      <w:bookmarkEnd w:id="30"/>
      <w:bookmarkEnd w:id="31"/>
      <w:bookmarkEnd w:id="32"/>
      <w:bookmarkEnd w:id="33"/>
      <w:bookmarkEnd w:id="34"/>
      <w:bookmarkEnd w:id="35"/>
      <w:bookmarkEnd w:id="36"/>
      <w:bookmarkEnd w:id="37"/>
      <w:bookmarkEnd w:id="38"/>
      <w:bookmarkEnd w:id="39"/>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3450A8">
        <w:t>locally in the preferences</w:t>
      </w:r>
      <w:r>
        <w:t xml:space="preserve"> </w:t>
      </w:r>
      <w:r w:rsidR="003450A8">
        <w:t>area of the user who runs the SPECCHIO application.</w:t>
      </w:r>
      <w:r>
        <w:t xml:space="preserve"> Therefore, any</w:t>
      </w:r>
      <w:r w:rsidR="003450A8">
        <w:t>one with access to your user account</w:t>
      </w:r>
      <w:r>
        <w:t xml:space="preserve">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lastRenderedPageBreak/>
              <w:drawing>
                <wp:inline distT="0" distB="0" distL="0" distR="0" wp14:anchorId="572072CE" wp14:editId="12E13D21">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2</w:t>
            </w:r>
            <w:r w:rsidR="002B0E82">
              <w:rPr>
                <w:noProof/>
              </w:rPr>
              <w:fldChar w:fldCharType="end"/>
            </w:r>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w:t>
            </w:r>
            <w:proofErr w:type="gramStart"/>
            <w:r>
              <w:t xml:space="preserve">on </w:t>
            </w:r>
            <w:r w:rsidRPr="00CE3F4D">
              <w:rPr>
                <w:rStyle w:val="ActionButton"/>
              </w:rPr>
              <w:t xml:space="preserve"> </w:t>
            </w:r>
            <w:r w:rsidRPr="00E12A44">
              <w:rPr>
                <w:rStyle w:val="ActionButton"/>
              </w:rPr>
              <w:t>Connect</w:t>
            </w:r>
            <w:proofErr w:type="gramEnd"/>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drawing>
                <wp:inline distT="0" distB="0" distL="0" distR="0" wp14:anchorId="65F2CADE" wp14:editId="2E5D831D">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3</w:t>
            </w:r>
            <w:r w:rsidR="002B0E82">
              <w:rPr>
                <w:noProof/>
              </w:rPr>
              <w:fldChar w:fldCharType="end"/>
            </w:r>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w:t>
            </w:r>
            <w:r>
              <w:lastRenderedPageBreak/>
              <w:t xml:space="preserve">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w:t>
            </w:r>
            <w:proofErr w:type="gramStart"/>
            <w:r>
              <w:t xml:space="preserve">on </w:t>
            </w:r>
            <w:r>
              <w:rPr>
                <w:rStyle w:val="ActionButton"/>
              </w:rPr>
              <w:t> </w:t>
            </w:r>
            <w:r w:rsidRPr="005755A6">
              <w:rPr>
                <w:rStyle w:val="ActionButton"/>
              </w:rPr>
              <w:t>Add</w:t>
            </w:r>
            <w:proofErr w:type="gramEnd"/>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547BA88E" wp14:editId="26FE3232">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4</w:t>
            </w:r>
            <w:r w:rsidR="002B0E82">
              <w:rPr>
                <w:noProof/>
              </w:rPr>
              <w:fldChar w:fldCharType="end"/>
            </w:r>
            <w:r w:rsidRPr="00084655">
              <w:t xml:space="preserve">: </w:t>
            </w:r>
            <w:r>
              <w:t>Create new institute dialog</w:t>
            </w:r>
          </w:p>
          <w:p w:rsidR="005148C0" w:rsidRDefault="005148C0" w:rsidP="00F52044">
            <w:pPr>
              <w:pStyle w:val="ProcessStepFollow"/>
            </w:pPr>
            <w:r>
              <w:t xml:space="preserve">Fill out all the details of your Institute. After checking it is complete and correct, </w:t>
            </w:r>
            <w:proofErr w:type="gramStart"/>
            <w:r>
              <w:t>click</w:t>
            </w:r>
            <w:r w:rsidR="0051611C">
              <w:t xml:space="preserve"> </w:t>
            </w:r>
            <w:r w:rsidR="00C91F51" w:rsidRPr="00C91F51">
              <w:rPr>
                <w:rStyle w:val="ActionButton"/>
              </w:rPr>
              <w:t> </w:t>
            </w:r>
            <w:r w:rsidR="0051611C" w:rsidRPr="00E12A44">
              <w:rPr>
                <w:rStyle w:val="ActionButton"/>
              </w:rPr>
              <w:t>Create</w:t>
            </w:r>
            <w:proofErr w:type="gramEnd"/>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w:t>
            </w:r>
            <w:proofErr w:type="gramStart"/>
            <w:r>
              <w:t xml:space="preserve">on </w:t>
            </w:r>
            <w:r w:rsidRPr="005755A6">
              <w:rPr>
                <w:rStyle w:val="ActionButton"/>
              </w:rPr>
              <w:t> </w:t>
            </w:r>
            <w:r w:rsidRPr="00E12A44">
              <w:rPr>
                <w:rStyle w:val="ActionButton"/>
              </w:rPr>
              <w:t>Create</w:t>
            </w:r>
            <w:proofErr w:type="gramEnd"/>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w:t>
      </w:r>
      <w:proofErr w:type="gramStart"/>
      <w:r>
        <w:t>nor</w:t>
      </w:r>
      <w:proofErr w:type="gramEnd"/>
      <w:r>
        <w:t xml:space="preserve">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 xml:space="preserve">If your database supports ANDS Publishing, this string is generated. It identifies data which you </w:t>
      </w:r>
      <w:proofErr w:type="gramStart"/>
      <w:r>
        <w:t>Publish</w:t>
      </w:r>
      <w:proofErr w:type="gramEnd"/>
      <w:r>
        <w:t xml:space="preserve"> to ANDS. To view your ANDS Party Identifier, follow the procedure shown below for editing your User Account details.</w:t>
      </w:r>
    </w:p>
    <w:p w:rsidR="001310CE" w:rsidRDefault="001310CE" w:rsidP="001310CE">
      <w:pPr>
        <w:pStyle w:val="Body"/>
      </w:pPr>
      <w:r>
        <w:lastRenderedPageBreak/>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D568CA" w:rsidRPr="00D568CA">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proofErr w:type="gramStart"/>
      <w:r w:rsidR="00D568CA" w:rsidRPr="00D568CA">
        <w:rPr>
          <w:rStyle w:val="CrossReference"/>
        </w:rPr>
        <w:t>Changing</w:t>
      </w:r>
      <w:proofErr w:type="gramEnd"/>
      <w:r w:rsidR="00D568CA" w:rsidRPr="00D568CA">
        <w:rPr>
          <w:rStyle w:val="CrossReference"/>
        </w:rPr>
        <w:t xml:space="preserve"> your User Details</w:t>
      </w:r>
      <w:r w:rsidR="00C63D4F">
        <w:fldChar w:fldCharType="end"/>
      </w:r>
      <w:r w:rsidR="001247E8">
        <w:t xml:space="preserve"> for more information.</w:t>
      </w:r>
    </w:p>
    <w:p w:rsidR="001310CE" w:rsidRDefault="001310CE" w:rsidP="00106BCD">
      <w:pPr>
        <w:pStyle w:val="Heading2"/>
      </w:pPr>
      <w:bookmarkStart w:id="40" w:name="_Toc355280341"/>
      <w:bookmarkStart w:id="41" w:name="_Toc359579860"/>
      <w:r>
        <w:t>Administrator Access</w:t>
      </w:r>
      <w:bookmarkEnd w:id="40"/>
      <w:bookmarkEnd w:id="41"/>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2" w:name="_Toc359579861"/>
      <w:r>
        <w:t>Campaigns</w:t>
      </w:r>
      <w:bookmarkEnd w:id="42"/>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3" w:name="_Ref359575403"/>
      <w:bookmarkStart w:id="44" w:name="_Ref359575406"/>
      <w:bookmarkStart w:id="45" w:name="_Toc359579862"/>
      <w:r>
        <w:t>Campaign Hierarchy Structure</w:t>
      </w:r>
      <w:bookmarkEnd w:id="43"/>
      <w:bookmarkEnd w:id="44"/>
      <w:bookmarkEnd w:id="45"/>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 xml:space="preserve">has been adapted from </w:t>
      </w:r>
      <w:proofErr w:type="spellStart"/>
      <w:r w:rsidRPr="00084655">
        <w:t>SpectraProc</w:t>
      </w:r>
      <w:proofErr w:type="spellEnd"/>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46"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w:t>
      </w:r>
      <w:proofErr w:type="gramStart"/>
      <w:r>
        <w:t>a</w:t>
      </w:r>
      <w:proofErr w:type="gramEnd"/>
      <w:r>
        <w:t xml:space="preserve"> </w:t>
      </w:r>
      <w:r w:rsidRPr="000F0766">
        <w:rPr>
          <w:rStyle w:val="Codeintext"/>
        </w:rPr>
        <w:t>.xml-file</w:t>
      </w:r>
      <w:r>
        <w:t xml:space="preserve"> in one folder.</w:t>
      </w:r>
    </w:p>
    <w:p w:rsidR="00EE5F6F" w:rsidRDefault="00EE5F6F" w:rsidP="00EE5F6F">
      <w:pPr>
        <w:pStyle w:val="Bullet"/>
      </w:pPr>
      <w:r>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lastRenderedPageBreak/>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00D85D24" wp14:editId="0779F1AB">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47" w:name="_Ref122063892"/>
      <w:bookmarkStart w:id="48" w:name="_Toc129263006"/>
      <w:r w:rsidRPr="00084655">
        <w:t xml:space="preserve">Figure </w:t>
      </w:r>
      <w:r w:rsidR="002B0E82">
        <w:fldChar w:fldCharType="begin"/>
      </w:r>
      <w:r w:rsidR="002B0E82">
        <w:instrText xml:space="preserve"> SEQ Figure \* ARABIC </w:instrText>
      </w:r>
      <w:r w:rsidR="002B0E82">
        <w:fldChar w:fldCharType="separate"/>
      </w:r>
      <w:r w:rsidR="00D568CA">
        <w:rPr>
          <w:noProof/>
        </w:rPr>
        <w:t>5</w:t>
      </w:r>
      <w:r w:rsidR="002B0E82">
        <w:rPr>
          <w:noProof/>
        </w:rPr>
        <w:fldChar w:fldCharType="end"/>
      </w:r>
      <w:bookmarkEnd w:id="47"/>
      <w:r w:rsidRPr="00084655">
        <w:t xml:space="preserve">: Hierarchical </w:t>
      </w:r>
      <w:r>
        <w:t>folder</w:t>
      </w:r>
      <w:r w:rsidRPr="00084655">
        <w:t xml:space="preserve"> structure</w:t>
      </w:r>
      <w:bookmarkEnd w:id="48"/>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49" w:name="_Ref130789629"/>
    <w:p w:rsidR="00EE5F6F" w:rsidRDefault="00AE2F37" w:rsidP="00EE5F6F">
      <w:pPr>
        <w:pStyle w:val="Body"/>
      </w:pPr>
      <w:r>
        <w:fldChar w:fldCharType="begin"/>
      </w:r>
      <w:r w:rsidR="00EE5F6F">
        <w:instrText xml:space="preserve"> REF _Ref130790579 \h </w:instrText>
      </w:r>
      <w:r>
        <w:fldChar w:fldCharType="separate"/>
      </w:r>
      <w:r w:rsidR="00D568CA" w:rsidRPr="00084655">
        <w:t xml:space="preserve">Figure </w:t>
      </w:r>
      <w:r w:rsidR="00D568CA">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proofErr w:type="spellStart"/>
      <w:r w:rsidR="00EE5F6F" w:rsidRPr="000F0766">
        <w:rPr>
          <w:rStyle w:val="Codeintext"/>
        </w:rPr>
        <w:t>Vegetation_example</w:t>
      </w:r>
      <w:proofErr w:type="spellEnd"/>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D568CA" w:rsidRPr="00D568CA">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proofErr w:type="gramStart"/>
      <w:r w:rsidR="00D568CA" w:rsidRPr="00D568CA">
        <w:rPr>
          <w:rStyle w:val="CrossReference"/>
        </w:rPr>
        <w:t>Creating</w:t>
      </w:r>
      <w:proofErr w:type="gramEnd"/>
      <w:r w:rsidR="00D568CA" w:rsidRPr="00D568CA">
        <w:rPr>
          <w:rStyle w:val="CrossReference"/>
        </w:rPr>
        <w:t xml:space="preserve">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drawing>
          <wp:inline distT="0" distB="0" distL="0" distR="0" wp14:anchorId="6C38DA74" wp14:editId="5C21755C">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0" w:name="_Ref130790579"/>
      <w:r w:rsidRPr="00084655">
        <w:t xml:space="preserve">Figure </w:t>
      </w:r>
      <w:r w:rsidR="002B0E82">
        <w:fldChar w:fldCharType="begin"/>
      </w:r>
      <w:r w:rsidR="002B0E82">
        <w:instrText xml:space="preserve"> SEQ Figure \* ARABIC </w:instrText>
      </w:r>
      <w:r w:rsidR="002B0E82">
        <w:fldChar w:fldCharType="separate"/>
      </w:r>
      <w:r w:rsidR="00D568CA">
        <w:rPr>
          <w:noProof/>
        </w:rPr>
        <w:t>6</w:t>
      </w:r>
      <w:r w:rsidR="002B0E82">
        <w:rPr>
          <w:noProof/>
        </w:rPr>
        <w:fldChar w:fldCharType="end"/>
      </w:r>
      <w:bookmarkEnd w:id="50"/>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1" w:name="_Toc355280359"/>
      <w:r>
        <w:lastRenderedPageBreak/>
        <w:t xml:space="preserve">Example </w:t>
      </w:r>
      <w:r w:rsidR="00D5550F">
        <w:t>–</w:t>
      </w:r>
      <w:r>
        <w:t xml:space="preserve"> Reference and Target Spectra</w:t>
      </w:r>
      <w:bookmarkEnd w:id="51"/>
    </w:p>
    <w:p w:rsidR="00EE5F6F" w:rsidRDefault="00EE5F6F" w:rsidP="00EE5F6F">
      <w:pPr>
        <w:pStyle w:val="Body"/>
      </w:pPr>
      <w:r>
        <w:t xml:space="preserve">If a </w:t>
      </w:r>
      <w:proofErr w:type="spellStart"/>
      <w:r>
        <w:t>spectroradiometer</w:t>
      </w:r>
      <w:proofErr w:type="spellEnd"/>
      <w:r>
        <w:t xml:space="preserve">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0AA02B28" wp14:editId="3DA4641D">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2" w:name="_Ref96530518"/>
      <w:r>
        <w:t xml:space="preserve">Figure </w:t>
      </w:r>
      <w:r w:rsidR="002B0E82">
        <w:fldChar w:fldCharType="begin"/>
      </w:r>
      <w:r w:rsidR="002B0E82">
        <w:instrText xml:space="preserve"> SEQ Figure \* ARA</w:instrText>
      </w:r>
      <w:r w:rsidR="002B0E82">
        <w:instrText xml:space="preserve">BIC </w:instrText>
      </w:r>
      <w:r w:rsidR="002B0E82">
        <w:fldChar w:fldCharType="separate"/>
      </w:r>
      <w:r w:rsidR="00D568CA">
        <w:rPr>
          <w:noProof/>
        </w:rPr>
        <w:t>7</w:t>
      </w:r>
      <w:r w:rsidR="002B0E82">
        <w:rPr>
          <w:noProof/>
        </w:rPr>
        <w:fldChar w:fldCharType="end"/>
      </w:r>
      <w:bookmarkEnd w:id="52"/>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3" w:name="_Toc359579863"/>
      <w:bookmarkEnd w:id="49"/>
      <w:r>
        <w:t xml:space="preserve">Operational </w:t>
      </w:r>
      <w:r w:rsidRPr="00084655">
        <w:t>Dataflow</w:t>
      </w:r>
      <w:bookmarkEnd w:id="53"/>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D568CA" w:rsidRPr="00084655">
        <w:t xml:space="preserve">Figure </w:t>
      </w:r>
      <w:r w:rsidR="00D568CA">
        <w:rPr>
          <w:noProof/>
        </w:rPr>
        <w:t>8</w:t>
      </w:r>
      <w:r w:rsidR="00AE2F37">
        <w:fldChar w:fldCharType="end"/>
      </w:r>
      <w:r w:rsidRPr="00084655">
        <w:t xml:space="preserve">. A </w:t>
      </w:r>
      <w:proofErr w:type="spellStart"/>
      <w:r w:rsidRPr="00084655">
        <w:t>spectroradiometer</w:t>
      </w:r>
      <w:proofErr w:type="spellEnd"/>
      <w:r w:rsidRPr="00084655">
        <w:t xml:space="preserve">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drawing>
          <wp:inline distT="0" distB="0" distL="0" distR="0" wp14:anchorId="66A18A6B" wp14:editId="5E481B90">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4" w:name="_Ref122057866"/>
      <w:bookmarkStart w:id="55" w:name="_Toc129431964"/>
      <w:r w:rsidRPr="00084655">
        <w:t xml:space="preserve">Figure </w:t>
      </w:r>
      <w:r w:rsidR="00AE2F37">
        <w:fldChar w:fldCharType="begin"/>
      </w:r>
      <w:r>
        <w:instrText xml:space="preserve"> SEQ Figure \* ARABIC </w:instrText>
      </w:r>
      <w:r w:rsidR="00AE2F37">
        <w:fldChar w:fldCharType="separate"/>
      </w:r>
      <w:r w:rsidR="00D568CA">
        <w:rPr>
          <w:noProof/>
        </w:rPr>
        <w:t>8</w:t>
      </w:r>
      <w:r w:rsidR="00AE2F37">
        <w:fldChar w:fldCharType="end"/>
      </w:r>
      <w:bookmarkEnd w:id="54"/>
      <w:r w:rsidRPr="00084655">
        <w:t>: Dataflow and involved hardware</w:t>
      </w:r>
      <w:bookmarkEnd w:id="55"/>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56" w:name="_Ref131844226"/>
      <w:r w:rsidRPr="00084655">
        <w:t xml:space="preserve">Creation of a new </w:t>
      </w:r>
      <w:bookmarkEnd w:id="56"/>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57" w:name="_Ref358394245"/>
      <w:bookmarkStart w:id="58" w:name="_Toc359579864"/>
      <w:r>
        <w:lastRenderedPageBreak/>
        <w:t xml:space="preserve">Research Groups and Accessing </w:t>
      </w:r>
      <w:r w:rsidR="00F52044">
        <w:t>SPECCHIO</w:t>
      </w:r>
      <w:r>
        <w:t xml:space="preserve"> </w:t>
      </w:r>
      <w:bookmarkEnd w:id="46"/>
      <w:r w:rsidR="00DC4705">
        <w:t>Campaigns</w:t>
      </w:r>
      <w:bookmarkEnd w:id="57"/>
      <w:bookmarkEnd w:id="58"/>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D568CA" w:rsidRPr="00D568CA">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D568CA" w:rsidRPr="00D568CA">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59" w:name="_Toc355280344"/>
      <w:bookmarkStart w:id="60" w:name="_Toc359579865"/>
      <w:bookmarkEnd w:id="26"/>
      <w:r w:rsidRPr="00084655">
        <w:t>Time Data</w:t>
      </w:r>
      <w:bookmarkEnd w:id="59"/>
      <w:bookmarkEnd w:id="60"/>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1" w:name="_Ref153677830"/>
      <w:bookmarkStart w:id="62" w:name="_Toc355280345"/>
      <w:bookmarkStart w:id="63" w:name="_Toc359579866"/>
      <w:r w:rsidRPr="00084655">
        <w:t>Data Links</w:t>
      </w:r>
      <w:bookmarkEnd w:id="61"/>
      <w:bookmarkEnd w:id="62"/>
      <w:bookmarkEnd w:id="63"/>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proofErr w:type="spellStart"/>
      <w:r>
        <w:t>Spectralon</w:t>
      </w:r>
      <w:proofErr w:type="spellEnd"/>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lastRenderedPageBreak/>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4" w:name="_Ref153696358"/>
      <w:bookmarkStart w:id="65" w:name="_Toc355280346"/>
      <w:bookmarkStart w:id="66" w:name="_Toc359579867"/>
      <w:r>
        <w:t xml:space="preserve">Manufacturers, </w:t>
      </w:r>
      <w:r w:rsidR="00BE1D96">
        <w:t xml:space="preserve">Sensors, </w:t>
      </w:r>
      <w:r w:rsidR="001310CE" w:rsidRPr="00084655">
        <w:t>Instruments</w:t>
      </w:r>
      <w:bookmarkEnd w:id="64"/>
      <w:bookmarkEnd w:id="65"/>
      <w:r w:rsidR="00BE1D96">
        <w:t xml:space="preserve"> and Calibrations</w:t>
      </w:r>
      <w:bookmarkEnd w:id="66"/>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proofErr w:type="gramStart"/>
      <w:r w:rsidRPr="00D5550F">
        <w:rPr>
          <w:rStyle w:val="Strong"/>
        </w:rPr>
        <w:t>Manufacturer</w:t>
      </w:r>
      <w:r>
        <w:tab/>
        <w:t xml:space="preserve">A manufacturer of </w:t>
      </w:r>
      <w:proofErr w:type="spellStart"/>
      <w:r>
        <w:t>spectro</w:t>
      </w:r>
      <w:r w:rsidR="008A2A97">
        <w:t>radi</w:t>
      </w:r>
      <w:r w:rsidR="00E9540C">
        <w:t>ometric</w:t>
      </w:r>
      <w:proofErr w:type="spellEnd"/>
      <w:r w:rsidR="00E9540C">
        <w:t xml:space="preserve"> instruments.</w:t>
      </w:r>
      <w:proofErr w:type="gramEnd"/>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proofErr w:type="gramStart"/>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proofErr w:type="spellStart"/>
      <w:r w:rsidR="008A2A97">
        <w:t>spectroradiometric</w:t>
      </w:r>
      <w:proofErr w:type="spellEnd"/>
      <w:r w:rsidR="008A2A97">
        <w:t xml:space="preserve"> </w:t>
      </w:r>
      <w:r w:rsidR="001247E8">
        <w:t>Instrument</w:t>
      </w:r>
      <w:r w:rsidR="008A2A97">
        <w:t>.</w:t>
      </w:r>
      <w:proofErr w:type="gramEnd"/>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w:t>
      </w:r>
      <w:proofErr w:type="gramStart"/>
      <w:r w:rsidR="008A2A97">
        <w:t>a</w:t>
      </w:r>
      <w:proofErr w:type="gramEnd"/>
      <w:r w:rsidR="008A2A97">
        <w:t xml:space="preserve">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D568CA" w:rsidRPr="00D568CA">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D568CA" w:rsidRPr="00D568CA">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lastRenderedPageBreak/>
        <w:t>Example</w:t>
      </w:r>
    </w:p>
    <w:p w:rsidR="006B7D47" w:rsidRDefault="002B0E82"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proofErr w:type="gramStart"/>
                    <w:r>
                      <w:rPr>
                        <w:sz w:val="14"/>
                        <w:szCs w:val="18"/>
                        <w:lang w:val="en-AU"/>
                      </w:rPr>
                      <w:t>,</w:t>
                    </w:r>
                    <w:proofErr w:type="gramEnd"/>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proofErr w:type="gramStart"/>
                    <w:r>
                      <w:rPr>
                        <w:sz w:val="14"/>
                        <w:szCs w:val="18"/>
                        <w:lang w:val="en-AU"/>
                      </w:rPr>
                      <w:t>,</w:t>
                    </w:r>
                    <w:proofErr w:type="gramEnd"/>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proofErr w:type="gramStart"/>
                    <w:r w:rsidRPr="00F650F0">
                      <w:rPr>
                        <w:sz w:val="14"/>
                        <w:szCs w:val="18"/>
                        <w:lang w:val="en-AU"/>
                      </w:rPr>
                      <w:t>,</w:t>
                    </w:r>
                    <w:proofErr w:type="gramEnd"/>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D568CA">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67" w:name="_Toc355280353"/>
      <w:bookmarkStart w:id="68" w:name="_Ref357161197"/>
      <w:bookmarkStart w:id="69" w:name="_Ref357161199"/>
      <w:bookmarkStart w:id="70" w:name="_Ref357583982"/>
      <w:bookmarkStart w:id="71" w:name="_Ref357583985"/>
      <w:bookmarkStart w:id="72" w:name="_Ref358132268"/>
      <w:bookmarkStart w:id="73" w:name="_Ref358132290"/>
      <w:bookmarkStart w:id="74" w:name="_Toc359579868"/>
      <w:bookmarkStart w:id="75" w:name="_Ref356491633"/>
      <w:r>
        <w:t>Supported Input Spectrum File Formats</w:t>
      </w:r>
      <w:bookmarkEnd w:id="67"/>
      <w:bookmarkEnd w:id="68"/>
      <w:bookmarkEnd w:id="69"/>
      <w:bookmarkEnd w:id="70"/>
      <w:bookmarkEnd w:id="71"/>
      <w:bookmarkEnd w:id="72"/>
      <w:bookmarkEnd w:id="73"/>
      <w:bookmarkEnd w:id="74"/>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xml:space="preserve">. Note that ASD Binary and ASD </w:t>
      </w:r>
      <w:proofErr w:type="spellStart"/>
      <w:r>
        <w:t>Indico</w:t>
      </w:r>
      <w:proofErr w:type="spellEnd"/>
      <w:r>
        <w:t xml:space="preserve"> 7 are different files types and cannot be mixed. Similarly, </w:t>
      </w:r>
      <w:proofErr w:type="spellStart"/>
      <w:r>
        <w:t>UniSpec</w:t>
      </w:r>
      <w:proofErr w:type="spellEnd"/>
      <w:r>
        <w:t xml:space="preserve"> and </w:t>
      </w:r>
      <w:proofErr w:type="spellStart"/>
      <w:r>
        <w:t>UniSpec</w:t>
      </w:r>
      <w:proofErr w:type="spellEnd"/>
      <w:r>
        <w:t xml:space="preserve"> SPU are different file types and cannot be mixed.</w:t>
      </w:r>
    </w:p>
    <w:p w:rsidR="003A363C" w:rsidRDefault="003A363C" w:rsidP="007D43F6">
      <w:pPr>
        <w:pStyle w:val="Heading3"/>
      </w:pPr>
      <w:bookmarkStart w:id="76" w:name="_Toc355280370"/>
      <w:bookmarkStart w:id="77" w:name="_Toc359579869"/>
      <w:bookmarkStart w:id="78" w:name="_Ref153795826"/>
      <w:r>
        <w:t>ASD Binary Files</w:t>
      </w:r>
      <w:bookmarkEnd w:id="76"/>
      <w:bookmarkEnd w:id="77"/>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 xml:space="preserve">ASD </w:t>
            </w:r>
            <w:proofErr w:type="spellStart"/>
            <w:r w:rsidRPr="00084655">
              <w:t>FieldSpecPro</w:t>
            </w:r>
            <w:proofErr w:type="spellEnd"/>
            <w:r>
              <w:t xml:space="preserve">/FS3 </w:t>
            </w:r>
            <w:proofErr w:type="spellStart"/>
            <w:r>
              <w:t>s</w:t>
            </w:r>
            <w:r w:rsidRPr="00084655">
              <w:t>pectroradiometer</w:t>
            </w:r>
            <w:r>
              <w:t>s</w:t>
            </w:r>
            <w:proofErr w:type="spellEnd"/>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proofErr w:type="spellStart"/>
            <w:r>
              <w:t>Indico</w:t>
            </w:r>
            <w:proofErr w:type="spellEnd"/>
            <w:r>
              <w:t xml:space="preserve">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 xml:space="preserve">ASD Calibration files (*.raw) as stored on ASD laptops can also be loaded using SPECCHIO’s Spectrum load functions. This permits </w:t>
            </w:r>
            <w:r>
              <w:lastRenderedPageBreak/>
              <w:t>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79" w:name="_Toc359579870"/>
      <w:bookmarkStart w:id="80" w:name="_Toc355280371"/>
      <w:r>
        <w:lastRenderedPageBreak/>
        <w:t xml:space="preserve">ASD </w:t>
      </w:r>
      <w:proofErr w:type="spellStart"/>
      <w:r>
        <w:t>Indico</w:t>
      </w:r>
      <w:proofErr w:type="spellEnd"/>
      <w:r>
        <w:t xml:space="preserve"> Versio</w:t>
      </w:r>
      <w:r w:rsidR="00E04C7D">
        <w:t>n</w:t>
      </w:r>
      <w:r>
        <w:t xml:space="preserve"> 7 Files</w:t>
      </w:r>
      <w:bookmarkEnd w:id="79"/>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proofErr w:type="spellStart"/>
            <w:r>
              <w:t>Indico</w:t>
            </w:r>
            <w:proofErr w:type="spellEnd"/>
            <w:r>
              <w:t xml:space="preserve">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proofErr w:type="spellStart"/>
            <w:r>
              <w:t>Indico</w:t>
            </w:r>
            <w:proofErr w:type="spellEnd"/>
            <w:r>
              <w:t xml:space="preserve">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w:t>
            </w:r>
            <w:proofErr w:type="spellStart"/>
            <w:r>
              <w:t>Indico</w:t>
            </w:r>
            <w:proofErr w:type="spellEnd"/>
            <w:r>
              <w:t xml:space="preserve">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1" w:name="_Toc359579871"/>
      <w:r w:rsidRPr="00084655">
        <w:t>GER Signature Files</w:t>
      </w:r>
      <w:bookmarkEnd w:id="78"/>
      <w:bookmarkEnd w:id="80"/>
      <w:bookmarkEnd w:id="81"/>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0F564459" wp14:editId="7B88C66C">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2" w:name="_Ref153795734"/>
            <w:r w:rsidRPr="00084655">
              <w:t xml:space="preserve">Figure </w:t>
            </w:r>
            <w:r w:rsidR="002B0E82">
              <w:fldChar w:fldCharType="begin"/>
            </w:r>
            <w:r w:rsidR="002B0E82">
              <w:instrText xml:space="preserve"> SEQ Figure \* ARABIC </w:instrText>
            </w:r>
            <w:r w:rsidR="002B0E82">
              <w:fldChar w:fldCharType="separate"/>
            </w:r>
            <w:r w:rsidR="00D568CA">
              <w:rPr>
                <w:noProof/>
              </w:rPr>
              <w:t>10</w:t>
            </w:r>
            <w:r w:rsidR="002B0E82">
              <w:rPr>
                <w:noProof/>
              </w:rPr>
              <w:fldChar w:fldCharType="end"/>
            </w:r>
            <w:bookmarkEnd w:id="82"/>
            <w:r>
              <w:rPr>
                <w:noProof/>
              </w:rPr>
              <w:t xml:space="preserve">: </w:t>
            </w:r>
            <w:r w:rsidRPr="00084655">
              <w:t xml:space="preserve"> Automatically created hierarchies for GER files</w:t>
            </w:r>
          </w:p>
        </w:tc>
      </w:tr>
    </w:tbl>
    <w:p w:rsidR="003A363C" w:rsidRDefault="003A363C" w:rsidP="007D43F6">
      <w:pPr>
        <w:pStyle w:val="Heading3"/>
      </w:pPr>
      <w:bookmarkStart w:id="83" w:name="_Toc355280372"/>
      <w:bookmarkStart w:id="84" w:name="_Toc359579872"/>
      <w:r w:rsidRPr="00084655">
        <w:t>MFR OUT Files</w:t>
      </w:r>
      <w:bookmarkEnd w:id="83"/>
      <w:bookmarkEnd w:id="84"/>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 xml:space="preserve">Supported </w:t>
            </w:r>
            <w:r>
              <w:lastRenderedPageBreak/>
              <w:t>Formats</w:t>
            </w:r>
          </w:p>
        </w:tc>
        <w:tc>
          <w:tcPr>
            <w:tcW w:w="0" w:type="auto"/>
          </w:tcPr>
          <w:p w:rsidR="006D42F9" w:rsidRDefault="006D42F9" w:rsidP="006D42F9">
            <w:pPr>
              <w:pStyle w:val="TableText"/>
            </w:pPr>
            <w:r w:rsidRPr="00084655">
              <w:lastRenderedPageBreak/>
              <w:t>MFR Photometer OUT files</w:t>
            </w:r>
          </w:p>
          <w:p w:rsidR="006D42F9" w:rsidRPr="00084655" w:rsidRDefault="006D42F9" w:rsidP="006D42F9">
            <w:pPr>
              <w:pStyle w:val="TableText"/>
            </w:pPr>
            <w:r>
              <w:rPr>
                <w:lang w:val="en-US"/>
              </w:rPr>
              <w:lastRenderedPageBreak/>
              <w:t>MFR 7</w:t>
            </w:r>
          </w:p>
        </w:tc>
      </w:tr>
      <w:tr w:rsidR="00C670E2" w:rsidTr="007F7627">
        <w:tc>
          <w:tcPr>
            <w:tcW w:w="1644" w:type="dxa"/>
          </w:tcPr>
          <w:p w:rsidR="006D42F9" w:rsidRDefault="006D42F9" w:rsidP="00A23C3C">
            <w:pPr>
              <w:pStyle w:val="Body"/>
              <w:ind w:left="0"/>
            </w:pPr>
            <w:r>
              <w:lastRenderedPageBreak/>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drawing>
                <wp:inline distT="0" distB="0" distL="0" distR="0" wp14:anchorId="49311100" wp14:editId="7A65F8E6">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r w:rsidR="002B0E82">
              <w:fldChar w:fldCharType="begin"/>
            </w:r>
            <w:r w:rsidR="002B0E82">
              <w:instrText xml:space="preserve"> SEQ Figure \* ARABIC </w:instrText>
            </w:r>
            <w:r w:rsidR="002B0E82">
              <w:fldChar w:fldCharType="separate"/>
            </w:r>
            <w:r w:rsidR="00D568CA">
              <w:rPr>
                <w:noProof/>
              </w:rPr>
              <w:t>11</w:t>
            </w:r>
            <w:r w:rsidR="002B0E82">
              <w:rPr>
                <w:noProof/>
              </w:rPr>
              <w:fldChar w:fldCharType="end"/>
            </w:r>
            <w:r w:rsidRPr="00084655">
              <w:t>: Automatically created hierarchies for MFR dat</w:t>
            </w:r>
            <w:r w:rsidR="00CB5B33">
              <w:t>a</w:t>
            </w:r>
          </w:p>
        </w:tc>
      </w:tr>
    </w:tbl>
    <w:p w:rsidR="003A363C" w:rsidRDefault="003A363C" w:rsidP="007D43F6">
      <w:pPr>
        <w:pStyle w:val="Heading3"/>
      </w:pPr>
      <w:bookmarkStart w:id="85" w:name="_Toc355280373"/>
      <w:bookmarkStart w:id="86" w:name="_Toc359579873"/>
      <w:r w:rsidRPr="00A7583F">
        <w:t>SVC HR-1024 Files</w:t>
      </w:r>
      <w:bookmarkEnd w:id="85"/>
      <w:bookmarkEnd w:id="86"/>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D568CA">
              <w:t xml:space="preserve">Figure </w:t>
            </w:r>
            <w:r w:rsidR="00D568CA">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t>
            </w:r>
            <w:r>
              <w:lastRenderedPageBreak/>
              <w:t>will be created.</w:t>
            </w:r>
          </w:p>
          <w:p w:rsidR="006D42F9" w:rsidRDefault="006D42F9" w:rsidP="006D42F9">
            <w:pPr>
              <w:pStyle w:val="FigureinTable"/>
            </w:pPr>
            <w:r>
              <w:rPr>
                <w:lang w:val="en-AU" w:eastAsia="en-AU"/>
              </w:rPr>
              <w:drawing>
                <wp:inline distT="0" distB="0" distL="0" distR="0" wp14:anchorId="350A8FD5" wp14:editId="713CB704">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7" w:name="_Ref145054801"/>
            <w:r>
              <w:t xml:space="preserve">Figure </w:t>
            </w:r>
            <w:r w:rsidR="002B0E82">
              <w:fldChar w:fldCharType="begin"/>
            </w:r>
            <w:r w:rsidR="002B0E82">
              <w:instrText xml:space="preserve"> SEQ Figure \* ARABIC </w:instrText>
            </w:r>
            <w:r w:rsidR="002B0E82">
              <w:fldChar w:fldCharType="separate"/>
            </w:r>
            <w:r w:rsidR="00D568CA">
              <w:rPr>
                <w:noProof/>
              </w:rPr>
              <w:t>12</w:t>
            </w:r>
            <w:r w:rsidR="002B0E82">
              <w:rPr>
                <w:noProof/>
              </w:rPr>
              <w:fldChar w:fldCharType="end"/>
            </w:r>
            <w:bookmarkEnd w:id="87"/>
            <w:r>
              <w:t>: Automatically generated hierarchy for HR-1024 files</w:t>
            </w:r>
          </w:p>
        </w:tc>
      </w:tr>
    </w:tbl>
    <w:p w:rsidR="003A363C" w:rsidRDefault="003A363C" w:rsidP="003A363C">
      <w:pPr>
        <w:pStyle w:val="Note"/>
      </w:pPr>
      <w:r w:rsidRPr="006F0D43">
        <w:lastRenderedPageBreak/>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proofErr w:type="gramStart"/>
      <w:r w:rsidRPr="004C3526">
        <w:t>name</w:t>
      </w:r>
      <w:proofErr w:type="gramEnd"/>
      <w:r w:rsidRPr="004C3526">
        <w:t>= \My Documents\HR1024_Data\HR.071710.0017.sig</w:t>
      </w:r>
    </w:p>
    <w:p w:rsidR="003A363C" w:rsidRPr="004C3526" w:rsidRDefault="003A363C" w:rsidP="004C3526">
      <w:pPr>
        <w:pStyle w:val="Code"/>
      </w:pPr>
      <w:proofErr w:type="gramStart"/>
      <w:r w:rsidRPr="004C3526">
        <w:t>instrument</w:t>
      </w:r>
      <w:proofErr w:type="gramEnd"/>
      <w:r w:rsidRPr="004C3526">
        <w:t>= HR: 0761008</w:t>
      </w:r>
    </w:p>
    <w:p w:rsidR="003A363C" w:rsidRPr="004C3526" w:rsidRDefault="003A363C" w:rsidP="004C3526">
      <w:pPr>
        <w:pStyle w:val="Code"/>
      </w:pPr>
      <w:proofErr w:type="gramStart"/>
      <w:r w:rsidRPr="004C3526">
        <w:t>integration</w:t>
      </w:r>
      <w:proofErr w:type="gramEnd"/>
      <w:r w:rsidRPr="004C3526">
        <w:t>= 2, 22, 20, 12, 50, 30</w:t>
      </w:r>
    </w:p>
    <w:p w:rsidR="003A363C" w:rsidRPr="004C3526" w:rsidRDefault="003A363C" w:rsidP="004C3526">
      <w:pPr>
        <w:pStyle w:val="Code"/>
      </w:pPr>
      <w:proofErr w:type="gramStart"/>
      <w:r w:rsidRPr="004C3526">
        <w:t>scan</w:t>
      </w:r>
      <w:proofErr w:type="gramEnd"/>
      <w:r w:rsidRPr="004C3526">
        <w:t xml:space="preserve"> time=1, 1</w:t>
      </w:r>
    </w:p>
    <w:p w:rsidR="003A363C" w:rsidRPr="004C3526" w:rsidRDefault="003A363C" w:rsidP="004C3526">
      <w:pPr>
        <w:pStyle w:val="Code"/>
      </w:pPr>
      <w:proofErr w:type="gramStart"/>
      <w:r w:rsidRPr="004C3526">
        <w:t>optic</w:t>
      </w:r>
      <w:proofErr w:type="gramEnd"/>
      <w:r w:rsidRPr="004C3526">
        <w:t>= LENS14, LENS14</w:t>
      </w:r>
    </w:p>
    <w:p w:rsidR="003A363C" w:rsidRPr="004C3526" w:rsidRDefault="003A363C" w:rsidP="004C3526">
      <w:pPr>
        <w:pStyle w:val="Code"/>
      </w:pPr>
      <w:proofErr w:type="gramStart"/>
      <w:r w:rsidRPr="004C3526">
        <w:t>temp</w:t>
      </w:r>
      <w:proofErr w:type="gramEnd"/>
      <w:r w:rsidRPr="004C3526">
        <w:t>= 31.29, 0.41, -5.71, 31.53, 0.41, -5.77</w:t>
      </w:r>
    </w:p>
    <w:p w:rsidR="003A363C" w:rsidRPr="004C3526" w:rsidRDefault="003A363C" w:rsidP="004C3526">
      <w:pPr>
        <w:pStyle w:val="Code"/>
      </w:pPr>
      <w:proofErr w:type="gramStart"/>
      <w:r w:rsidRPr="004C3526">
        <w:t>battery</w:t>
      </w:r>
      <w:proofErr w:type="gramEnd"/>
      <w:r w:rsidRPr="004C3526">
        <w:t>= 7.7, 7.7</w:t>
      </w:r>
    </w:p>
    <w:p w:rsidR="003A363C" w:rsidRPr="004C3526" w:rsidRDefault="003A363C" w:rsidP="004C3526">
      <w:pPr>
        <w:pStyle w:val="Code"/>
      </w:pPr>
      <w:proofErr w:type="gramStart"/>
      <w:r w:rsidRPr="004C3526">
        <w:t>error</w:t>
      </w:r>
      <w:proofErr w:type="gramEnd"/>
      <w:r w:rsidRPr="004C3526">
        <w:t>= 0, 0</w:t>
      </w:r>
    </w:p>
    <w:p w:rsidR="003A363C" w:rsidRPr="004C3526" w:rsidRDefault="003A363C" w:rsidP="004C3526">
      <w:pPr>
        <w:pStyle w:val="Code"/>
      </w:pPr>
      <w:proofErr w:type="gramStart"/>
      <w:r w:rsidRPr="004C3526">
        <w:t>units</w:t>
      </w:r>
      <w:proofErr w:type="gramEnd"/>
      <w:r w:rsidRPr="004C3526">
        <w:t>= Radiance, Radiance</w:t>
      </w:r>
    </w:p>
    <w:p w:rsidR="003A363C" w:rsidRPr="004C3526" w:rsidRDefault="003A363C" w:rsidP="004C3526">
      <w:pPr>
        <w:pStyle w:val="Code"/>
      </w:pPr>
      <w:proofErr w:type="gramStart"/>
      <w:r w:rsidRPr="004C3526">
        <w:t>time</w:t>
      </w:r>
      <w:proofErr w:type="gramEnd"/>
      <w:r w:rsidRPr="004C3526">
        <w:t>= 7/18/10 9:47:09 AM, 7/18/10 9:47:31 AM</w:t>
      </w:r>
    </w:p>
    <w:p w:rsidR="003A363C" w:rsidRPr="004C3526" w:rsidRDefault="003A363C" w:rsidP="004C3526">
      <w:pPr>
        <w:pStyle w:val="Code"/>
      </w:pPr>
      <w:proofErr w:type="gramStart"/>
      <w:r w:rsidRPr="004C3526">
        <w:t>longitude</w:t>
      </w:r>
      <w:proofErr w:type="gramEnd"/>
      <w:r w:rsidRPr="004C3526">
        <w:t>= 11121.2335,W, 11121.2324,W</w:t>
      </w:r>
    </w:p>
    <w:p w:rsidR="003A363C" w:rsidRPr="004C3526" w:rsidRDefault="003A363C" w:rsidP="004C3526">
      <w:pPr>
        <w:pStyle w:val="Code"/>
      </w:pPr>
      <w:proofErr w:type="gramStart"/>
      <w:r w:rsidRPr="004C3526">
        <w:t>latitude</w:t>
      </w:r>
      <w:proofErr w:type="gramEnd"/>
      <w:r w:rsidRPr="004C3526">
        <w:t>= 5330.5955,N, 5330.5964,N</w:t>
      </w:r>
    </w:p>
    <w:p w:rsidR="003A363C" w:rsidRPr="004C3526" w:rsidRDefault="003A363C" w:rsidP="004C3526">
      <w:pPr>
        <w:pStyle w:val="Code"/>
      </w:pPr>
      <w:proofErr w:type="spellStart"/>
      <w:proofErr w:type="gramStart"/>
      <w:r w:rsidRPr="004C3526">
        <w:t>gpstime</w:t>
      </w:r>
      <w:proofErr w:type="spellEnd"/>
      <w:proofErr w:type="gramEnd"/>
      <w:r w:rsidRPr="004C3526">
        <w:t>= 154336.000, 154356.000</w:t>
      </w:r>
    </w:p>
    <w:p w:rsidR="003A363C" w:rsidRPr="004C3526" w:rsidRDefault="003A363C" w:rsidP="004C3526">
      <w:pPr>
        <w:pStyle w:val="Code"/>
      </w:pPr>
      <w:proofErr w:type="spellStart"/>
      <w:proofErr w:type="gramStart"/>
      <w:r w:rsidRPr="004C3526">
        <w:t>comm</w:t>
      </w:r>
      <w:proofErr w:type="spellEnd"/>
      <w:proofErr w:type="gramEnd"/>
      <w:r w:rsidRPr="004C3526">
        <w:t xml:space="preserve">= </w:t>
      </w:r>
    </w:p>
    <w:p w:rsidR="003A363C" w:rsidRPr="004C3526" w:rsidRDefault="003A363C" w:rsidP="004C3526">
      <w:pPr>
        <w:pStyle w:val="Code"/>
      </w:pPr>
      <w:proofErr w:type="gramStart"/>
      <w:r w:rsidRPr="004C3526">
        <w:t>memory</w:t>
      </w:r>
      <w:proofErr w:type="gramEnd"/>
      <w:r w:rsidRPr="004C3526">
        <w:t xml:space="preserve"> slot= 0, 0</w:t>
      </w:r>
    </w:p>
    <w:p w:rsidR="003A363C" w:rsidRPr="004C3526" w:rsidRDefault="003A363C" w:rsidP="004C3526">
      <w:pPr>
        <w:pStyle w:val="Code"/>
      </w:pPr>
      <w:proofErr w:type="gramStart"/>
      <w:r w:rsidRPr="004C3526">
        <w:t>factors</w:t>
      </w:r>
      <w:proofErr w:type="gramEnd"/>
      <w:r w:rsidRPr="004C3526">
        <w:t xml:space="preserve">= </w:t>
      </w:r>
    </w:p>
    <w:p w:rsidR="003A363C" w:rsidRPr="004C3526" w:rsidRDefault="003A363C" w:rsidP="004C3526">
      <w:pPr>
        <w:pStyle w:val="Code"/>
      </w:pPr>
      <w:proofErr w:type="gramStart"/>
      <w:r w:rsidRPr="004C3526">
        <w:t>data</w:t>
      </w:r>
      <w:proofErr w:type="gramEnd"/>
      <w:r w:rsidRPr="004C3526">
        <w:t xml:space="preserve">=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proofErr w:type="gramStart"/>
      <w:r w:rsidRPr="004C3526">
        <w:t>name</w:t>
      </w:r>
      <w:proofErr w:type="gramEnd"/>
      <w:r w:rsidRPr="004C3526">
        <w:t>= \My Documents\HR1024_Data\HR.080910.0010.sig</w:t>
      </w:r>
    </w:p>
    <w:p w:rsidR="003A363C" w:rsidRPr="004C3526" w:rsidRDefault="003A363C" w:rsidP="004C3526">
      <w:pPr>
        <w:pStyle w:val="Code"/>
      </w:pPr>
      <w:proofErr w:type="gramStart"/>
      <w:r w:rsidRPr="004C3526">
        <w:t>instrument</w:t>
      </w:r>
      <w:proofErr w:type="gramEnd"/>
      <w:r w:rsidRPr="004C3526">
        <w:t>= HR: 0971030</w:t>
      </w:r>
    </w:p>
    <w:p w:rsidR="003A363C" w:rsidRPr="004C3526" w:rsidRDefault="003A363C" w:rsidP="004C3526">
      <w:pPr>
        <w:pStyle w:val="Code"/>
      </w:pPr>
      <w:proofErr w:type="gramStart"/>
      <w:r w:rsidRPr="004C3526">
        <w:t>integration</w:t>
      </w:r>
      <w:proofErr w:type="gramEnd"/>
      <w:r w:rsidRPr="004C3526">
        <w:t>= 20, 19.2, 30, 200, 60, 30</w:t>
      </w:r>
    </w:p>
    <w:p w:rsidR="003A363C" w:rsidRPr="004C3526" w:rsidRDefault="003A363C" w:rsidP="004C3526">
      <w:pPr>
        <w:pStyle w:val="Code"/>
      </w:pPr>
      <w:proofErr w:type="gramStart"/>
      <w:r w:rsidRPr="004C3526">
        <w:t>scan</w:t>
      </w:r>
      <w:proofErr w:type="gramEnd"/>
      <w:r w:rsidRPr="004C3526">
        <w:t xml:space="preserve"> time= 3, 3</w:t>
      </w:r>
    </w:p>
    <w:p w:rsidR="003A363C" w:rsidRPr="004C3526" w:rsidRDefault="003A363C" w:rsidP="004C3526">
      <w:pPr>
        <w:pStyle w:val="Code"/>
      </w:pPr>
      <w:proofErr w:type="gramStart"/>
      <w:r w:rsidRPr="004C3526">
        <w:t>scan</w:t>
      </w:r>
      <w:proofErr w:type="gramEnd"/>
      <w:r w:rsidRPr="004C3526">
        <w:t xml:space="preserve"> settings= AD, AI, AD, AI</w:t>
      </w:r>
    </w:p>
    <w:p w:rsidR="003A363C" w:rsidRPr="004C3526" w:rsidRDefault="003A363C" w:rsidP="004C3526">
      <w:pPr>
        <w:pStyle w:val="Code"/>
      </w:pPr>
      <w:proofErr w:type="gramStart"/>
      <w:r w:rsidRPr="004C3526">
        <w:t>external</w:t>
      </w:r>
      <w:proofErr w:type="gramEnd"/>
      <w:r w:rsidRPr="004C3526">
        <w:t xml:space="preserve"> data set1= 8224, 8224, 8224, 8224, 8224, 8224, 8224, 8224, 8224, 8224, 8224, 8224, 8224, 8224, 8224, 8224</w:t>
      </w:r>
    </w:p>
    <w:p w:rsidR="003A363C" w:rsidRPr="004C3526" w:rsidRDefault="003A363C" w:rsidP="004C3526">
      <w:pPr>
        <w:pStyle w:val="Code"/>
      </w:pPr>
      <w:proofErr w:type="gramStart"/>
      <w:r w:rsidRPr="004C3526">
        <w:lastRenderedPageBreak/>
        <w:t>external</w:t>
      </w:r>
      <w:proofErr w:type="gramEnd"/>
      <w:r w:rsidRPr="004C3526">
        <w:t xml:space="preserve"> data set2= 8224, 8224, 8224, 8224, 8224, 8224, 8224, 8224, 8224, 8224, 8224, 8224, 8224, 8224, 8224, 8224</w:t>
      </w:r>
    </w:p>
    <w:p w:rsidR="003A363C" w:rsidRPr="004C3526" w:rsidRDefault="003A363C" w:rsidP="004C3526">
      <w:pPr>
        <w:pStyle w:val="Code"/>
      </w:pPr>
      <w:proofErr w:type="gramStart"/>
      <w:r w:rsidRPr="004C3526">
        <w:t>external</w:t>
      </w:r>
      <w:proofErr w:type="gramEnd"/>
      <w:r w:rsidRPr="004C3526">
        <w:t xml:space="preserve"> data dark= 0,0,0,0,0,0,0,0</w:t>
      </w:r>
    </w:p>
    <w:p w:rsidR="003A363C" w:rsidRPr="004C3526" w:rsidRDefault="003A363C" w:rsidP="004C3526">
      <w:pPr>
        <w:pStyle w:val="Code"/>
      </w:pPr>
      <w:proofErr w:type="gramStart"/>
      <w:r w:rsidRPr="004C3526">
        <w:t>external</w:t>
      </w:r>
      <w:proofErr w:type="gramEnd"/>
      <w:r w:rsidRPr="004C3526">
        <w:t xml:space="preserve"> data mask= 0</w:t>
      </w:r>
    </w:p>
    <w:p w:rsidR="003A363C" w:rsidRPr="004C3526" w:rsidRDefault="003A363C" w:rsidP="004C3526">
      <w:pPr>
        <w:pStyle w:val="Code"/>
      </w:pPr>
      <w:proofErr w:type="gramStart"/>
      <w:r w:rsidRPr="004C3526">
        <w:t>optic</w:t>
      </w:r>
      <w:proofErr w:type="gramEnd"/>
      <w:r w:rsidRPr="004C3526">
        <w:t>= LENS 4, LENS 4</w:t>
      </w:r>
    </w:p>
    <w:p w:rsidR="003A363C" w:rsidRPr="004C3526" w:rsidRDefault="003A363C" w:rsidP="004C3526">
      <w:pPr>
        <w:pStyle w:val="Code"/>
      </w:pPr>
      <w:proofErr w:type="gramStart"/>
      <w:r w:rsidRPr="004C3526">
        <w:t>temp</w:t>
      </w:r>
      <w:proofErr w:type="gramEnd"/>
      <w:r w:rsidRPr="004C3526">
        <w:t>= 36.21, 9.08, -5.30, 36.45, 9.08, -5.37</w:t>
      </w:r>
    </w:p>
    <w:p w:rsidR="003A363C" w:rsidRPr="004C3526" w:rsidRDefault="003A363C" w:rsidP="004C3526">
      <w:pPr>
        <w:pStyle w:val="Code"/>
      </w:pPr>
      <w:proofErr w:type="gramStart"/>
      <w:r w:rsidRPr="004C3526">
        <w:t>battery</w:t>
      </w:r>
      <w:proofErr w:type="gramEnd"/>
      <w:r w:rsidRPr="004C3526">
        <w:t>= 7.5, 7.4</w:t>
      </w:r>
    </w:p>
    <w:p w:rsidR="003A363C" w:rsidRPr="004C3526" w:rsidRDefault="003A363C" w:rsidP="004C3526">
      <w:pPr>
        <w:pStyle w:val="Code"/>
      </w:pPr>
      <w:proofErr w:type="gramStart"/>
      <w:r w:rsidRPr="004C3526">
        <w:t>error</w:t>
      </w:r>
      <w:proofErr w:type="gramEnd"/>
      <w:r w:rsidRPr="004C3526">
        <w:t>= 0, 0</w:t>
      </w:r>
    </w:p>
    <w:p w:rsidR="003A363C" w:rsidRPr="004C3526" w:rsidRDefault="003A363C" w:rsidP="004C3526">
      <w:pPr>
        <w:pStyle w:val="Code"/>
      </w:pPr>
      <w:proofErr w:type="gramStart"/>
      <w:r w:rsidRPr="004C3526">
        <w:t>units</w:t>
      </w:r>
      <w:proofErr w:type="gramEnd"/>
      <w:r w:rsidRPr="004C3526">
        <w:t>= Radiance, Radiance</w:t>
      </w:r>
    </w:p>
    <w:p w:rsidR="003A363C" w:rsidRPr="004C3526" w:rsidRDefault="003A363C" w:rsidP="004C3526">
      <w:pPr>
        <w:pStyle w:val="Code"/>
      </w:pPr>
      <w:proofErr w:type="gramStart"/>
      <w:r w:rsidRPr="004C3526">
        <w:t>time</w:t>
      </w:r>
      <w:proofErr w:type="gramEnd"/>
      <w:r w:rsidRPr="004C3526">
        <w:t>= 8/9/10 10:49:47 AM, 8/9/10 10:52:36 AM</w:t>
      </w:r>
    </w:p>
    <w:p w:rsidR="003A363C" w:rsidRPr="004C3526" w:rsidRDefault="003A363C" w:rsidP="004C3526">
      <w:pPr>
        <w:pStyle w:val="Code"/>
      </w:pPr>
      <w:proofErr w:type="gramStart"/>
      <w:r w:rsidRPr="004C3526">
        <w:t>longitude</w:t>
      </w:r>
      <w:proofErr w:type="gramEnd"/>
      <w:r w:rsidRPr="004C3526">
        <w:t>= 01116.9879,E, 01116.9933,E</w:t>
      </w:r>
    </w:p>
    <w:p w:rsidR="003A363C" w:rsidRPr="004C3526" w:rsidRDefault="003A363C" w:rsidP="004C3526">
      <w:pPr>
        <w:pStyle w:val="Code"/>
      </w:pPr>
      <w:proofErr w:type="gramStart"/>
      <w:r w:rsidRPr="004C3526">
        <w:t>latitude</w:t>
      </w:r>
      <w:proofErr w:type="gramEnd"/>
      <w:r w:rsidRPr="004C3526">
        <w:t>= 4806.4988,N, 4806.5075,N</w:t>
      </w:r>
    </w:p>
    <w:p w:rsidR="003A363C" w:rsidRPr="004C3526" w:rsidRDefault="003A363C" w:rsidP="004C3526">
      <w:pPr>
        <w:pStyle w:val="Code"/>
      </w:pPr>
      <w:proofErr w:type="spellStart"/>
      <w:proofErr w:type="gramStart"/>
      <w:r w:rsidRPr="004C3526">
        <w:t>gpstime</w:t>
      </w:r>
      <w:proofErr w:type="spellEnd"/>
      <w:proofErr w:type="gramEnd"/>
      <w:r w:rsidRPr="004C3526">
        <w:t>= 084748.000, 085034.000</w:t>
      </w:r>
    </w:p>
    <w:p w:rsidR="003A363C" w:rsidRPr="004C3526" w:rsidRDefault="003A363C" w:rsidP="004C3526">
      <w:pPr>
        <w:pStyle w:val="Code"/>
      </w:pPr>
      <w:proofErr w:type="spellStart"/>
      <w:proofErr w:type="gramStart"/>
      <w:r w:rsidRPr="004C3526">
        <w:t>comm</w:t>
      </w:r>
      <w:proofErr w:type="spellEnd"/>
      <w:proofErr w:type="gramEnd"/>
      <w:r w:rsidRPr="004C3526">
        <w:t xml:space="preserve">= </w:t>
      </w:r>
    </w:p>
    <w:p w:rsidR="003A363C" w:rsidRPr="004C3526" w:rsidRDefault="003A363C" w:rsidP="004C3526">
      <w:pPr>
        <w:pStyle w:val="Code"/>
      </w:pPr>
      <w:proofErr w:type="gramStart"/>
      <w:r w:rsidRPr="004C3526">
        <w:t>memory</w:t>
      </w:r>
      <w:proofErr w:type="gramEnd"/>
      <w:r w:rsidRPr="004C3526">
        <w:t xml:space="preserve"> slot= 0, 0</w:t>
      </w:r>
    </w:p>
    <w:p w:rsidR="003A363C" w:rsidRPr="004C3526" w:rsidRDefault="003A363C" w:rsidP="004C3526">
      <w:pPr>
        <w:pStyle w:val="Code"/>
      </w:pPr>
      <w:proofErr w:type="gramStart"/>
      <w:r w:rsidRPr="004C3526">
        <w:t>factors</w:t>
      </w:r>
      <w:proofErr w:type="gramEnd"/>
      <w:r w:rsidRPr="004C3526">
        <w:t xml:space="preserve">= </w:t>
      </w:r>
    </w:p>
    <w:p w:rsidR="003A363C" w:rsidRPr="004C3526" w:rsidRDefault="003A363C" w:rsidP="004C3526">
      <w:pPr>
        <w:pStyle w:val="Code"/>
      </w:pPr>
      <w:proofErr w:type="gramStart"/>
      <w:r w:rsidRPr="004C3526">
        <w:t>data</w:t>
      </w:r>
      <w:proofErr w:type="gramEnd"/>
      <w:r w:rsidRPr="004C3526">
        <w:t xml:space="preserve">=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88" w:name="_Toc355280374"/>
      <w:bookmarkStart w:id="89" w:name="_Toc359579874"/>
      <w:r>
        <w:t>Apogee Files</w:t>
      </w:r>
      <w:bookmarkEnd w:id="88"/>
      <w:bookmarkEnd w:id="89"/>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proofErr w:type="gramStart"/>
      <w:r w:rsidRPr="004C3526">
        <w:t>" File</w:t>
      </w:r>
      <w:proofErr w:type="gramEnd"/>
      <w:r w:rsidRPr="004C3526">
        <w:t>: cachimbalito2\p5_2.TRM</w:t>
      </w:r>
    </w:p>
    <w:p w:rsidR="003A363C" w:rsidRPr="004C3526" w:rsidRDefault="003A363C" w:rsidP="004C3526">
      <w:pPr>
        <w:pStyle w:val="Code"/>
      </w:pPr>
      <w:r w:rsidRPr="004C3526">
        <w:t>" TRANS-&gt;  Wave:733.53nm  Pix:1050  Val: 25.767  Time:23ms  Avg:7  Sm:0  Sg</w:t>
      </w:r>
      <w:proofErr w:type="gramStart"/>
      <w:r w:rsidRPr="004C3526">
        <w:t>:0</w:t>
      </w:r>
      <w:proofErr w:type="gramEnd"/>
      <w:r w:rsidRPr="004C3526">
        <w:t xml:space="preserve">  </w:t>
      </w:r>
      <w:proofErr w:type="spellStart"/>
      <w:r w:rsidRPr="004C3526">
        <w:t>Tc</w:t>
      </w:r>
      <w:proofErr w:type="gramStart"/>
      <w:r w:rsidRPr="004C3526">
        <w:t>:on</w:t>
      </w:r>
      <w:proofErr w:type="spellEnd"/>
      <w:proofErr w:type="gramEnd"/>
      <w:r w:rsidRPr="004C3526">
        <w:t xml:space="preserve">  Xt:1  Ch:1 </w:t>
      </w:r>
    </w:p>
    <w:p w:rsidR="003A363C" w:rsidRPr="004C3526" w:rsidRDefault="003A363C" w:rsidP="004C3526">
      <w:pPr>
        <w:pStyle w:val="Code"/>
      </w:pPr>
      <w:r w:rsidRPr="004C3526">
        <w:t xml:space="preserve"> </w:t>
      </w:r>
      <w:proofErr w:type="gramStart"/>
      <w:r w:rsidRPr="004C3526">
        <w:t>400.00  1.102E</w:t>
      </w:r>
      <w:proofErr w:type="gramEnd"/>
      <w:r w:rsidRPr="004C3526">
        <w:t>+000</w:t>
      </w:r>
    </w:p>
    <w:p w:rsidR="003A363C" w:rsidRPr="004C3526" w:rsidRDefault="003A363C" w:rsidP="004C3526">
      <w:pPr>
        <w:pStyle w:val="Code"/>
      </w:pPr>
      <w:r w:rsidRPr="004C3526">
        <w:t xml:space="preserve"> </w:t>
      </w:r>
      <w:proofErr w:type="gramStart"/>
      <w:r w:rsidRPr="004C3526">
        <w:t>400.50  1.131E</w:t>
      </w:r>
      <w:proofErr w:type="gramEnd"/>
      <w:r w:rsidRPr="004C3526">
        <w:t>+000</w:t>
      </w:r>
    </w:p>
    <w:p w:rsidR="003A363C" w:rsidRPr="004C3526" w:rsidRDefault="003A363C" w:rsidP="004C3526">
      <w:pPr>
        <w:pStyle w:val="Code"/>
      </w:pPr>
      <w:r w:rsidRPr="004C3526">
        <w:t xml:space="preserve"> </w:t>
      </w:r>
      <w:proofErr w:type="gramStart"/>
      <w:r w:rsidRPr="004C3526">
        <w:t>401.00  1.205E</w:t>
      </w:r>
      <w:proofErr w:type="gramEnd"/>
      <w:r w:rsidRPr="004C3526">
        <w:t>+000</w:t>
      </w:r>
    </w:p>
    <w:p w:rsidR="003A363C" w:rsidRPr="004C3526" w:rsidRDefault="003A363C" w:rsidP="004C3526">
      <w:pPr>
        <w:pStyle w:val="Code"/>
      </w:pPr>
      <w:r w:rsidRPr="004C3526">
        <w:t xml:space="preserve"> </w:t>
      </w:r>
      <w:proofErr w:type="gramStart"/>
      <w:r w:rsidRPr="004C3526">
        <w:t>401.50  1.257E</w:t>
      </w:r>
      <w:proofErr w:type="gramEnd"/>
      <w:r w:rsidRPr="004C3526">
        <w:t>+000</w:t>
      </w:r>
    </w:p>
    <w:p w:rsidR="003A363C" w:rsidRPr="004C3526" w:rsidRDefault="003A363C" w:rsidP="004C3526">
      <w:pPr>
        <w:pStyle w:val="Code"/>
      </w:pPr>
      <w:r w:rsidRPr="004C3526">
        <w:t xml:space="preserve"> </w:t>
      </w:r>
      <w:proofErr w:type="gramStart"/>
      <w:r w:rsidRPr="004C3526">
        <w:t>402.00  1.260E</w:t>
      </w:r>
      <w:proofErr w:type="gramEnd"/>
      <w:r w:rsidRPr="004C3526">
        <w:t>+000</w:t>
      </w:r>
    </w:p>
    <w:p w:rsidR="003A363C" w:rsidRPr="004C3526" w:rsidRDefault="003A363C" w:rsidP="004C3526">
      <w:pPr>
        <w:pStyle w:val="Code"/>
      </w:pPr>
      <w:r w:rsidRPr="004C3526">
        <w:t xml:space="preserve"> </w:t>
      </w:r>
      <w:proofErr w:type="gramStart"/>
      <w:r w:rsidRPr="004C3526">
        <w:t>402.50  1.336E</w:t>
      </w:r>
      <w:proofErr w:type="gramEnd"/>
      <w:r w:rsidRPr="004C3526">
        <w:t>+000</w:t>
      </w:r>
    </w:p>
    <w:p w:rsidR="003A363C" w:rsidRPr="004C3526" w:rsidRDefault="003A363C" w:rsidP="004C3526">
      <w:pPr>
        <w:pStyle w:val="Code"/>
      </w:pPr>
      <w:r w:rsidRPr="004C3526">
        <w:t xml:space="preserve"> </w:t>
      </w:r>
      <w:proofErr w:type="gramStart"/>
      <w:r w:rsidRPr="004C3526">
        <w:t>403.00  1.341E</w:t>
      </w:r>
      <w:proofErr w:type="gramEnd"/>
      <w:r w:rsidRPr="004C3526">
        <w:t>+000</w:t>
      </w:r>
    </w:p>
    <w:p w:rsidR="003A363C" w:rsidRPr="004C3526" w:rsidRDefault="003A363C" w:rsidP="004C3526">
      <w:pPr>
        <w:pStyle w:val="Code"/>
      </w:pPr>
      <w:r w:rsidRPr="004C3526">
        <w:t xml:space="preserve"> </w:t>
      </w:r>
      <w:proofErr w:type="gramStart"/>
      <w:r w:rsidRPr="004C3526">
        <w:t>403.50  1.418E</w:t>
      </w:r>
      <w:proofErr w:type="gramEnd"/>
      <w:r w:rsidRPr="004C3526">
        <w:t>+000</w:t>
      </w:r>
    </w:p>
    <w:p w:rsidR="003A363C" w:rsidRPr="004C3526" w:rsidRDefault="003A363C" w:rsidP="004C3526">
      <w:pPr>
        <w:pStyle w:val="Code"/>
      </w:pPr>
      <w:r w:rsidRPr="004C3526">
        <w:t xml:space="preserve"> </w:t>
      </w:r>
      <w:proofErr w:type="gramStart"/>
      <w:r w:rsidRPr="004C3526">
        <w:t>404.00  1.451E</w:t>
      </w:r>
      <w:proofErr w:type="gramEnd"/>
      <w:r w:rsidRPr="004C3526">
        <w:t>+000</w:t>
      </w:r>
    </w:p>
    <w:p w:rsidR="003A363C" w:rsidRPr="004C3526" w:rsidRDefault="003A363C" w:rsidP="004C3526">
      <w:pPr>
        <w:pStyle w:val="Code"/>
      </w:pPr>
      <w:r w:rsidRPr="004C3526">
        <w:t xml:space="preserve"> </w:t>
      </w:r>
      <w:proofErr w:type="gramStart"/>
      <w:r w:rsidRPr="004C3526">
        <w:t>404.50  1.444E</w:t>
      </w:r>
      <w:proofErr w:type="gramEnd"/>
      <w:r w:rsidRPr="004C3526">
        <w:t>+000</w:t>
      </w:r>
    </w:p>
    <w:p w:rsidR="003A363C" w:rsidRPr="004C3526" w:rsidRDefault="003A363C" w:rsidP="004C3526">
      <w:pPr>
        <w:pStyle w:val="Code"/>
      </w:pPr>
      <w:r w:rsidRPr="004C3526">
        <w:t xml:space="preserve"> </w:t>
      </w:r>
      <w:proofErr w:type="gramStart"/>
      <w:r w:rsidRPr="004C3526">
        <w:t>405.00  1.488E</w:t>
      </w:r>
      <w:proofErr w:type="gramEnd"/>
      <w:r w:rsidRPr="004C3526">
        <w:t>+000</w:t>
      </w:r>
    </w:p>
    <w:p w:rsidR="003A363C" w:rsidRPr="004C3526" w:rsidRDefault="003A363C" w:rsidP="004C3526">
      <w:pPr>
        <w:pStyle w:val="Code"/>
      </w:pPr>
      <w:r w:rsidRPr="004C3526">
        <w:lastRenderedPageBreak/>
        <w:t>…</w:t>
      </w:r>
    </w:p>
    <w:p w:rsidR="003A363C" w:rsidRPr="00084655" w:rsidRDefault="003A363C" w:rsidP="007D43F6">
      <w:pPr>
        <w:pStyle w:val="Heading3"/>
      </w:pPr>
      <w:bookmarkStart w:id="90" w:name="_Ref355167308"/>
      <w:bookmarkStart w:id="91" w:name="_Ref355167311"/>
      <w:bookmarkStart w:id="92" w:name="_Toc355280375"/>
      <w:bookmarkStart w:id="93" w:name="_Toc359579875"/>
      <w:r w:rsidRPr="00084655">
        <w:t>ENVI Spectral Library Files</w:t>
      </w:r>
      <w:bookmarkEnd w:id="90"/>
      <w:bookmarkEnd w:id="91"/>
      <w:bookmarkEnd w:id="92"/>
      <w:bookmarkEnd w:id="93"/>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proofErr w:type="spellStart"/>
            <w:r>
              <w:t>Exelis</w:t>
            </w:r>
            <w:proofErr w:type="spellEnd"/>
            <w:r>
              <w:t xml:space="preserve">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w:t>
            </w:r>
            <w:proofErr w:type="spellStart"/>
            <w:r w:rsidR="00CB5B33" w:rsidRPr="000F0766">
              <w:rPr>
                <w:rStyle w:val="Codeintext"/>
              </w:rPr>
              <w:t>hdr</w:t>
            </w:r>
            <w:proofErr w:type="spellEnd"/>
            <w:r w:rsidR="00CB5B33">
              <w:t xml:space="preserve"> file in the </w:t>
            </w:r>
            <w:r w:rsidR="00EE5F6F">
              <w:t>folder</w:t>
            </w:r>
            <w:r w:rsidR="00CB5B33">
              <w:t xml:space="preserve">. Each </w:t>
            </w:r>
            <w:r w:rsidR="00CB5B33" w:rsidRPr="000F0766">
              <w:rPr>
                <w:rStyle w:val="Codeintext"/>
              </w:rPr>
              <w:t>.</w:t>
            </w:r>
            <w:proofErr w:type="spellStart"/>
            <w:r w:rsidR="00CB5B33" w:rsidRPr="000F0766">
              <w:rPr>
                <w:rStyle w:val="Codeintext"/>
              </w:rPr>
              <w:t>hdr</w:t>
            </w:r>
            <w:proofErr w:type="spellEnd"/>
            <w:r w:rsidR="00CB5B33">
              <w:t xml:space="preserve"> file refers to </w:t>
            </w:r>
            <w:r w:rsidR="00C670E2">
              <w:t xml:space="preserve">either </w:t>
            </w:r>
            <w:proofErr w:type="gramStart"/>
            <w:r w:rsidR="00CB5B33">
              <w:t>an</w:t>
            </w:r>
            <w:proofErr w:type="gramEnd"/>
            <w:r w:rsidR="00CB5B33">
              <w:t xml:space="preserve"> </w:t>
            </w:r>
            <w:r w:rsidR="00C670E2" w:rsidRPr="000F0766">
              <w:rPr>
                <w:rStyle w:val="Codeintext"/>
              </w:rPr>
              <w:t>.</w:t>
            </w:r>
            <w:proofErr w:type="spellStart"/>
            <w:r w:rsidR="00C670E2" w:rsidRPr="000F0766">
              <w:rPr>
                <w:rStyle w:val="Codeintext"/>
              </w:rPr>
              <w:t>slb</w:t>
            </w:r>
            <w:proofErr w:type="spellEnd"/>
            <w:r w:rsidR="00C670E2">
              <w:t xml:space="preserve"> or </w:t>
            </w:r>
            <w:r w:rsidR="00C670E2" w:rsidRPr="000F0766">
              <w:rPr>
                <w:rStyle w:val="Codeintext"/>
              </w:rPr>
              <w:t>.</w:t>
            </w:r>
            <w:proofErr w:type="spellStart"/>
            <w:r w:rsidR="00C670E2" w:rsidRPr="000F0766">
              <w:rPr>
                <w:rStyle w:val="Codeintext"/>
              </w:rPr>
              <w:t>sli</w:t>
            </w:r>
            <w:proofErr w:type="spellEnd"/>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proofErr w:type="spellStart"/>
            <w:r w:rsidRPr="00851208">
              <w:t>my_spectra.hdr</w:t>
            </w:r>
            <w:proofErr w:type="spellEnd"/>
          </w:p>
          <w:p w:rsidR="00CB1FEC" w:rsidRPr="00851208" w:rsidRDefault="00CB1FEC" w:rsidP="00CB1FEC">
            <w:pPr>
              <w:pStyle w:val="CodeinTable"/>
            </w:pPr>
            <w:proofErr w:type="spellStart"/>
            <w:r w:rsidRPr="00851208">
              <w:t>my_spectra.slb</w:t>
            </w:r>
            <w:proofErr w:type="spellEnd"/>
          </w:p>
          <w:p w:rsidR="00CB5B33" w:rsidRDefault="00CB5B33" w:rsidP="00CB5B33">
            <w:pPr>
              <w:pStyle w:val="TableText"/>
            </w:pPr>
            <w:r>
              <w:t>or</w:t>
            </w:r>
          </w:p>
          <w:p w:rsidR="00CB5B33" w:rsidRPr="00851208" w:rsidRDefault="00CB5B33" w:rsidP="00CB5B33">
            <w:pPr>
              <w:pStyle w:val="CodeinTable"/>
            </w:pPr>
            <w:proofErr w:type="spellStart"/>
            <w:r w:rsidRPr="00851208">
              <w:t>my_spectra.hdr</w:t>
            </w:r>
            <w:proofErr w:type="spellEnd"/>
          </w:p>
          <w:p w:rsidR="00CB5B33" w:rsidRPr="00851208" w:rsidRDefault="00CB5B33" w:rsidP="00CB5B33">
            <w:pPr>
              <w:pStyle w:val="CodeinTable"/>
            </w:pPr>
            <w:proofErr w:type="spellStart"/>
            <w:r>
              <w:t>my_spectra.sli</w:t>
            </w:r>
            <w:proofErr w:type="spellEnd"/>
          </w:p>
          <w:p w:rsidR="007F7627" w:rsidRDefault="007F7627" w:rsidP="00502EC9">
            <w:pPr>
              <w:pStyle w:val="TableText"/>
            </w:pPr>
            <w:r>
              <w:t xml:space="preserve">Both </w:t>
            </w:r>
            <w:r w:rsidRPr="000F0766">
              <w:rPr>
                <w:rStyle w:val="Codeintext"/>
              </w:rPr>
              <w:t>.</w:t>
            </w:r>
            <w:proofErr w:type="spellStart"/>
            <w:r w:rsidRPr="000F0766">
              <w:rPr>
                <w:rStyle w:val="Codeintext"/>
              </w:rPr>
              <w:t>slb</w:t>
            </w:r>
            <w:proofErr w:type="spellEnd"/>
            <w:r>
              <w:t xml:space="preserve"> and </w:t>
            </w:r>
            <w:r w:rsidRPr="000F0766">
              <w:rPr>
                <w:rStyle w:val="Codeintext"/>
              </w:rPr>
              <w:t>.</w:t>
            </w:r>
            <w:proofErr w:type="spellStart"/>
            <w:r w:rsidRPr="000F0766">
              <w:rPr>
                <w:rStyle w:val="Codeintext"/>
              </w:rPr>
              <w:t>sli</w:t>
            </w:r>
            <w:proofErr w:type="spellEnd"/>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 xml:space="preserve">ENVI </w:t>
            </w:r>
            <w:proofErr w:type="spellStart"/>
            <w:r w:rsidR="00CB1FEC" w:rsidRPr="00851208">
              <w:rPr>
                <w:rStyle w:val="GUIWord"/>
              </w:rPr>
              <w:t>Hdr</w:t>
            </w:r>
            <w:proofErr w:type="spellEnd"/>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D568CA" w:rsidRPr="00D568CA">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D568CA" w:rsidRPr="00D568CA">
              <w:rPr>
                <w:rStyle w:val="CrossReference"/>
              </w:rPr>
              <w:t>Definition of new Sensors</w:t>
            </w:r>
            <w:r w:rsidR="00C63D4F">
              <w:fldChar w:fldCharType="end"/>
            </w:r>
            <w:r w:rsidR="0074749A">
              <w:t>.</w:t>
            </w:r>
          </w:p>
        </w:tc>
      </w:tr>
    </w:tbl>
    <w:p w:rsidR="003A363C" w:rsidRDefault="003A363C" w:rsidP="007D43F6">
      <w:pPr>
        <w:pStyle w:val="Heading3"/>
      </w:pPr>
      <w:bookmarkStart w:id="94" w:name="_Toc355280376"/>
      <w:bookmarkStart w:id="95" w:name="_Ref356813987"/>
      <w:bookmarkStart w:id="96" w:name="_Ref356813989"/>
      <w:bookmarkStart w:id="97" w:name="_Toc359579876"/>
      <w:r>
        <w:t xml:space="preserve">Ocean Optics </w:t>
      </w:r>
      <w:proofErr w:type="spellStart"/>
      <w:r>
        <w:t>SpectraSuite</w:t>
      </w:r>
      <w:proofErr w:type="spellEnd"/>
      <w:r>
        <w:t xml:space="preserve"> Data Files</w:t>
      </w:r>
      <w:bookmarkEnd w:id="94"/>
      <w:bookmarkEnd w:id="95"/>
      <w:bookmarkEnd w:id="96"/>
      <w:bookmarkEnd w:id="97"/>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proofErr w:type="spellStart"/>
      <w:r w:rsidRPr="004C3526">
        <w:t>SpectraSuite</w:t>
      </w:r>
      <w:proofErr w:type="spellEnd"/>
      <w:r w:rsidRPr="004C3526">
        <w:t xml:space="preserv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 xml:space="preserve">User: </w:t>
      </w:r>
      <w:proofErr w:type="spellStart"/>
      <w:r w:rsidRPr="004C3526">
        <w:t>telerilevamento</w:t>
      </w:r>
      <w:proofErr w:type="spellEnd"/>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lastRenderedPageBreak/>
        <w:t>Spectrometers: HR4C1076</w:t>
      </w:r>
    </w:p>
    <w:p w:rsidR="003A363C" w:rsidRPr="004C3526" w:rsidRDefault="003A363C" w:rsidP="004C3526">
      <w:pPr>
        <w:pStyle w:val="Code"/>
      </w:pPr>
      <w:r w:rsidRPr="004C3526">
        <w:t>Integration Time (</w:t>
      </w:r>
      <w:proofErr w:type="spellStart"/>
      <w:r w:rsidRPr="004C3526">
        <w:t>usec</w:t>
      </w:r>
      <w:proofErr w:type="spellEnd"/>
      <w:r w:rsidRPr="004C3526">
        <w:t>):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proofErr w:type="gramStart"/>
      <w:r w:rsidRPr="004C3526">
        <w:t>Wavelength(</w:t>
      </w:r>
      <w:proofErr w:type="gramEnd"/>
      <w:r w:rsidRPr="004C3526">
        <w:t>nm); radiance(W*m-2*sr-1*nm-1)</w:t>
      </w:r>
    </w:p>
    <w:p w:rsidR="003A363C" w:rsidRPr="004C3526" w:rsidRDefault="003A363C" w:rsidP="004C3526">
      <w:pPr>
        <w:pStyle w:val="Code"/>
      </w:pPr>
      <w:r w:rsidRPr="004C3526">
        <w:t>717.00000</w:t>
      </w:r>
      <w:proofErr w:type="gramStart"/>
      <w:r w:rsidRPr="004C3526">
        <w:t>;0.17904775</w:t>
      </w:r>
      <w:proofErr w:type="gramEnd"/>
    </w:p>
    <w:p w:rsidR="003A363C" w:rsidRPr="004C3526" w:rsidRDefault="003A363C" w:rsidP="004C3526">
      <w:pPr>
        <w:pStyle w:val="Code"/>
      </w:pPr>
      <w:r w:rsidRPr="004C3526">
        <w:t>717.02000</w:t>
      </w:r>
      <w:proofErr w:type="gramStart"/>
      <w:r w:rsidRPr="004C3526">
        <w:t>;0.17878146</w:t>
      </w:r>
      <w:proofErr w:type="gramEnd"/>
    </w:p>
    <w:p w:rsidR="003A363C" w:rsidRPr="004C3526" w:rsidRDefault="003A363C" w:rsidP="004C3526">
      <w:pPr>
        <w:pStyle w:val="Code"/>
      </w:pPr>
      <w:r w:rsidRPr="004C3526">
        <w:t>717.04000</w:t>
      </w:r>
      <w:proofErr w:type="gramStart"/>
      <w:r w:rsidRPr="004C3526">
        <w:t>;0.17849983</w:t>
      </w:r>
      <w:proofErr w:type="gramEnd"/>
    </w:p>
    <w:p w:rsidR="003A363C" w:rsidRPr="004C3526" w:rsidRDefault="003A363C" w:rsidP="004C3526">
      <w:pPr>
        <w:pStyle w:val="Code"/>
      </w:pPr>
      <w:r w:rsidRPr="004C3526">
        <w:t>717.06000</w:t>
      </w:r>
      <w:proofErr w:type="gramStart"/>
      <w:r w:rsidRPr="004C3526">
        <w:t>;0.17820124</w:t>
      </w:r>
      <w:proofErr w:type="gramEnd"/>
    </w:p>
    <w:p w:rsidR="003A363C" w:rsidRPr="004C3526" w:rsidRDefault="003A363C" w:rsidP="004C3526">
      <w:pPr>
        <w:pStyle w:val="Code"/>
      </w:pPr>
      <w:r w:rsidRPr="004C3526">
        <w:t>…</w:t>
      </w:r>
    </w:p>
    <w:p w:rsidR="003A363C" w:rsidRDefault="003A363C" w:rsidP="007D43F6">
      <w:pPr>
        <w:pStyle w:val="Heading3"/>
      </w:pPr>
      <w:bookmarkStart w:id="98" w:name="_Toc355280377"/>
      <w:bookmarkStart w:id="99" w:name="_Toc359579877"/>
      <w:r>
        <w:t>HDF5 Files containing FGI goniometer measurements</w:t>
      </w:r>
      <w:bookmarkEnd w:id="98"/>
      <w:bookmarkEnd w:id="99"/>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0" w:name="_Toc359579878"/>
      <w:bookmarkStart w:id="101" w:name="_Toc355280378"/>
      <w:proofErr w:type="spellStart"/>
      <w:r>
        <w:t>UniSpec</w:t>
      </w:r>
      <w:proofErr w:type="spellEnd"/>
      <w:r w:rsidR="00E75CBA">
        <w:t xml:space="preserve"> Single Channel</w:t>
      </w:r>
      <w:bookmarkEnd w:id="100"/>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proofErr w:type="spellStart"/>
            <w:r>
              <w:t>UniSpec</w:t>
            </w:r>
            <w:proofErr w:type="spellEnd"/>
            <w:r>
              <w:t xml:space="preserve">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proofErr w:type="spellStart"/>
            <w:r>
              <w:t>UniSpec</w:t>
            </w:r>
            <w:proofErr w:type="spellEnd"/>
            <w:r>
              <w:t xml:space="preserve">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w:t>
            </w:r>
            <w:proofErr w:type="spellStart"/>
            <w:r>
              <w:t>UniSpec</w:t>
            </w:r>
            <w:proofErr w:type="spellEnd"/>
            <w:r>
              <w:t xml:space="preserve"> and </w:t>
            </w:r>
            <w:proofErr w:type="spellStart"/>
            <w:r>
              <w:t>UniSpec</w:t>
            </w:r>
            <w:proofErr w:type="spellEnd"/>
            <w:r>
              <w:t xml:space="preserve">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2" w:name="_Toc359579879"/>
      <w:proofErr w:type="spellStart"/>
      <w:r>
        <w:t>UniSpec</w:t>
      </w:r>
      <w:proofErr w:type="spellEnd"/>
      <w:r>
        <w:t xml:space="preserve"> </w:t>
      </w:r>
      <w:r w:rsidR="00E75CBA">
        <w:t xml:space="preserve">Double Channel </w:t>
      </w:r>
      <w:r>
        <w:t>SPU</w:t>
      </w:r>
      <w:bookmarkEnd w:id="102"/>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proofErr w:type="spellStart"/>
            <w:r>
              <w:t>UniSpec</w:t>
            </w:r>
            <w:proofErr w:type="spellEnd"/>
            <w:r>
              <w:t xml:space="preserve"> DC</w:t>
            </w:r>
          </w:p>
        </w:tc>
      </w:tr>
      <w:tr w:rsidR="0089749F" w:rsidTr="007F7627">
        <w:tc>
          <w:tcPr>
            <w:tcW w:w="1644" w:type="dxa"/>
          </w:tcPr>
          <w:p w:rsidR="00502EC9" w:rsidRDefault="00502EC9" w:rsidP="00CD2E77">
            <w:pPr>
              <w:pStyle w:val="Body"/>
              <w:ind w:left="0"/>
            </w:pPr>
            <w:r>
              <w:lastRenderedPageBreak/>
              <w:t>Supported Formats</w:t>
            </w:r>
          </w:p>
        </w:tc>
        <w:tc>
          <w:tcPr>
            <w:tcW w:w="0" w:type="auto"/>
          </w:tcPr>
          <w:p w:rsidR="00502EC9" w:rsidRPr="00084655" w:rsidRDefault="00502EC9" w:rsidP="00502EC9">
            <w:pPr>
              <w:pStyle w:val="Body"/>
              <w:ind w:left="0"/>
            </w:pPr>
            <w:proofErr w:type="spellStart"/>
            <w:r>
              <w:t>UniSpec</w:t>
            </w:r>
            <w:proofErr w:type="spellEnd"/>
            <w:r>
              <w:t xml:space="preserve">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w:t>
            </w:r>
            <w:proofErr w:type="spellStart"/>
            <w:r>
              <w:t>UniSpec</w:t>
            </w:r>
            <w:proofErr w:type="spellEnd"/>
            <w:r>
              <w:t xml:space="preserve"> and </w:t>
            </w:r>
            <w:proofErr w:type="spellStart"/>
            <w:r>
              <w:t>UniSpec</w:t>
            </w:r>
            <w:proofErr w:type="spellEnd"/>
            <w:r>
              <w:t xml:space="preserve">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3" w:name="_Toc359579880"/>
      <w:r>
        <w:t>SPECPR</w:t>
      </w:r>
      <w:bookmarkEnd w:id="103"/>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4" w:name="_Toc359579881"/>
      <w:proofErr w:type="spellStart"/>
      <w:r>
        <w:t>Modtran</w:t>
      </w:r>
      <w:proofErr w:type="spellEnd"/>
      <w:r>
        <w:t xml:space="preserve"> Albedo File</w:t>
      </w:r>
      <w:bookmarkEnd w:id="104"/>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proofErr w:type="spellStart"/>
            <w:r>
              <w:t>Modtran</w:t>
            </w:r>
            <w:proofErr w:type="spellEnd"/>
            <w:r>
              <w:t xml:space="preserve">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w:t>
            </w:r>
            <w:proofErr w:type="spellStart"/>
            <w:r>
              <w:t>Modtran</w:t>
            </w:r>
            <w:proofErr w:type="spellEnd"/>
            <w:r>
              <w:t xml:space="preserve"> web site at </w:t>
            </w:r>
            <w:hyperlink r:id="rId32" w:history="1">
              <w:r w:rsidRPr="00E35BF7">
                <w:rPr>
                  <w:rStyle w:val="Hyperlink"/>
                </w:rPr>
                <w:t>http://www.Modtran5.com</w:t>
              </w:r>
            </w:hyperlink>
            <w:r>
              <w:t>.</w:t>
            </w:r>
          </w:p>
        </w:tc>
      </w:tr>
    </w:tbl>
    <w:p w:rsidR="003A363C" w:rsidRDefault="003A363C" w:rsidP="007D43F6">
      <w:pPr>
        <w:pStyle w:val="Heading3"/>
      </w:pPr>
      <w:bookmarkStart w:id="105" w:name="_Toc359579882"/>
      <w:r>
        <w:t>Excel files</w:t>
      </w:r>
      <w:bookmarkEnd w:id="101"/>
      <w:bookmarkEnd w:id="105"/>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 xml:space="preserve">.XLS files only - .CSV, .XLSX </w:t>
            </w:r>
            <w:proofErr w:type="spellStart"/>
            <w:r>
              <w:t>etc</w:t>
            </w:r>
            <w:proofErr w:type="spellEnd"/>
            <w:r>
              <w:t xml:space="preserve">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w:t>
            </w:r>
            <w:proofErr w:type="spellStart"/>
            <w:r>
              <w:t>SpectraSuite</w:t>
            </w:r>
            <w:proofErr w:type="spellEnd"/>
            <w:r>
              <w:t xml:space="preserve"> Data Files. See section </w:t>
            </w:r>
            <w:r w:rsidR="00C63D4F">
              <w:fldChar w:fldCharType="begin"/>
            </w:r>
            <w:r w:rsidR="00C63D4F">
              <w:instrText xml:space="preserve"> REF _Ref356813987 \r \h  \* MERGEFORMAT </w:instrText>
            </w:r>
            <w:r w:rsidR="00C63D4F">
              <w:fldChar w:fldCharType="separate"/>
            </w:r>
            <w:r w:rsidR="00D568CA" w:rsidRPr="00D568CA">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D568CA" w:rsidRPr="00D568CA">
              <w:rPr>
                <w:rStyle w:val="CrossReference"/>
              </w:rPr>
              <w:t xml:space="preserve">Ocean Optics </w:t>
            </w:r>
            <w:proofErr w:type="spellStart"/>
            <w:r w:rsidR="00D568CA" w:rsidRPr="00D568CA">
              <w:rPr>
                <w:rStyle w:val="CrossReference"/>
              </w:rPr>
              <w:t>SpectraSuite</w:t>
            </w:r>
            <w:proofErr w:type="spellEnd"/>
            <w:r w:rsidR="00D568CA" w:rsidRPr="00D568CA">
              <w:rPr>
                <w:rStyle w:val="CrossReference"/>
              </w:rPr>
              <w:t xml:space="preserv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 xml:space="preserve">um name in the first row of the </w:t>
            </w:r>
            <w:r>
              <w:lastRenderedPageBreak/>
              <w:t>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lastRenderedPageBreak/>
        <w:t>Example file</w:t>
      </w:r>
    </w:p>
    <w:p w:rsidR="003A363C" w:rsidRDefault="003A363C" w:rsidP="003A363C">
      <w:pPr>
        <w:pStyle w:val="Figure"/>
        <w:rPr>
          <w:lang w:val="en-AU"/>
        </w:rPr>
      </w:pPr>
      <w:r>
        <w:rPr>
          <w:lang w:val="en-AU" w:eastAsia="en-AU"/>
        </w:rPr>
        <w:drawing>
          <wp:inline distT="0" distB="0" distL="0" distR="0" wp14:anchorId="41461016" wp14:editId="37E3EA98">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13</w:t>
      </w:r>
      <w:r w:rsidR="002B0E82">
        <w:rPr>
          <w:noProof/>
        </w:rPr>
        <w:fldChar w:fldCharType="end"/>
      </w:r>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06" w:name="_Toc355280379"/>
      <w:bookmarkStart w:id="107" w:name="_Toc359579883"/>
      <w:r w:rsidRPr="00084655">
        <w:t>TXT Space Formatted Text Files</w:t>
      </w:r>
      <w:bookmarkEnd w:id="106"/>
      <w:bookmarkEnd w:id="107"/>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The first value on this heading line must be “</w:t>
            </w:r>
            <w:proofErr w:type="spellStart"/>
            <w:r w:rsidR="00D4398D">
              <w:t>wvl</w:t>
            </w:r>
            <w:proofErr w:type="spellEnd"/>
            <w:r w:rsidR="00D4398D">
              <w:t xml:space="preserve">”.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lastRenderedPageBreak/>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lastRenderedPageBreak/>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t>
      </w:r>
      <w:proofErr w:type="spellStart"/>
      <w:proofErr w:type="gramStart"/>
      <w:r w:rsidRPr="004C3526">
        <w:t>wvl</w:t>
      </w:r>
      <w:proofErr w:type="spellEnd"/>
      <w:proofErr w:type="gramEnd"/>
      <w:r w:rsidRPr="004C3526">
        <w:t xml:space="preserve">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08" w:name="_Toc359579884"/>
      <w:r>
        <w:t xml:space="preserve">Supported Output </w:t>
      </w:r>
      <w:r w:rsidR="00C65D61">
        <w:t xml:space="preserve">Spectrum </w:t>
      </w:r>
      <w:r>
        <w:t>File Formats</w:t>
      </w:r>
      <w:bookmarkEnd w:id="108"/>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09" w:name="_Ref357586090"/>
      <w:bookmarkStart w:id="110" w:name="_Toc359579885"/>
      <w:bookmarkEnd w:id="75"/>
      <w:r>
        <w:t>Campaign-related Metadata</w:t>
      </w:r>
      <w:bookmarkEnd w:id="109"/>
      <w:bookmarkEnd w:id="110"/>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lastRenderedPageBreak/>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1" w:name="_Ref354084522"/>
      <w:bookmarkStart w:id="112" w:name="_Ref354084526"/>
      <w:bookmarkStart w:id="113" w:name="_Toc355280349"/>
      <w:bookmarkStart w:id="114" w:name="_Toc359579886"/>
      <w:r>
        <w:t>Spectrum</w:t>
      </w:r>
      <w:r w:rsidR="00152B61">
        <w:t>-r</w:t>
      </w:r>
      <w:r>
        <w:t>elated Metadata</w:t>
      </w:r>
      <w:bookmarkEnd w:id="111"/>
      <w:bookmarkEnd w:id="112"/>
      <w:bookmarkEnd w:id="113"/>
      <w:bookmarkEnd w:id="114"/>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15" w:name="_Ref354084379"/>
      <w:bookmarkStart w:id="116" w:name="_Ref354084382"/>
      <w:bookmarkStart w:id="117" w:name="_Toc355280348"/>
    </w:p>
    <w:bookmarkEnd w:id="115"/>
    <w:bookmarkEnd w:id="116"/>
    <w:bookmarkEnd w:id="117"/>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D568CA" w:rsidRPr="00D568CA">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D568CA" w:rsidRPr="00D568CA">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D568CA" w:rsidRPr="00D568CA">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D568CA" w:rsidRPr="00D568CA">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18" w:name="_Toc359579887"/>
      <w:r w:rsidRPr="00155FA4">
        <w:t>Campaign Details</w:t>
      </w:r>
      <w:r w:rsidR="00F3610B">
        <w:t xml:space="preserve"> Group</w:t>
      </w:r>
      <w:bookmarkEnd w:id="118"/>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lastRenderedPageBreak/>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19" w:name="_Toc359579888"/>
      <w:r w:rsidRPr="00155FA4">
        <w:t>Data Portal</w:t>
      </w:r>
      <w:r w:rsidR="00F3610B" w:rsidRPr="00F3610B">
        <w:t xml:space="preserve"> </w:t>
      </w:r>
      <w:r w:rsidR="00F3610B">
        <w:t>Group</w:t>
      </w:r>
      <w:bookmarkEnd w:id="119"/>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 xml:space="preserve">This Attribute supports multiple </w:t>
            </w:r>
            <w:proofErr w:type="gramStart"/>
            <w:r>
              <w:t>values,</w:t>
            </w:r>
            <w:proofErr w:type="gramEnd"/>
            <w:r>
              <w:t xml:space="preserve">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0" w:name="_Toc359579889"/>
      <w:r w:rsidRPr="00155FA4">
        <w:t>Environmental Conditions</w:t>
      </w:r>
      <w:r w:rsidR="00F3610B" w:rsidRPr="00F3610B">
        <w:t xml:space="preserve"> </w:t>
      </w:r>
      <w:r w:rsidR="00F3610B">
        <w:t>Group</w:t>
      </w:r>
      <w:bookmarkEnd w:id="120"/>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lastRenderedPageBreak/>
              <w:t>Air Pressure</w:t>
            </w:r>
          </w:p>
        </w:tc>
        <w:tc>
          <w:tcPr>
            <w:tcW w:w="0" w:type="auto"/>
          </w:tcPr>
          <w:p w:rsidR="001310CE" w:rsidRDefault="001310CE" w:rsidP="006C44F0">
            <w:pPr>
              <w:pStyle w:val="TableText"/>
            </w:pPr>
            <w:r>
              <w:t>[</w:t>
            </w:r>
            <w:proofErr w:type="spellStart"/>
            <w:r w:rsidRPr="00084655">
              <w:t>hPa</w:t>
            </w:r>
            <w:proofErr w:type="spellEnd"/>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1" w:name="_Toc359579890"/>
      <w:r w:rsidRPr="00155FA4">
        <w:t>General</w:t>
      </w:r>
      <w:r w:rsidR="00F3610B" w:rsidRPr="00F3610B">
        <w:t xml:space="preserve"> </w:t>
      </w:r>
      <w:r w:rsidR="00F3610B">
        <w:t>Group</w:t>
      </w:r>
      <w:bookmarkEnd w:id="121"/>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D568CA" w:rsidRPr="00D568CA">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2" w:name="_Toc359579891"/>
      <w:r w:rsidRPr="00155FA4">
        <w:t>Generic Target Properties</w:t>
      </w:r>
      <w:r w:rsidR="00F3610B" w:rsidRPr="00F3610B">
        <w:t xml:space="preserve"> </w:t>
      </w:r>
      <w:r w:rsidR="00F3610B">
        <w:t>Group</w:t>
      </w:r>
      <w:bookmarkEnd w:id="122"/>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lastRenderedPageBreak/>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3" w:name="_Toc359579892"/>
      <w:r w:rsidRPr="00155FA4">
        <w:t>Illumination</w:t>
      </w:r>
      <w:r w:rsidR="00F3610B" w:rsidRPr="00F3610B">
        <w:t xml:space="preserve"> </w:t>
      </w:r>
      <w:r w:rsidR="00F3610B">
        <w:t>Group</w:t>
      </w:r>
      <w:bookmarkEnd w:id="123"/>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4" w:name="_Toc359579893"/>
      <w:r w:rsidRPr="00155FA4">
        <w:t>Instrument</w:t>
      </w:r>
      <w:r w:rsidR="00F3610B" w:rsidRPr="00F3610B">
        <w:t xml:space="preserve"> </w:t>
      </w:r>
      <w:r w:rsidR="00F3610B">
        <w:t>Group</w:t>
      </w:r>
      <w:bookmarkEnd w:id="124"/>
    </w:p>
    <w:p w:rsidR="00CB4748" w:rsidRDefault="00CB4748" w:rsidP="00BF00B7">
      <w:pPr>
        <w:pStyle w:val="Body"/>
      </w:pPr>
      <w:r>
        <w:t xml:space="preserve">This Group of Attributes describes the specific </w:t>
      </w:r>
      <w:proofErr w:type="spellStart"/>
      <w:r w:rsidRPr="0014777F">
        <w:rPr>
          <w:rStyle w:val="Strong"/>
          <w:b w:val="0"/>
          <w:bCs w:val="0"/>
        </w:rPr>
        <w:t>spectroradiographic</w:t>
      </w:r>
      <w:proofErr w:type="spellEnd"/>
      <w:r w:rsidRPr="0014777F">
        <w:rPr>
          <w:rStyle w:val="Strong"/>
          <w:b w:val="0"/>
          <w:bCs w:val="0"/>
        </w:rPr>
        <w:t xml:space="preserve">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proofErr w:type="gramStart"/>
            <w:r w:rsidR="00AE2F37" w:rsidRPr="00A078C5">
              <w:t>function</w:t>
            </w:r>
            <w:proofErr w:type="gramEnd"/>
            <w:r w:rsidR="00AE2F37" w:rsidRPr="00A078C5">
              <w:t>.</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25" w:name="_Toc359579894"/>
      <w:r w:rsidRPr="00155FA4">
        <w:t>Instrument Settings</w:t>
      </w:r>
      <w:r w:rsidR="00F3610B" w:rsidRPr="00F3610B">
        <w:t xml:space="preserve"> </w:t>
      </w:r>
      <w:r w:rsidR="00F3610B">
        <w:t>Group</w:t>
      </w:r>
      <w:bookmarkEnd w:id="125"/>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w:t>
            </w:r>
            <w:proofErr w:type="spellStart"/>
            <w:r>
              <w:t>ms</w:t>
            </w:r>
            <w:proofErr w:type="spellEnd"/>
            <w:r>
              <w:t>]</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proofErr w:type="spellStart"/>
            <w:r w:rsidRPr="00F2736F">
              <w:rPr>
                <w:rStyle w:val="GUIWord"/>
              </w:rPr>
              <w:t>UniSpec</w:t>
            </w:r>
            <w:proofErr w:type="spellEnd"/>
            <w:r w:rsidRPr="00F2736F">
              <w:rPr>
                <w:rStyle w:val="GUIWord"/>
              </w:rPr>
              <w:t xml:space="preserve"> Spectral Resampling</w:t>
            </w:r>
          </w:p>
        </w:tc>
        <w:tc>
          <w:tcPr>
            <w:tcW w:w="0" w:type="auto"/>
          </w:tcPr>
          <w:p w:rsidR="001310CE" w:rsidRDefault="00042627" w:rsidP="00305207">
            <w:pPr>
              <w:pStyle w:val="TableText"/>
            </w:pPr>
            <w:r>
              <w:t xml:space="preserve">[Alpha string] </w:t>
            </w:r>
            <w:proofErr w:type="spellStart"/>
            <w:r w:rsidRPr="00042627">
              <w:t>UniSpec</w:t>
            </w:r>
            <w:proofErr w:type="spellEnd"/>
            <w:r w:rsidRPr="00042627">
              <w:t xml:space="preserve">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26" w:name="_Toc359579895"/>
      <w:r w:rsidRPr="00F3610B">
        <w:t>Instrumentation</w:t>
      </w:r>
      <w:r w:rsidR="00F3610B" w:rsidRPr="00F3610B">
        <w:t xml:space="preserve"> </w:t>
      </w:r>
      <w:r w:rsidR="00F3610B">
        <w:t>Group</w:t>
      </w:r>
      <w:bookmarkEnd w:id="126"/>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27" w:name="_Toc359579896"/>
      <w:r w:rsidRPr="00F3610B">
        <w:t>Keywords</w:t>
      </w:r>
      <w:r w:rsidR="00F3610B" w:rsidRPr="00F3610B">
        <w:t xml:space="preserve"> </w:t>
      </w:r>
      <w:r w:rsidR="00F3610B">
        <w:t>Group</w:t>
      </w:r>
      <w:bookmarkEnd w:id="127"/>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lastRenderedPageBreak/>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28" w:name="_Toc359579897"/>
      <w:r w:rsidRPr="00F3610B">
        <w:t>Location</w:t>
      </w:r>
      <w:r w:rsidR="00F3610B" w:rsidRPr="00F3610B">
        <w:t xml:space="preserve"> </w:t>
      </w:r>
      <w:r w:rsidR="00F3610B">
        <w:t>Group</w:t>
      </w:r>
      <w:bookmarkEnd w:id="128"/>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xml:space="preserve">, </w:t>
            </w:r>
            <w:proofErr w:type="spellStart"/>
            <w:r w:rsidR="00842401">
              <w:t>Qld</w:t>
            </w:r>
            <w:proofErr w:type="spellEnd"/>
            <w:r w:rsidR="00842401">
              <w:t>,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29" w:name="_Toc359579898"/>
      <w:r w:rsidRPr="00F3610B">
        <w:t>Names</w:t>
      </w:r>
      <w:r w:rsidR="00F3610B" w:rsidRPr="00F3610B">
        <w:t xml:space="preserve"> </w:t>
      </w:r>
      <w:r w:rsidR="00F3610B">
        <w:t>Group</w:t>
      </w:r>
      <w:bookmarkEnd w:id="129"/>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D568CA" w:rsidRPr="00D568CA">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D568CA" w:rsidRPr="00D568CA">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0" w:name="_Toc359579899"/>
      <w:r w:rsidRPr="00F3610B">
        <w:t>Optics</w:t>
      </w:r>
      <w:r w:rsidR="00F3610B" w:rsidRPr="00F3610B">
        <w:t xml:space="preserve"> </w:t>
      </w:r>
      <w:r w:rsidR="00F3610B">
        <w:t>Group</w:t>
      </w:r>
      <w:bookmarkEnd w:id="130"/>
    </w:p>
    <w:p w:rsidR="00C974FC" w:rsidRPr="00C974FC" w:rsidRDefault="00C974FC" w:rsidP="00A7583F">
      <w:pPr>
        <w:pStyle w:val="Body"/>
      </w:pPr>
      <w:r w:rsidRPr="00C974FC">
        <w:t xml:space="preserve">This </w:t>
      </w:r>
      <w:r w:rsidR="004C3526">
        <w:t>Group</w:t>
      </w:r>
      <w:r w:rsidRPr="00C974FC">
        <w:t xml:space="preserve"> permits describing specific optics which </w:t>
      </w:r>
      <w:proofErr w:type="gramStart"/>
      <w:r w:rsidRPr="00C974FC">
        <w:t>are</w:t>
      </w:r>
      <w:proofErr w:type="gramEnd"/>
      <w:r w:rsidRPr="00C974FC">
        <w:t xml:space="preserv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lastRenderedPageBreak/>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 xml:space="preserve">result of using a special </w:t>
            </w:r>
            <w:proofErr w:type="spellStart"/>
            <w:r w:rsidRPr="00392B0B">
              <w:t>foreoptic</w:t>
            </w:r>
            <w:proofErr w:type="spellEnd"/>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1" w:name="_Toc359579900"/>
      <w:r w:rsidRPr="00F3610B">
        <w:t>PDFs</w:t>
      </w:r>
      <w:r w:rsidR="00F3610B" w:rsidRPr="00F3610B">
        <w:t xml:space="preserve"> </w:t>
      </w:r>
      <w:r w:rsidR="00F3610B">
        <w:t>Group</w:t>
      </w:r>
      <w:bookmarkEnd w:id="131"/>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2" w:name="_Toc359579901"/>
      <w:r w:rsidRPr="00F3610B">
        <w:t>Personnel</w:t>
      </w:r>
      <w:r w:rsidR="00F3610B" w:rsidRPr="00F3610B">
        <w:t xml:space="preserve"> </w:t>
      </w:r>
      <w:r w:rsidR="00F3610B">
        <w:t>Group</w:t>
      </w:r>
      <w:bookmarkEnd w:id="132"/>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3" w:name="_Toc359579902"/>
      <w:r w:rsidRPr="00F3610B">
        <w:t>Pictures</w:t>
      </w:r>
      <w:r w:rsidR="00F3610B" w:rsidRPr="00F3610B">
        <w:t xml:space="preserve"> </w:t>
      </w:r>
      <w:r w:rsidR="00F3610B">
        <w:t>Group</w:t>
      </w:r>
      <w:bookmarkEnd w:id="133"/>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w:t>
      </w:r>
      <w:proofErr w:type="spellStart"/>
      <w:r>
        <w:t>uploadable</w:t>
      </w:r>
      <w:proofErr w:type="spellEnd"/>
      <w:r>
        <w:t xml:space="preserv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lastRenderedPageBreak/>
              <w:t>Multiple permitted</w:t>
            </w:r>
          </w:p>
        </w:tc>
        <w:tc>
          <w:tcPr>
            <w:tcW w:w="0" w:type="auto"/>
          </w:tcPr>
          <w:p w:rsidR="00F52170" w:rsidRPr="00BC4E01" w:rsidRDefault="00F52170" w:rsidP="0044706E">
            <w:pPr>
              <w:pStyle w:val="TableText"/>
            </w:pPr>
            <w:r>
              <w:lastRenderedPageBreak/>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lastRenderedPageBreak/>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of the sky, ideally taken </w:t>
            </w:r>
            <w:proofErr w:type="spellStart"/>
            <w:r w:rsidRPr="00F52170">
              <w:t>hemispherically</w:t>
            </w:r>
            <w:proofErr w:type="spellEnd"/>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4" w:name="_Toc359579903"/>
      <w:r w:rsidRPr="00F3610B">
        <w:t>Processing</w:t>
      </w:r>
      <w:r w:rsidR="00F3610B" w:rsidRPr="00F3610B">
        <w:t xml:space="preserve"> </w:t>
      </w:r>
      <w:r w:rsidR="00F3610B">
        <w:t>Group</w:t>
      </w:r>
      <w:bookmarkEnd w:id="134"/>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w:t>
      </w:r>
      <w:proofErr w:type="spellStart"/>
      <w:r w:rsidR="00C1320C">
        <w:t>Matlab</w:t>
      </w:r>
      <w:proofErr w:type="spellEnd"/>
      <w:r w:rsidR="00C1320C">
        <w:t xml:space="preserve">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xml:space="preserve">, such as processes written using </w:t>
            </w:r>
            <w:proofErr w:type="spellStart"/>
            <w:r w:rsidR="00880773">
              <w:t>Matlab</w:t>
            </w:r>
            <w:proofErr w:type="spellEnd"/>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D568CA" w:rsidRPr="00D568CA">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35" w:name="_Toc359579904"/>
      <w:r w:rsidRPr="00F3610B">
        <w:t>Sampling Geometry</w:t>
      </w:r>
      <w:r w:rsidR="00F3610B" w:rsidRPr="00F3610B">
        <w:t xml:space="preserve"> </w:t>
      </w:r>
      <w:r w:rsidR="00F3610B">
        <w:t>Group</w:t>
      </w:r>
      <w:bookmarkEnd w:id="135"/>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D568CA">
              <w:t xml:space="preserve">Figure </w:t>
            </w:r>
            <w:r w:rsidR="00D568CA">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2B0E82"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proofErr w:type="gramStart"/>
                          <w:r>
                            <w:rPr>
                              <w:rFonts w:cs="Tahoma"/>
                            </w:rPr>
                            <w:t>θ</w:t>
                          </w:r>
                          <w:proofErr w:type="gramEnd"/>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2B0E82"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proofErr w:type="gramStart"/>
                          <w:r>
                            <w:rPr>
                              <w:rFonts w:cs="Tahoma"/>
                            </w:rPr>
                            <w:t>θ</w:t>
                          </w:r>
                          <w:proofErr w:type="gramEnd"/>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2B0E82"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proofErr w:type="gramStart"/>
                          <w:r>
                            <w:rPr>
                              <w:rFonts w:cs="Tahoma"/>
                            </w:rPr>
                            <w:t>θ</w:t>
                          </w:r>
                          <w:proofErr w:type="gramEnd"/>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lastRenderedPageBreak/>
        <w:drawing>
          <wp:inline distT="0" distB="0" distL="0" distR="0" wp14:anchorId="3DAB9173" wp14:editId="79F7C682">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36" w:name="_Ref190487291"/>
      <w:r>
        <w:t xml:space="preserve">Figure </w:t>
      </w:r>
      <w:r w:rsidR="002B0E82">
        <w:fldChar w:fldCharType="begin"/>
      </w:r>
      <w:r w:rsidR="002B0E82">
        <w:instrText xml:space="preserve"> SEQ Figure \* ARABIC </w:instrText>
      </w:r>
      <w:r w:rsidR="002B0E82">
        <w:fldChar w:fldCharType="separate"/>
      </w:r>
      <w:r w:rsidR="00D568CA">
        <w:rPr>
          <w:noProof/>
        </w:rPr>
        <w:t>14</w:t>
      </w:r>
      <w:r w:rsidR="002B0E82">
        <w:rPr>
          <w:noProof/>
        </w:rPr>
        <w:fldChar w:fldCharType="end"/>
      </w:r>
      <w:bookmarkEnd w:id="136"/>
      <w:r>
        <w:t>: The nine beam geometry cases</w:t>
      </w:r>
    </w:p>
    <w:p w:rsidR="001310CE" w:rsidRPr="00F3610B" w:rsidRDefault="001310CE" w:rsidP="00F3610B">
      <w:pPr>
        <w:pStyle w:val="Heading3"/>
      </w:pPr>
      <w:bookmarkStart w:id="137" w:name="_Toc359579905"/>
      <w:r w:rsidRPr="00F3610B">
        <w:t>Scientific References</w:t>
      </w:r>
      <w:r w:rsidR="00F3610B" w:rsidRPr="00F3610B">
        <w:t xml:space="preserve"> </w:t>
      </w:r>
      <w:r w:rsidR="00F3610B">
        <w:t>Group</w:t>
      </w:r>
      <w:bookmarkEnd w:id="137"/>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38" w:name="_Toc359579906"/>
      <w:r w:rsidRPr="00F3610B">
        <w:t>Soil Parameters</w:t>
      </w:r>
      <w:r w:rsidR="00F3610B" w:rsidRPr="00F3610B">
        <w:t xml:space="preserve"> </w:t>
      </w:r>
      <w:r w:rsidR="00F3610B">
        <w:t>Group</w:t>
      </w:r>
      <w:bookmarkEnd w:id="138"/>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 xml:space="preserve">Horizon </w:t>
            </w:r>
            <w:proofErr w:type="spellStart"/>
            <w:r w:rsidRPr="000B40E5">
              <w:rPr>
                <w:rStyle w:val="GUIWord"/>
                <w:lang w:val="en-AU" w:eastAsia="ja-JP"/>
              </w:rPr>
              <w:t>Desig</w:t>
            </w:r>
            <w:proofErr w:type="spellEnd"/>
            <w:r w:rsidRPr="000B40E5">
              <w:rPr>
                <w:rStyle w:val="GUIWord"/>
                <w:lang w:val="en-AU" w:eastAsia="ja-JP"/>
              </w:rPr>
              <w:t>.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 xml:space="preserve">Horizon </w:t>
            </w:r>
            <w:proofErr w:type="spellStart"/>
            <w:r w:rsidRPr="000B40E5">
              <w:rPr>
                <w:rStyle w:val="GUIWord"/>
                <w:lang w:val="en-AU" w:eastAsia="ja-JP"/>
              </w:rPr>
              <w:t>Desig</w:t>
            </w:r>
            <w:proofErr w:type="spellEnd"/>
            <w:r w:rsidRPr="000B40E5">
              <w:rPr>
                <w:rStyle w:val="GUIWord"/>
                <w:lang w:val="en-AU" w:eastAsia="ja-JP"/>
              </w:rPr>
              <w:t>.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Deci</w:t>
            </w:r>
            <w:proofErr w:type="spellEnd"/>
            <w:r>
              <w:rPr>
                <w:rFonts w:ascii="Calibri" w:hAnsi="Calibri"/>
                <w:color w:val="000000"/>
                <w:sz w:val="24"/>
                <w:lang w:val="en-AU" w:eastAsia="ja-JP"/>
              </w:rPr>
              <w:t>-Siemens/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Geothite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Gibsite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Illite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Montmorillonite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Smectite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39" w:name="_Toc359579907"/>
      <w:r w:rsidRPr="00F3610B">
        <w:t>Vegetation Biophysical Variables</w:t>
      </w:r>
      <w:bookmarkEnd w:id="139"/>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w:t>
            </w:r>
            <w:proofErr w:type="spellStart"/>
            <w:r>
              <w:t>ugrams</w:t>
            </w:r>
            <w:proofErr w:type="spellEnd"/>
            <w:r>
              <w:t xml:space="preserve">/cm2]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 xml:space="preserve">Calculated by: </w:t>
            </w:r>
            <w:proofErr w:type="spellStart"/>
            <w:r w:rsidRPr="00C83101">
              <w:t>LeafArea</w:t>
            </w:r>
            <w:proofErr w:type="spellEnd"/>
            <w:r w:rsidRPr="00C83101">
              <w:t>[cm2]/</w:t>
            </w:r>
            <w:proofErr w:type="spellStart"/>
            <w:r w:rsidRPr="00C83101">
              <w:t>DryMass</w:t>
            </w:r>
            <w:proofErr w:type="spellEnd"/>
            <w:r w:rsidRPr="00C83101">
              <w:t>[g]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0" w:name="_Ref97181069"/>
      <w:bookmarkStart w:id="141" w:name="_Ref354146650"/>
      <w:bookmarkStart w:id="142" w:name="_Ref354146654"/>
      <w:bookmarkStart w:id="143" w:name="_Toc355280351"/>
      <w:bookmarkStart w:id="144" w:name="_Toc359579908"/>
      <w:r>
        <w:t>Spaces, Space Factory and Data Processing using the Space Network</w:t>
      </w:r>
      <w:bookmarkEnd w:id="140"/>
      <w:bookmarkEnd w:id="141"/>
      <w:bookmarkEnd w:id="142"/>
      <w:bookmarkEnd w:id="143"/>
      <w:bookmarkEnd w:id="144"/>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lastRenderedPageBreak/>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D568CA">
        <w:t xml:space="preserve">Figure </w:t>
      </w:r>
      <w:r w:rsidR="00D568CA">
        <w:rPr>
          <w:noProof/>
        </w:rPr>
        <w:t>15</w:t>
      </w:r>
      <w:r w:rsidR="00AE2F37">
        <w:fldChar w:fldCharType="end"/>
      </w:r>
      <w:r>
        <w:t>).</w:t>
      </w:r>
    </w:p>
    <w:p w:rsidR="001310CE" w:rsidRDefault="002B0E82"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45" w:name="_Ref95120608"/>
      <w:r>
        <w:t xml:space="preserve">Figure </w:t>
      </w:r>
      <w:r w:rsidR="002B0E82">
        <w:fldChar w:fldCharType="begin"/>
      </w:r>
      <w:r w:rsidR="002B0E82">
        <w:instrText xml:space="preserve"> SEQ Figure \* ARABIC </w:instrText>
      </w:r>
      <w:r w:rsidR="002B0E82">
        <w:fldChar w:fldCharType="separate"/>
      </w:r>
      <w:r w:rsidR="00D568CA">
        <w:rPr>
          <w:noProof/>
        </w:rPr>
        <w:t>15</w:t>
      </w:r>
      <w:r w:rsidR="002B0E82">
        <w:rPr>
          <w:noProof/>
        </w:rPr>
        <w:fldChar w:fldCharType="end"/>
      </w:r>
      <w:bookmarkEnd w:id="145"/>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drawing>
          <wp:inline distT="0" distB="0" distL="0" distR="0" wp14:anchorId="31877259" wp14:editId="343A833E">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46" w:name="_Ref69211722"/>
      <w:r w:rsidRPr="00A71C6E">
        <w:t xml:space="preserve">Figure </w:t>
      </w:r>
      <w:r w:rsidR="002B0E82">
        <w:fldChar w:fldCharType="begin"/>
      </w:r>
      <w:r w:rsidR="002B0E82">
        <w:instrText xml:space="preserve"> SEQ Figure \* ARABIC </w:instrText>
      </w:r>
      <w:r w:rsidR="002B0E82">
        <w:fldChar w:fldCharType="separate"/>
      </w:r>
      <w:r w:rsidR="00D568CA">
        <w:rPr>
          <w:noProof/>
        </w:rPr>
        <w:t>16</w:t>
      </w:r>
      <w:r w:rsidR="002B0E82">
        <w:rPr>
          <w:noProof/>
        </w:rPr>
        <w:fldChar w:fldCharType="end"/>
      </w:r>
      <w:bookmarkEnd w:id="14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D568CA" w:rsidRPr="00A71C6E">
        <w:t xml:space="preserve">Figure </w:t>
      </w:r>
      <w:r w:rsidR="00D568CA">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47" w:name="_Toc355280360"/>
      <w:bookmarkStart w:id="148" w:name="_Toc359579909"/>
      <w:bookmarkEnd w:id="25"/>
      <w:r w:rsidRPr="00084655">
        <w:lastRenderedPageBreak/>
        <w:t xml:space="preserve">SPECCHIO </w:t>
      </w:r>
      <w:r w:rsidR="001A05D9">
        <w:t>Basic Operation</w:t>
      </w:r>
      <w:bookmarkEnd w:id="147"/>
      <w:bookmarkEnd w:id="148"/>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49" w:name="_Toc359579910"/>
      <w:bookmarkStart w:id="150" w:name="_Ref355008998"/>
      <w:bookmarkStart w:id="151" w:name="_Ref355009000"/>
      <w:bookmarkStart w:id="152" w:name="_Toc355280361"/>
      <w:r>
        <w:t>Mac Operation</w:t>
      </w:r>
      <w:bookmarkEnd w:id="149"/>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proofErr w:type="spellStart"/>
      <w:r w:rsidRPr="00592325">
        <w:rPr>
          <w:rStyle w:val="Strong"/>
        </w:rPr>
        <w:t>Control+Left</w:t>
      </w:r>
      <w:proofErr w:type="spellEnd"/>
      <w:r w:rsidRPr="00592325">
        <w:rPr>
          <w:rStyle w:val="Strong"/>
        </w:rPr>
        <w:t xml:space="preserve"> Click</w:t>
      </w:r>
      <w:r w:rsidR="00592325">
        <w:tab/>
      </w:r>
      <w:proofErr w:type="gramStart"/>
      <w:r w:rsidR="00592325">
        <w:t>Adding</w:t>
      </w:r>
      <w:proofErr w:type="gramEnd"/>
      <w:r w:rsidR="00592325">
        <w:t xml:space="preserve"> a single item to the selection. </w:t>
      </w:r>
      <w:proofErr w:type="spellStart"/>
      <w:r w:rsidR="00592325">
        <w:t>Control+Click</w:t>
      </w:r>
      <w:proofErr w:type="spellEnd"/>
      <w:r w:rsidR="00592325">
        <w:t xml:space="preserve"> </w:t>
      </w:r>
      <w:proofErr w:type="gramStart"/>
      <w:r w:rsidR="00592325">
        <w:t>adds</w:t>
      </w:r>
      <w:proofErr w:type="gramEnd"/>
      <w:r w:rsidR="00592325">
        <w:t xml:space="preserve"> the item clicked to any already selected items.</w:t>
      </w:r>
    </w:p>
    <w:p w:rsidR="00160B9E" w:rsidRDefault="00160B9E" w:rsidP="00592325">
      <w:pPr>
        <w:pStyle w:val="HangingIndent"/>
      </w:pPr>
      <w:proofErr w:type="spellStart"/>
      <w:r w:rsidRPr="00592325">
        <w:rPr>
          <w:rStyle w:val="Strong"/>
        </w:rPr>
        <w:t>Shift+Left</w:t>
      </w:r>
      <w:proofErr w:type="spellEnd"/>
      <w:r w:rsidRPr="00592325">
        <w:rPr>
          <w:rStyle w:val="Strong"/>
        </w:rPr>
        <w:t xml:space="preserve"> Click</w:t>
      </w:r>
      <w:r w:rsidR="00592325">
        <w:tab/>
      </w:r>
      <w:proofErr w:type="gramStart"/>
      <w:r w:rsidR="00592325">
        <w:t>Adding</w:t>
      </w:r>
      <w:proofErr w:type="gramEnd"/>
      <w:r w:rsidR="00592325">
        <w:t xml:space="preserve"> a range of items to the selection. </w:t>
      </w:r>
      <w:proofErr w:type="spellStart"/>
      <w:r w:rsidR="00592325">
        <w:t>Shift+Click</w:t>
      </w:r>
      <w:proofErr w:type="spellEnd"/>
      <w:r w:rsidR="00592325">
        <w:t xml:space="preserve">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3" w:name="_Ref358393092"/>
      <w:bookmarkStart w:id="154" w:name="_Ref358393095"/>
      <w:bookmarkStart w:id="155" w:name="_Toc359579911"/>
      <w:proofErr w:type="gramStart"/>
      <w:r>
        <w:t>Unix</w:t>
      </w:r>
      <w:proofErr w:type="gramEnd"/>
      <w:r>
        <w:t xml:space="preserve"> Operation</w:t>
      </w:r>
      <w:bookmarkEnd w:id="150"/>
      <w:bookmarkEnd w:id="151"/>
      <w:bookmarkEnd w:id="152"/>
      <w:bookmarkEnd w:id="153"/>
      <w:bookmarkEnd w:id="154"/>
      <w:bookmarkEnd w:id="155"/>
    </w:p>
    <w:p w:rsidR="00592325" w:rsidRDefault="00592325" w:rsidP="00A7583F">
      <w:pPr>
        <w:pStyle w:val="Body"/>
      </w:pPr>
      <w:r>
        <w:t xml:space="preserve">As described under Mac Operation above, </w:t>
      </w:r>
      <w:proofErr w:type="gramStart"/>
      <w:r>
        <w:t>Unix</w:t>
      </w:r>
      <w:proofErr w:type="gramEnd"/>
      <w:r>
        <w:t xml:space="preserve">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D568CA" w:rsidRPr="00084655">
        <w:t xml:space="preserve">Figure </w:t>
      </w:r>
      <w:r w:rsidR="00D568CA">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 xml:space="preserve">Enter file </w:t>
      </w:r>
      <w:proofErr w:type="spellStart"/>
      <w:r w:rsidR="00FF6BCC" w:rsidRPr="00FF6BCC">
        <w:rPr>
          <w:rStyle w:val="GUIWord"/>
        </w:rPr>
        <w:t>name:</w:t>
      </w:r>
      <w:r w:rsidRPr="00084655">
        <w:t>box</w:t>
      </w:r>
      <w:proofErr w:type="spellEnd"/>
      <w:r w:rsidRPr="00084655">
        <w:t>.</w:t>
      </w:r>
    </w:p>
    <w:p w:rsidR="002A0FFE" w:rsidRPr="00084655" w:rsidRDefault="00410FC7" w:rsidP="00EB49E0">
      <w:pPr>
        <w:pStyle w:val="Figure"/>
      </w:pPr>
      <w:r>
        <w:rPr>
          <w:lang w:val="en-AU" w:eastAsia="en-AU"/>
        </w:rPr>
        <w:lastRenderedPageBreak/>
        <w:drawing>
          <wp:inline distT="0" distB="0" distL="0" distR="0" wp14:anchorId="43C9C33B" wp14:editId="2E5382E1">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6"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17</w:t>
      </w:r>
      <w:r w:rsidR="00AE2F37">
        <w:rPr>
          <w:noProof/>
        </w:rPr>
        <w:fldChar w:fldCharType="end"/>
      </w:r>
      <w:bookmarkEnd w:id="156"/>
      <w:r w:rsidRPr="00084655">
        <w:t xml:space="preserve">: Specifying a pathname under UNIX using the dot ‘.’ as entry in the </w:t>
      </w:r>
      <w:r w:rsidR="00FF6BCC" w:rsidRPr="00FF6BCC">
        <w:rPr>
          <w:rStyle w:val="GUIWord"/>
        </w:rPr>
        <w:t xml:space="preserve">Enter file </w:t>
      </w:r>
      <w:proofErr w:type="spellStart"/>
      <w:r w:rsidR="00FF6BCC" w:rsidRPr="00FF6BCC">
        <w:rPr>
          <w:rStyle w:val="GUIWord"/>
        </w:rPr>
        <w:t>name</w:t>
      </w:r>
      <w:proofErr w:type="gramStart"/>
      <w:r w:rsidR="00FF6BCC" w:rsidRPr="00FF6BCC">
        <w:rPr>
          <w:rStyle w:val="GUIWord"/>
        </w:rPr>
        <w:t>:</w:t>
      </w:r>
      <w:r w:rsidRPr="00084655">
        <w:t>box</w:t>
      </w:r>
      <w:proofErr w:type="spellEnd"/>
      <w:proofErr w:type="gramEnd"/>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57" w:name="_Ref180291208"/>
      <w:bookmarkStart w:id="158" w:name="_Toc355280362"/>
      <w:bookmarkStart w:id="159" w:name="_Toc359579912"/>
      <w:r w:rsidRPr="00084655">
        <w:t>Main Window</w:t>
      </w:r>
      <w:bookmarkEnd w:id="157"/>
      <w:bookmarkEnd w:id="158"/>
      <w:bookmarkEnd w:id="159"/>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0" w:name="_Ref130601899"/>
      <w:r>
        <w:t xml:space="preserve"> </w:t>
      </w:r>
      <w:r w:rsidR="002B0E82">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18</w:t>
      </w:r>
      <w:r w:rsidR="00AE2F37">
        <w:rPr>
          <w:noProof/>
        </w:rPr>
        <w:fldChar w:fldCharType="end"/>
      </w:r>
      <w:bookmarkEnd w:id="160"/>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1" w:name="_Ref180396043"/>
      <w:bookmarkStart w:id="162" w:name="_Toc355280363"/>
      <w:bookmarkStart w:id="163" w:name="_Toc359579913"/>
      <w:bookmarkStart w:id="164" w:name="_Ref130639221"/>
      <w:bookmarkStart w:id="165" w:name="_Ref131844250"/>
      <w:r>
        <w:t>Logging In</w:t>
      </w:r>
      <w:r w:rsidRPr="00084655">
        <w:t xml:space="preserve"> </w:t>
      </w:r>
      <w:r>
        <w:t xml:space="preserve">and </w:t>
      </w:r>
      <w:r w:rsidR="002A0FFE" w:rsidRPr="00084655">
        <w:t>Connecting to a Database</w:t>
      </w:r>
      <w:bookmarkEnd w:id="161"/>
      <w:bookmarkEnd w:id="162"/>
      <w:bookmarkEnd w:id="163"/>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D568CA" w:rsidRPr="00D568CA">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D568CA" w:rsidRPr="00D568CA">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proofErr w:type="gramStart"/>
      <w:r>
        <w:t xml:space="preserve">To log in to a </w:t>
      </w:r>
      <w:r w:rsidR="00F52044">
        <w:t>SPECCHIO</w:t>
      </w:r>
      <w:r>
        <w:t xml:space="preserve"> Server...</w:t>
      </w:r>
      <w:proofErr w:type="gramEnd"/>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4D0C069" wp14:editId="677271B4">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19</w:t>
            </w:r>
            <w:r w:rsidR="002B0E82">
              <w:rPr>
                <w:noProof/>
              </w:rPr>
              <w:fldChar w:fldCharType="end"/>
            </w:r>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w:t>
            </w:r>
            <w:proofErr w:type="gramStart"/>
            <w:r>
              <w:t xml:space="preserve">on </w:t>
            </w:r>
            <w:r w:rsidRPr="00AC5289">
              <w:rPr>
                <w:rStyle w:val="ActionButton"/>
              </w:rPr>
              <w:t> </w:t>
            </w:r>
            <w:r w:rsidRPr="00E12A44">
              <w:rPr>
                <w:rStyle w:val="ActionButton"/>
              </w:rPr>
              <w:t>Connect</w:t>
            </w:r>
            <w:proofErr w:type="gramEnd"/>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66" w:name="_Toc355280365"/>
      <w:bookmarkStart w:id="167" w:name="_Toc359579914"/>
      <w:bookmarkStart w:id="168" w:name="_Ref153711531"/>
      <w:r>
        <w:lastRenderedPageBreak/>
        <w:t>Logging Out</w:t>
      </w:r>
      <w:bookmarkEnd w:id="166"/>
      <w:bookmarkEnd w:id="167"/>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69" w:name="_Toc355280366"/>
      <w:bookmarkStart w:id="170" w:name="_Ref359572679"/>
      <w:bookmarkStart w:id="171" w:name="_Ref359572682"/>
      <w:bookmarkStart w:id="172" w:name="_Toc359579915"/>
      <w:r>
        <w:t>Changing your User Details</w:t>
      </w:r>
      <w:bookmarkEnd w:id="169"/>
      <w:bookmarkEnd w:id="170"/>
      <w:bookmarkEnd w:id="171"/>
      <w:bookmarkEnd w:id="172"/>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proofErr w:type="gramStart"/>
      <w:r>
        <w:t>To edit your User Information...</w:t>
      </w:r>
      <w:proofErr w:type="gramEnd"/>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C81065F" wp14:editId="6CDE2747">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20</w:t>
            </w:r>
            <w:r w:rsidR="002B0E82">
              <w:rPr>
                <w:noProof/>
              </w:rPr>
              <w:fldChar w:fldCharType="end"/>
            </w:r>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w:t>
            </w:r>
            <w:proofErr w:type="gramStart"/>
            <w:r>
              <w:t xml:space="preserve">on </w:t>
            </w:r>
            <w:r w:rsidR="00A250FC" w:rsidRPr="00A250FC">
              <w:rPr>
                <w:rStyle w:val="ActionButton"/>
              </w:rPr>
              <w:t> </w:t>
            </w:r>
            <w:r w:rsidRPr="00A250FC">
              <w:rPr>
                <w:rStyle w:val="ActionButton"/>
              </w:rPr>
              <w:t>Update</w:t>
            </w:r>
            <w:proofErr w:type="gramEnd"/>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so there is no requir</w:t>
      </w:r>
      <w:r w:rsidR="003450A8">
        <w:t>ement to change any of the account configuration stored on your own computer</w:t>
      </w:r>
      <w:r>
        <w:t>.</w:t>
      </w:r>
    </w:p>
    <w:p w:rsidR="00350C84" w:rsidRDefault="00350C84" w:rsidP="00350C84">
      <w:pPr>
        <w:pStyle w:val="Heading2"/>
      </w:pPr>
      <w:bookmarkStart w:id="173" w:name="_Ref356820291"/>
      <w:bookmarkStart w:id="174" w:name="_Ref356820294"/>
      <w:bookmarkStart w:id="175" w:name="_Toc359579916"/>
      <w:r>
        <w:t>Browsing the Hierarchy Tree</w:t>
      </w:r>
      <w:bookmarkEnd w:id="173"/>
      <w:bookmarkEnd w:id="174"/>
      <w:bookmarkEnd w:id="175"/>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2195B48C" wp14:editId="073C2BF7">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2A6F52B0" wp14:editId="0BC3E702">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r w:rsidR="002B0E82">
        <w:fldChar w:fldCharType="begin"/>
      </w:r>
      <w:r w:rsidR="002B0E82">
        <w:instrText xml:space="preserve"> SEQ Figure \* </w:instrText>
      </w:r>
      <w:r w:rsidR="002B0E82">
        <w:instrText xml:space="preserve">ARABIC </w:instrText>
      </w:r>
      <w:r w:rsidR="002B0E82">
        <w:fldChar w:fldCharType="separate"/>
      </w:r>
      <w:r w:rsidR="00D568CA">
        <w:rPr>
          <w:noProof/>
        </w:rPr>
        <w:t>21</w:t>
      </w:r>
      <w:r w:rsidR="002B0E82">
        <w:rPr>
          <w:noProof/>
        </w:rPr>
        <w:fldChar w:fldCharType="end"/>
      </w:r>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 xml:space="preserve">Click on </w:t>
      </w:r>
      <w:proofErr w:type="gramStart"/>
      <w:r>
        <w:t>t</w:t>
      </w:r>
      <w:r w:rsidRPr="008C6B13">
        <w:t xml:space="preserve">he </w:t>
      </w:r>
      <w:r w:rsidR="008C6B13" w:rsidRPr="008C6B13">
        <w:rPr>
          <w:noProof/>
          <w:lang w:val="en-AU" w:eastAsia="en-AU"/>
        </w:rPr>
        <w:drawing>
          <wp:inline distT="0" distB="0" distL="0" distR="0" wp14:anchorId="7581EC9F" wp14:editId="145F991C">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d</w:t>
      </w:r>
      <w:proofErr w:type="gramEnd"/>
      <w:r>
        <w:t xml:space="preserve"> </w:t>
      </w:r>
      <w:r w:rsidR="008C6B13" w:rsidRPr="008C6B13">
        <w:rPr>
          <w:noProof/>
          <w:lang w:val="en-AU" w:eastAsia="en-AU"/>
        </w:rPr>
        <w:drawing>
          <wp:inline distT="0" distB="0" distL="0" distR="0" wp14:anchorId="328178B3" wp14:editId="2C004757">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21BDA60E" wp14:editId="03982B93">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w:t>
      </w:r>
      <w:proofErr w:type="spellStart"/>
      <w:r w:rsidR="005844B5">
        <w:t>or</w:t>
      </w:r>
      <w:proofErr w:type="spellEnd"/>
      <w:r w:rsidR="005844B5">
        <w:t xml:space="preserve"> </w:t>
      </w:r>
      <w:r w:rsidR="005844B5" w:rsidRPr="005844B5">
        <w:rPr>
          <w:noProof/>
          <w:lang w:val="en-AU" w:eastAsia="en-AU"/>
        </w:rPr>
        <w:drawing>
          <wp:inline distT="0" distB="0" distL="0" distR="0" wp14:anchorId="7FCC5AA0" wp14:editId="5DBD9D1E">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76" w:name="_Ref357695510"/>
      <w:bookmarkStart w:id="177" w:name="_Toc359579917"/>
      <w:r>
        <w:lastRenderedPageBreak/>
        <w:t>SQL Matching Strings</w:t>
      </w:r>
      <w:bookmarkEnd w:id="176"/>
      <w:bookmarkEnd w:id="177"/>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r>
      <w:proofErr w:type="gramStart"/>
      <w:r w:rsidRPr="00017673">
        <w:t>Matches</w:t>
      </w:r>
      <w:proofErr w:type="gramEnd"/>
      <w:r w:rsidRPr="00017673">
        <w:t xml:space="preserve"> zero or more characters.</w:t>
      </w:r>
    </w:p>
    <w:p w:rsidR="0053475F" w:rsidRPr="00017673" w:rsidRDefault="0053475F" w:rsidP="0053475F">
      <w:pPr>
        <w:pStyle w:val="BulletFollowing"/>
        <w:ind w:left="1560" w:hanging="426"/>
      </w:pPr>
      <w:r w:rsidRPr="00082E93">
        <w:rPr>
          <w:rStyle w:val="Codeintext"/>
        </w:rPr>
        <w:t>_</w:t>
      </w:r>
      <w:r w:rsidRPr="00017673">
        <w:tab/>
      </w:r>
      <w:proofErr w:type="gramStart"/>
      <w:r w:rsidRPr="00017673">
        <w:t>Matches</w:t>
      </w:r>
      <w:proofErr w:type="gramEnd"/>
      <w:r w:rsidRPr="00017673">
        <w:t xml:space="preserve"> exactly one character.</w:t>
      </w:r>
    </w:p>
    <w:p w:rsidR="0053475F" w:rsidRDefault="0053475F" w:rsidP="0053475F">
      <w:pPr>
        <w:pStyle w:val="BulletFollowing"/>
        <w:ind w:left="1560" w:hanging="426"/>
      </w:pPr>
      <w:r w:rsidRPr="00082E93">
        <w:rPr>
          <w:rStyle w:val="Codeintext"/>
        </w:rPr>
        <w:t>\</w:t>
      </w:r>
      <w:r w:rsidRPr="00017673">
        <w:tab/>
      </w:r>
      <w:proofErr w:type="gramStart"/>
      <w:r w:rsidRPr="00017673">
        <w:t>Causes</w:t>
      </w:r>
      <w:proofErr w:type="gramEnd"/>
      <w:r w:rsidRPr="00017673">
        <w:t xml:space="preserve">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78" w:name="_Toc359579918"/>
      <w:r>
        <w:t>Entering Dates and Times</w:t>
      </w:r>
      <w:bookmarkEnd w:id="178"/>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79" w:name="_Ref357162221"/>
    <w:p w:rsidR="00355DEE" w:rsidRPr="00082E93" w:rsidRDefault="002B0E82"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22</w:t>
      </w:r>
      <w:r w:rsidR="002B0E82">
        <w:rPr>
          <w:noProof/>
        </w:rPr>
        <w:fldChar w:fldCharType="end"/>
      </w:r>
      <w:r>
        <w:t>: Date and Time picker dialog</w:t>
      </w:r>
      <w:bookmarkEnd w:id="179"/>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0" w:name="_Toc355280367"/>
    </w:p>
    <w:p w:rsidR="006B4F6F" w:rsidRDefault="00A821AE" w:rsidP="00FF4CE5">
      <w:pPr>
        <w:pStyle w:val="Heading2"/>
      </w:pPr>
      <w:bookmarkStart w:id="181" w:name="_Ref358105086"/>
      <w:bookmarkStart w:id="182" w:name="_Ref358105089"/>
      <w:bookmarkStart w:id="183" w:name="_Ref359578676"/>
      <w:bookmarkStart w:id="184" w:name="_Toc359579919"/>
      <w:r>
        <w:t xml:space="preserve">Overview of </w:t>
      </w:r>
      <w:r w:rsidR="00F52044">
        <w:t>SPECCHIO</w:t>
      </w:r>
      <w:bookmarkEnd w:id="180"/>
      <w:bookmarkEnd w:id="181"/>
      <w:bookmarkEnd w:id="182"/>
      <w:r>
        <w:t xml:space="preserve"> Data Loading</w:t>
      </w:r>
      <w:bookmarkEnd w:id="183"/>
      <w:bookmarkEnd w:id="184"/>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D568CA" w:rsidRPr="00D568CA">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proofErr w:type="gramStart"/>
      <w:r w:rsidR="00D568CA" w:rsidRPr="00D568CA">
        <w:rPr>
          <w:rStyle w:val="CrossReference"/>
        </w:rPr>
        <w:t>Creating</w:t>
      </w:r>
      <w:proofErr w:type="gramEnd"/>
      <w:r w:rsidR="00D568CA" w:rsidRPr="00D568CA">
        <w:rPr>
          <w:rStyle w:val="CrossReference"/>
        </w:rPr>
        <w:t xml:space="preserve">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w:t>
      </w:r>
      <w:proofErr w:type="gramStart"/>
      <w:r>
        <w:t>its</w:t>
      </w:r>
      <w:proofErr w:type="gramEnd"/>
      <w:r>
        <w:t xml:space="preserve">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D568CA" w:rsidRPr="00D568CA">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D568CA" w:rsidRPr="00D568CA">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D568CA" w:rsidRPr="00D568CA">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D568CA" w:rsidRPr="00D568CA">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D568CA" w:rsidRPr="00D568CA">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D568CA" w:rsidRPr="00D568CA">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D568CA" w:rsidRPr="00D568CA">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w:t>
      </w:r>
      <w:proofErr w:type="gramStart"/>
      <w:r>
        <w:t xml:space="preserve">See section </w:t>
      </w:r>
      <w:r w:rsidR="00C63D4F">
        <w:fldChar w:fldCharType="begin"/>
      </w:r>
      <w:r w:rsidR="00C63D4F">
        <w:instrText xml:space="preserve"> REF _Ref356551679 \r \h  \* MERGEFORMAT </w:instrText>
      </w:r>
      <w:r w:rsidR="00C63D4F">
        <w:fldChar w:fldCharType="separate"/>
      </w:r>
      <w:r w:rsidR="00D568CA" w:rsidRPr="00D568CA">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D568CA" w:rsidRPr="00D568CA">
        <w:rPr>
          <w:rStyle w:val="CrossReference"/>
        </w:rPr>
        <w:t>Calculation of Sun Angles</w:t>
      </w:r>
      <w:r w:rsidR="00C63D4F">
        <w:fldChar w:fldCharType="end"/>
      </w:r>
      <w:r>
        <w:t>.</w:t>
      </w:r>
      <w:proofErr w:type="gramEnd"/>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D568CA" w:rsidRPr="00D568CA">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D568CA" w:rsidRPr="00D568CA">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85" w:name="_Toc355280368"/>
      <w:bookmarkStart w:id="186" w:name="_Ref356551522"/>
      <w:bookmarkStart w:id="187" w:name="_Ref356551524"/>
      <w:bookmarkStart w:id="188" w:name="_Ref359334186"/>
      <w:bookmarkStart w:id="189" w:name="_Ref359334189"/>
      <w:bookmarkStart w:id="190" w:name="_Toc359579920"/>
      <w:r w:rsidRPr="00084655">
        <w:t xml:space="preserve">Creating a new </w:t>
      </w:r>
      <w:bookmarkEnd w:id="164"/>
      <w:bookmarkEnd w:id="165"/>
      <w:r w:rsidRPr="00084655">
        <w:t>Campaign</w:t>
      </w:r>
      <w:bookmarkEnd w:id="168"/>
      <w:bookmarkEnd w:id="185"/>
      <w:bookmarkEnd w:id="186"/>
      <w:bookmarkEnd w:id="187"/>
      <w:bookmarkEnd w:id="188"/>
      <w:bookmarkEnd w:id="189"/>
      <w:bookmarkEnd w:id="190"/>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4E415E71" wp14:editId="3CD0E706">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1" w:name="_Ref130604624"/>
            <w:r w:rsidRPr="00084655">
              <w:t xml:space="preserve">Figure </w:t>
            </w:r>
            <w:r w:rsidR="002B0E82">
              <w:fldChar w:fldCharType="begin"/>
            </w:r>
            <w:r w:rsidR="002B0E82">
              <w:instrText xml:space="preserve"> SEQ Figure \* ARABIC </w:instrText>
            </w:r>
            <w:r w:rsidR="002B0E82">
              <w:fldChar w:fldCharType="separate"/>
            </w:r>
            <w:r w:rsidR="00D568CA">
              <w:rPr>
                <w:noProof/>
              </w:rPr>
              <w:t>23</w:t>
            </w:r>
            <w:r w:rsidR="002B0E82">
              <w:rPr>
                <w:noProof/>
              </w:rPr>
              <w:fldChar w:fldCharType="end"/>
            </w:r>
            <w:bookmarkEnd w:id="191"/>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w:t>
            </w:r>
            <w:proofErr w:type="gramStart"/>
            <w:r w:rsidRPr="00084655">
              <w:t xml:space="preserve">the </w:t>
            </w:r>
            <w:r w:rsidRPr="00653690">
              <w:rPr>
                <w:rStyle w:val="ActionButton"/>
              </w:rPr>
              <w:t> </w:t>
            </w:r>
            <w:r w:rsidRPr="00D23C16">
              <w:rPr>
                <w:rStyle w:val="ActionButton"/>
              </w:rPr>
              <w:t>Browse</w:t>
            </w:r>
            <w:proofErr w:type="gramEnd"/>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D568CA" w:rsidRPr="00D568CA">
              <w:rPr>
                <w:rStyle w:val="CrossReference"/>
              </w:rPr>
              <w:t>Unix Operation</w:t>
            </w:r>
            <w:r w:rsidR="00C63D4F">
              <w:fldChar w:fldCharType="end"/>
            </w:r>
            <w:r>
              <w:t>.</w:t>
            </w:r>
            <w:r w:rsidRPr="00084655">
              <w:t>)</w:t>
            </w:r>
          </w:p>
          <w:p w:rsidR="006B299A" w:rsidRDefault="0096594F" w:rsidP="0096594F">
            <w:pPr>
              <w:pStyle w:val="ProcessStep"/>
            </w:pPr>
            <w:proofErr w:type="gramStart"/>
            <w:r w:rsidRPr="00084655">
              <w:t xml:space="preserve">Click </w:t>
            </w:r>
            <w:r w:rsidRPr="00DF6BD7">
              <w:rPr>
                <w:rStyle w:val="ActionButton"/>
              </w:rPr>
              <w:t> </w:t>
            </w:r>
            <w:r w:rsidRPr="00D23C16">
              <w:rPr>
                <w:rStyle w:val="ActionButton"/>
              </w:rPr>
              <w:t>Create</w:t>
            </w:r>
            <w:proofErr w:type="gramEnd"/>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w:t>
            </w:r>
            <w:proofErr w:type="gramStart"/>
            <w:r>
              <w:t xml:space="preserve">Click </w:t>
            </w:r>
            <w:r w:rsidRPr="000874EE">
              <w:rPr>
                <w:rStyle w:val="ActionButton"/>
              </w:rPr>
              <w:t> OK</w:t>
            </w:r>
            <w:proofErr w:type="gramEnd"/>
            <w:r w:rsidRPr="000874EE">
              <w:rPr>
                <w:rStyle w:val="ActionButton"/>
              </w:rPr>
              <w:t> </w:t>
            </w:r>
            <w:r>
              <w:t xml:space="preserve"> to close it.</w:t>
            </w:r>
          </w:p>
          <w:p w:rsidR="0096594F" w:rsidRDefault="006B299A" w:rsidP="006B299A">
            <w:pPr>
              <w:pStyle w:val="ProcessStep"/>
            </w:pPr>
            <w:proofErr w:type="gramStart"/>
            <w:r>
              <w:t xml:space="preserve">Click </w:t>
            </w:r>
            <w:r w:rsidRPr="006B299A">
              <w:rPr>
                <w:rStyle w:val="ActionButton"/>
              </w:rPr>
              <w:t> Cancel</w:t>
            </w:r>
            <w:proofErr w:type="gramEnd"/>
            <w:r w:rsidRPr="006B299A">
              <w:rPr>
                <w:rStyle w:val="ActionButton"/>
              </w:rPr>
              <w:t>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 xml:space="preserve">possible to use </w:t>
      </w:r>
      <w:proofErr w:type="gramStart"/>
      <w:r>
        <w:t>the</w:t>
      </w:r>
      <w:r w:rsidR="000874EE">
        <w:t xml:space="preserve"> </w:t>
      </w:r>
      <w:r w:rsidR="000874EE" w:rsidRPr="00DF6BD7">
        <w:rPr>
          <w:rStyle w:val="ActionButton"/>
        </w:rPr>
        <w:t> </w:t>
      </w:r>
      <w:r w:rsidR="000874EE" w:rsidRPr="00D23C16">
        <w:rPr>
          <w:rStyle w:val="ActionButton"/>
        </w:rPr>
        <w:t>Create</w:t>
      </w:r>
      <w:proofErr w:type="gramEnd"/>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2" w:name="_Toc356807293"/>
      <w:bookmarkStart w:id="193" w:name="_Toc357580481"/>
      <w:bookmarkStart w:id="194" w:name="_Toc357598064"/>
      <w:bookmarkStart w:id="195" w:name="_Toc357782283"/>
      <w:bookmarkStart w:id="196" w:name="_Toc358385794"/>
      <w:bookmarkStart w:id="197" w:name="_Toc358395261"/>
      <w:bookmarkStart w:id="198" w:name="_Toc358992597"/>
      <w:bookmarkStart w:id="199" w:name="_Toc359336813"/>
      <w:bookmarkStart w:id="200" w:name="_Toc359396424"/>
      <w:bookmarkStart w:id="201" w:name="_Toc359416742"/>
      <w:bookmarkStart w:id="202" w:name="_Toc359571753"/>
      <w:bookmarkStart w:id="203" w:name="_Toc359579921"/>
      <w:bookmarkStart w:id="204" w:name="_Ref153794251"/>
      <w:bookmarkStart w:id="205" w:name="_Toc355280369"/>
      <w:bookmarkStart w:id="206" w:name="_Ref356551550"/>
      <w:bookmarkStart w:id="207" w:name="_Ref356551553"/>
      <w:bookmarkStart w:id="208" w:name="_Ref358983057"/>
      <w:bookmarkStart w:id="209" w:name="_Ref358983060"/>
      <w:bookmarkStart w:id="210" w:name="_Toc359579922"/>
      <w:bookmarkStart w:id="211" w:name="_Ref130607984"/>
      <w:bookmarkEnd w:id="192"/>
      <w:bookmarkEnd w:id="193"/>
      <w:bookmarkEnd w:id="194"/>
      <w:bookmarkEnd w:id="195"/>
      <w:bookmarkEnd w:id="196"/>
      <w:bookmarkEnd w:id="197"/>
      <w:bookmarkEnd w:id="198"/>
      <w:bookmarkEnd w:id="199"/>
      <w:bookmarkEnd w:id="200"/>
      <w:bookmarkEnd w:id="201"/>
      <w:bookmarkEnd w:id="202"/>
      <w:bookmarkEnd w:id="203"/>
      <w:r w:rsidRPr="00084655">
        <w:t xml:space="preserve">Loading Campaign </w:t>
      </w:r>
      <w:r w:rsidR="00363277">
        <w:t>Spectr</w:t>
      </w:r>
      <w:r w:rsidR="00A821AE">
        <w:t>al</w:t>
      </w:r>
      <w:r w:rsidR="00363277">
        <w:t xml:space="preserve"> </w:t>
      </w:r>
      <w:r w:rsidRPr="00084655">
        <w:t>Data</w:t>
      </w:r>
      <w:bookmarkEnd w:id="204"/>
      <w:bookmarkEnd w:id="205"/>
      <w:bookmarkEnd w:id="206"/>
      <w:bookmarkEnd w:id="207"/>
      <w:bookmarkEnd w:id="208"/>
      <w:bookmarkEnd w:id="209"/>
      <w:bookmarkEnd w:id="210"/>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D568CA" w:rsidRPr="00D568CA">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D568CA" w:rsidRPr="00D568CA">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D568CA" w:rsidRPr="00D568CA">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D568CA" w:rsidRPr="00D568CA">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w:t>
      </w:r>
      <w:proofErr w:type="gramStart"/>
      <w:r w:rsidR="00DC15DA">
        <w:t>file</w:t>
      </w:r>
      <w:proofErr w:type="gramEnd"/>
      <w:r w:rsidR="00DC15DA">
        <w:t xml:space="preserv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w:t>
      </w:r>
      <w:proofErr w:type="gramStart"/>
      <w:r w:rsidR="006D1BDC">
        <w:t>files,</w:t>
      </w:r>
      <w:proofErr w:type="gramEnd"/>
      <w:r w:rsidR="006D1BDC">
        <w:t xml:space="preserve">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proofErr w:type="gramStart"/>
      <w:r>
        <w:t>To upload Campaign Spectral data...</w:t>
      </w:r>
      <w:proofErr w:type="gramEnd"/>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353BA015" wp14:editId="4B79035F">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24</w:t>
            </w:r>
            <w:r w:rsidR="002B0E82">
              <w:rPr>
                <w:noProof/>
              </w:rPr>
              <w:fldChar w:fldCharType="end"/>
            </w:r>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w:t>
            </w:r>
            <w:proofErr w:type="gramStart"/>
            <w:r>
              <w:t xml:space="preserve">on </w:t>
            </w:r>
            <w:r w:rsidRPr="00E6022A">
              <w:rPr>
                <w:rStyle w:val="ActionButton"/>
              </w:rPr>
              <w:t> New</w:t>
            </w:r>
            <w:proofErr w:type="gramEnd"/>
            <w:r w:rsidRPr="00E6022A">
              <w:rPr>
                <w:rStyle w:val="ActionButton"/>
              </w:rPr>
              <w:t xml:space="preserve"> Path </w:t>
            </w:r>
            <w:r>
              <w:t>, navigate to the path on your computer and select it. It will now be highlighted.</w:t>
            </w:r>
          </w:p>
          <w:p w:rsidR="006B299A" w:rsidRDefault="002E3320" w:rsidP="006B299A">
            <w:pPr>
              <w:pStyle w:val="ProcessStep"/>
            </w:pPr>
            <w:r>
              <w:t>C</w:t>
            </w:r>
            <w:r w:rsidRPr="00084655">
              <w:t xml:space="preserve">lick </w:t>
            </w:r>
            <w:proofErr w:type="gramStart"/>
            <w:r w:rsidRPr="00084655">
              <w:t xml:space="preserve">the </w:t>
            </w:r>
            <w:r w:rsidR="006B299A">
              <w:rPr>
                <w:rStyle w:val="ActionButton"/>
              </w:rPr>
              <w:t> </w:t>
            </w:r>
            <w:r w:rsidRPr="002574CB">
              <w:rPr>
                <w:rStyle w:val="ActionButton"/>
              </w:rPr>
              <w:t>Load</w:t>
            </w:r>
            <w:proofErr w:type="gramEnd"/>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proofErr w:type="gramStart"/>
            <w:r>
              <w:t xml:space="preserve">Click </w:t>
            </w:r>
            <w:r w:rsidRPr="005E1014">
              <w:rPr>
                <w:rStyle w:val="ActionButton"/>
              </w:rPr>
              <w:t> OK</w:t>
            </w:r>
            <w:proofErr w:type="gramEnd"/>
            <w:r w:rsidRPr="005E1014">
              <w:rPr>
                <w:rStyle w:val="ActionButton"/>
              </w:rPr>
              <w:t>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 xml:space="preserve">SPECCHIO searches the existing Sensor and Instrument definitions in the database to find a match for the Spectrum data loaded. It sets the Instrument and Sensor Metadata </w:t>
      </w:r>
      <w:proofErr w:type="spellStart"/>
      <w:r>
        <w:t>Attrinutes</w:t>
      </w:r>
      <w:proofErr w:type="spellEnd"/>
      <w:r>
        <w:t xml:space="preserve">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2" w:name="_Toc359579923"/>
      <w:bookmarkStart w:id="213" w:name="_Ref157236952"/>
      <w:bookmarkEnd w:id="211"/>
      <w:r>
        <w:t xml:space="preserve">Loading </w:t>
      </w:r>
      <w:r w:rsidR="00D806CC">
        <w:t>A</w:t>
      </w:r>
      <w:r>
        <w:t>dditional Spectral Data</w:t>
      </w:r>
      <w:bookmarkEnd w:id="212"/>
    </w:p>
    <w:p w:rsidR="00FE5251" w:rsidRDefault="00FE5251" w:rsidP="00FE5251">
      <w:pPr>
        <w:pStyle w:val="Body"/>
      </w:pPr>
      <w:r>
        <w:t xml:space="preserve">If further </w:t>
      </w:r>
      <w:r w:rsidR="007F4F37">
        <w:t>Spectr</w:t>
      </w:r>
      <w:r>
        <w:t xml:space="preserve">al data becomes available for your Campaign, it is possible to conveniently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4" w:name="_Toc359579924"/>
      <w:r>
        <w:t>Uploading Addition Spectral Data from the Same Computer</w:t>
      </w:r>
      <w:bookmarkEnd w:id="214"/>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D568CA" w:rsidRPr="00D568CA">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D568CA" w:rsidRPr="00D568CA">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15" w:name="_Toc359579925"/>
      <w:r>
        <w:t>Uploading Additional Spectral Data from a Second Computer</w:t>
      </w:r>
      <w:bookmarkEnd w:id="215"/>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proofErr w:type="gramStart"/>
      <w:r>
        <w:t>To upload from a second computer...</w:t>
      </w:r>
      <w:proofErr w:type="gramEnd"/>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7C8320C2" wp14:editId="4D8CBD18">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25</w:t>
            </w:r>
            <w:r w:rsidR="002B0E82">
              <w:rPr>
                <w:noProof/>
              </w:rPr>
              <w:fldChar w:fldCharType="end"/>
            </w:r>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w:t>
            </w:r>
            <w:proofErr w:type="gramStart"/>
            <w:r>
              <w:t xml:space="preserve">on </w:t>
            </w:r>
            <w:r w:rsidRPr="0070613F">
              <w:rPr>
                <w:rStyle w:val="ActionButton"/>
              </w:rPr>
              <w:t> New</w:t>
            </w:r>
            <w:proofErr w:type="gramEnd"/>
            <w:r w:rsidRPr="0070613F">
              <w:rPr>
                <w:rStyle w:val="ActionButton"/>
              </w:rPr>
              <w:t xml:space="preserve">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proofErr w:type="gramStart"/>
            <w:r>
              <w:t xml:space="preserve">Click </w:t>
            </w:r>
            <w:r w:rsidRPr="0070613F">
              <w:rPr>
                <w:rStyle w:val="ActionButton"/>
              </w:rPr>
              <w:t> Load</w:t>
            </w:r>
            <w:proofErr w:type="gramEnd"/>
            <w:r w:rsidRPr="0070613F">
              <w:rPr>
                <w:rStyle w:val="ActionButton"/>
              </w:rPr>
              <w:t>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16" w:name="_Ref157338239"/>
      <w:bookmarkStart w:id="217" w:name="_Toc355280384"/>
      <w:bookmarkStart w:id="218" w:name="_Ref356551581"/>
      <w:bookmarkStart w:id="219"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0" w:name="_Toc359579926"/>
      <w:bookmarkStart w:id="221" w:name="_Ref357690312"/>
      <w:bookmarkStart w:id="222" w:name="_Ref357690316"/>
      <w:r>
        <w:t xml:space="preserve">Uploading Additional Spectral Data </w:t>
      </w:r>
      <w:r w:rsidR="003C09DA">
        <w:t>in</w:t>
      </w:r>
      <w:r>
        <w:t xml:space="preserve"> a New Data Hierarchy</w:t>
      </w:r>
      <w:bookmarkEnd w:id="220"/>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B3F1CE8" wp14:editId="2F44CC4B">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r w:rsidR="002B0E82">
        <w:fldChar w:fldCharType="begin"/>
      </w:r>
      <w:r w:rsidR="002B0E82">
        <w:instrText xml:space="preserve"> SEQ Fig</w:instrText>
      </w:r>
      <w:r w:rsidR="002B0E82">
        <w:instrText xml:space="preserve">ure \* ARABIC </w:instrText>
      </w:r>
      <w:r w:rsidR="002B0E82">
        <w:fldChar w:fldCharType="separate"/>
      </w:r>
      <w:r w:rsidR="00D568CA">
        <w:rPr>
          <w:noProof/>
        </w:rPr>
        <w:t>26</w:t>
      </w:r>
      <w:r w:rsidR="002B0E82">
        <w:rPr>
          <w:noProof/>
        </w:rPr>
        <w:fldChar w:fldCharType="end"/>
      </w:r>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2B0E82"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27</w:t>
      </w:r>
      <w:r w:rsidR="002B0E82">
        <w:rPr>
          <w:noProof/>
        </w:rPr>
        <w:fldChar w:fldCharType="end"/>
      </w:r>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7D5E352E" wp14:editId="222B210C">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28</w:t>
            </w:r>
            <w:r w:rsidR="002B0E82">
              <w:rPr>
                <w:noProof/>
              </w:rPr>
              <w:fldChar w:fldCharType="end"/>
            </w:r>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w:t>
            </w:r>
            <w:proofErr w:type="gramStart"/>
            <w:r>
              <w:t xml:space="preserve">on </w:t>
            </w:r>
            <w:r w:rsidRPr="0070613F">
              <w:rPr>
                <w:rStyle w:val="ActionButton"/>
              </w:rPr>
              <w:t> New</w:t>
            </w:r>
            <w:proofErr w:type="gramEnd"/>
            <w:r w:rsidRPr="0070613F">
              <w:rPr>
                <w:rStyle w:val="ActionButton"/>
              </w:rPr>
              <w:t xml:space="preserve">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proofErr w:type="gramStart"/>
            <w:r>
              <w:t xml:space="preserve">Click </w:t>
            </w:r>
            <w:r w:rsidRPr="0070613F">
              <w:rPr>
                <w:rStyle w:val="ActionButton"/>
              </w:rPr>
              <w:t> Load</w:t>
            </w:r>
            <w:proofErr w:type="gramEnd"/>
            <w:r w:rsidRPr="0070613F">
              <w:rPr>
                <w:rStyle w:val="ActionButton"/>
              </w:rPr>
              <w:t>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3" w:name="_Ref359316679"/>
      <w:bookmarkStart w:id="224" w:name="_Ref359316685"/>
      <w:bookmarkStart w:id="225" w:name="_Ref359333954"/>
      <w:bookmarkStart w:id="226" w:name="_Ref359333957"/>
      <w:bookmarkStart w:id="227" w:name="_Toc359579927"/>
      <w:r w:rsidRPr="00084655">
        <w:lastRenderedPageBreak/>
        <w:t>UTC Time Correction</w:t>
      </w:r>
      <w:bookmarkEnd w:id="216"/>
      <w:bookmarkEnd w:id="217"/>
      <w:bookmarkEnd w:id="221"/>
      <w:bookmarkEnd w:id="222"/>
      <w:bookmarkEnd w:id="223"/>
      <w:bookmarkEnd w:id="224"/>
      <w:bookmarkEnd w:id="225"/>
      <w:bookmarkEnd w:id="226"/>
      <w:bookmarkEnd w:id="227"/>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proofErr w:type="gramStart"/>
      <w:r>
        <w:t>To adjust local times to UTC...</w:t>
      </w:r>
      <w:proofErr w:type="gramEnd"/>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proofErr w:type="gramStart"/>
            <w:r w:rsidRPr="003B29B2">
              <w:rPr>
                <w:rStyle w:val="GUIWord"/>
              </w:rPr>
              <w:t>Correct</w:t>
            </w:r>
            <w:proofErr w:type="gramEnd"/>
            <w:r w:rsidRPr="003B29B2">
              <w:rPr>
                <w:rStyle w:val="GUIWord"/>
              </w:rPr>
              <w:t xml:space="preserve"> local time to UTC</w:t>
            </w:r>
            <w:r>
              <w:t xml:space="preserve"> from the menu in the Main Window.</w:t>
            </w:r>
          </w:p>
          <w:p w:rsidR="000E3E59" w:rsidRDefault="00BD2387" w:rsidP="00D0645C">
            <w:pPr>
              <w:pStyle w:val="Figure"/>
            </w:pPr>
            <w:r>
              <w:rPr>
                <w:lang w:val="en-AU" w:eastAsia="en-AU"/>
              </w:rPr>
              <w:drawing>
                <wp:inline distT="0" distB="0" distL="0" distR="0" wp14:anchorId="6B9F7C15" wp14:editId="606830B5">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29</w:t>
            </w:r>
            <w:r w:rsidR="002B0E82">
              <w:rPr>
                <w:noProof/>
              </w:rPr>
              <w:fldChar w:fldCharType="end"/>
            </w:r>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w:t>
            </w:r>
            <w:proofErr w:type="gramStart"/>
            <w:r>
              <w:t xml:space="preserve">the </w:t>
            </w:r>
            <w:r w:rsidRPr="006E1590">
              <w:rPr>
                <w:rStyle w:val="ActionButton"/>
              </w:rPr>
              <w:t> Apply</w:t>
            </w:r>
            <w:proofErr w:type="gramEnd"/>
            <w:r w:rsidRPr="006E1590">
              <w:rPr>
                <w:rStyle w:val="ActionButton"/>
              </w:rPr>
              <w:t> </w:t>
            </w:r>
            <w:r>
              <w:t xml:space="preserve"> button.</w:t>
            </w:r>
          </w:p>
          <w:p w:rsidR="000E3E59" w:rsidRDefault="000E3E59" w:rsidP="00D0645C">
            <w:pPr>
              <w:pStyle w:val="ProcessStep"/>
            </w:pPr>
            <w:r>
              <w:t xml:space="preserve">Close the dialog using </w:t>
            </w:r>
            <w:proofErr w:type="gramStart"/>
            <w:r>
              <w:t xml:space="preserve">the </w:t>
            </w:r>
            <w:r w:rsidRPr="006E1590">
              <w:rPr>
                <w:rStyle w:val="ActionButton"/>
              </w:rPr>
              <w:t> Close</w:t>
            </w:r>
            <w:proofErr w:type="gramEnd"/>
            <w:r w:rsidRPr="006E1590">
              <w:rPr>
                <w:rStyle w:val="ActionButton"/>
              </w:rPr>
              <w:t> </w:t>
            </w:r>
            <w:r>
              <w:t xml:space="preserve"> button.</w:t>
            </w:r>
          </w:p>
        </w:tc>
      </w:tr>
    </w:tbl>
    <w:p w:rsidR="000E3E59" w:rsidRPr="008A45EC" w:rsidRDefault="000E3E59" w:rsidP="000E3E59">
      <w:pPr>
        <w:pStyle w:val="Warning"/>
      </w:pPr>
      <w:r>
        <w:t>Warning</w:t>
      </w:r>
      <w:r>
        <w:tab/>
      </w:r>
      <w:r w:rsidR="00413360">
        <w:t xml:space="preserve">Do not click the UTC </w:t>
      </w:r>
      <w:proofErr w:type="gramStart"/>
      <w:r w:rsidR="00413360">
        <w:t xml:space="preserve">dialog’s </w:t>
      </w:r>
      <w:r w:rsidR="00413360" w:rsidRPr="008A45EC">
        <w:rPr>
          <w:rStyle w:val="ActionButton"/>
        </w:rPr>
        <w:t> </w:t>
      </w:r>
      <w:r w:rsidR="00413360">
        <w:rPr>
          <w:rStyle w:val="ActionButton"/>
        </w:rPr>
        <w:t>Apply</w:t>
      </w:r>
      <w:proofErr w:type="gramEnd"/>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proofErr w:type="spellStart"/>
      <w:r w:rsidRPr="004C3526">
        <w:lastRenderedPageBreak/>
        <w:t>Date_time_in_milliseconds</w:t>
      </w:r>
      <w:proofErr w:type="spellEnd"/>
      <w:r w:rsidRPr="004C3526">
        <w:t xml:space="preserve"> = </w:t>
      </w:r>
      <w:proofErr w:type="spellStart"/>
      <w:r w:rsidRPr="004C3526">
        <w:t>Date_time_in_milliseconds</w:t>
      </w:r>
      <w:proofErr w:type="spellEnd"/>
      <w:r w:rsidRPr="004C3526">
        <w:t xml:space="preserve"> – </w:t>
      </w:r>
      <w:proofErr w:type="spellStart"/>
      <w:r w:rsidRPr="004C3526">
        <w:t>hours_east_of_gmt</w:t>
      </w:r>
      <w:proofErr w:type="spellEnd"/>
      <w:r w:rsidRPr="004C3526">
        <w:t>*</w:t>
      </w:r>
      <w:proofErr w:type="spellStart"/>
      <w:r w:rsidRPr="004C3526">
        <w:t>milliseconds_per_hour</w:t>
      </w:r>
      <w:proofErr w:type="spellEnd"/>
      <w:r w:rsidRPr="004C3526">
        <w:t>.</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proofErr w:type="spellStart"/>
      <w:r w:rsidRPr="000F0766">
        <w:rPr>
          <w:rStyle w:val="Codeintext"/>
        </w:rPr>
        <w:t>hours_east_of_gmt</w:t>
      </w:r>
      <w:proofErr w:type="spellEnd"/>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18216BFE" wp14:editId="5538B9C0">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28" w:name="_Ref190937860"/>
      <w:r>
        <w:t xml:space="preserve">Figure </w:t>
      </w:r>
      <w:r w:rsidR="002B0E82">
        <w:fldChar w:fldCharType="begin"/>
      </w:r>
      <w:r w:rsidR="002B0E82">
        <w:instrText xml:space="preserve"> SEQ Figure \* ARABIC </w:instrText>
      </w:r>
      <w:r w:rsidR="002B0E82">
        <w:fldChar w:fldCharType="separate"/>
      </w:r>
      <w:r w:rsidR="00D568CA">
        <w:rPr>
          <w:noProof/>
        </w:rPr>
        <w:t>30</w:t>
      </w:r>
      <w:r w:rsidR="002B0E82">
        <w:rPr>
          <w:noProof/>
        </w:rPr>
        <w:fldChar w:fldCharType="end"/>
      </w:r>
      <w:bookmarkEnd w:id="228"/>
      <w:r>
        <w:t>:  Time Shift Metadata Attribute after applying a UTC Time Shift</w:t>
      </w:r>
    </w:p>
    <w:p w:rsidR="00EC5FA4" w:rsidRDefault="00995455" w:rsidP="00BA3445">
      <w:pPr>
        <w:pStyle w:val="Heading2"/>
      </w:pPr>
      <w:bookmarkStart w:id="229" w:name="_Ref356553971"/>
      <w:bookmarkStart w:id="230" w:name="_Toc359579928"/>
      <w:r>
        <w:t>Manag</w:t>
      </w:r>
      <w:r w:rsidR="00FE5251">
        <w:t xml:space="preserve">ing </w:t>
      </w:r>
      <w:bookmarkStart w:id="231" w:name="_Toc355280380"/>
      <w:r w:rsidR="00EC5FA4">
        <w:t>Target</w:t>
      </w:r>
      <w:r w:rsidR="00C5121B">
        <w:t>-</w:t>
      </w:r>
      <w:r w:rsidR="00EC5FA4">
        <w:t>Reference Links</w:t>
      </w:r>
      <w:bookmarkEnd w:id="218"/>
      <w:bookmarkEnd w:id="219"/>
      <w:bookmarkEnd w:id="229"/>
      <w:bookmarkEnd w:id="230"/>
      <w:bookmarkEnd w:id="231"/>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2" w:name="_Toc359579929"/>
      <w:r>
        <w:t xml:space="preserve">Viewing </w:t>
      </w:r>
      <w:r w:rsidR="004831E0">
        <w:t xml:space="preserve">or deleting </w:t>
      </w:r>
      <w:r>
        <w:t>existing Target-Reference links</w:t>
      </w:r>
      <w:bookmarkEnd w:id="232"/>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7C3AE9B7" wp14:editId="7B25120E">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31</w:t>
      </w:r>
      <w:r w:rsidR="002B0E82">
        <w:rPr>
          <w:noProof/>
        </w:rPr>
        <w:fldChar w:fldCharType="end"/>
      </w:r>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2B0E82"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32</w:t>
      </w:r>
      <w:r w:rsidR="002B0E82">
        <w:rPr>
          <w:noProof/>
        </w:rPr>
        <w:fldChar w:fldCharType="end"/>
      </w:r>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2B0E82"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33</w:t>
      </w:r>
      <w:r w:rsidR="002B0E82">
        <w:rPr>
          <w:noProof/>
        </w:rPr>
        <w:fldChar w:fldCharType="end"/>
      </w:r>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3" w:name="_Toc359579930"/>
      <w:r>
        <w:t>Deleting Existing Target-Reference Links</w:t>
      </w:r>
      <w:bookmarkEnd w:id="233"/>
    </w:p>
    <w:p w:rsidR="00D7008D" w:rsidRDefault="00D7008D" w:rsidP="00D7008D">
      <w:pPr>
        <w:pStyle w:val="Body"/>
      </w:pPr>
      <w:proofErr w:type="gramStart"/>
      <w:r>
        <w:t xml:space="preserve">The option to delete existing links works simultaneously, but independently, on the two halves of the </w:t>
      </w:r>
      <w:r w:rsidRPr="00D7008D">
        <w:rPr>
          <w:rStyle w:val="GUIWord"/>
        </w:rPr>
        <w:t>Show existing links</w:t>
      </w:r>
      <w:r>
        <w:t xml:space="preserve"> dialog.</w:t>
      </w:r>
      <w:proofErr w:type="gramEnd"/>
    </w:p>
    <w:p w:rsidR="009853E9" w:rsidRDefault="00D7008D" w:rsidP="009853E9">
      <w:pPr>
        <w:pStyle w:val="Body"/>
      </w:pPr>
      <w:r>
        <w:t xml:space="preserve">When </w:t>
      </w:r>
      <w:proofErr w:type="gramStart"/>
      <w:r>
        <w:t xml:space="preserve">the </w:t>
      </w:r>
      <w:r w:rsidRPr="00D7008D">
        <w:rPr>
          <w:rStyle w:val="ActionButton"/>
        </w:rPr>
        <w:t> Delete</w:t>
      </w:r>
      <w:proofErr w:type="gramEnd"/>
      <w:r w:rsidRPr="00D7008D">
        <w:rPr>
          <w:rStyle w:val="ActionButton"/>
        </w:rPr>
        <w:t xml:space="preserv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2B0E82"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34</w:t>
      </w:r>
      <w:r w:rsidR="002B0E82">
        <w:rPr>
          <w:noProof/>
        </w:rPr>
        <w:fldChar w:fldCharType="end"/>
      </w:r>
      <w:r>
        <w:t xml:space="preserve">:  </w:t>
      </w:r>
      <w:r w:rsidR="00C00B57">
        <w:t>Deleting</w:t>
      </w:r>
      <w:r>
        <w:t xml:space="preserve"> Target-Reference Spectra link</w:t>
      </w:r>
      <w:r w:rsidR="00C00B57">
        <w:t>s</w:t>
      </w:r>
    </w:p>
    <w:p w:rsidR="00C5121B" w:rsidRDefault="00C5121B" w:rsidP="007D43F6">
      <w:pPr>
        <w:pStyle w:val="Heading3"/>
      </w:pPr>
      <w:bookmarkStart w:id="234" w:name="_Toc359579931"/>
      <w:r>
        <w:t>Adding new Target-Reference links</w:t>
      </w:r>
      <w:bookmarkEnd w:id="234"/>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58329799" wp14:editId="27EEB3CE">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35</w:t>
      </w:r>
      <w:r w:rsidR="002B0E82">
        <w:rPr>
          <w:noProof/>
        </w:rPr>
        <w:fldChar w:fldCharType="end"/>
      </w:r>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proofErr w:type="gramStart"/>
      <w:r>
        <w:t xml:space="preserve">To link a single </w:t>
      </w:r>
      <w:r w:rsidR="00814C36">
        <w:t xml:space="preserve">Target </w:t>
      </w:r>
      <w:r>
        <w:t xml:space="preserve">and </w:t>
      </w:r>
      <w:r w:rsidR="00814C36">
        <w:t>Reference Spectrum</w:t>
      </w:r>
      <w:r>
        <w:t>...</w:t>
      </w:r>
      <w:proofErr w:type="gramEnd"/>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proofErr w:type="gramStart"/>
            <w:r>
              <w:t xml:space="preserve">Click </w:t>
            </w:r>
            <w:r w:rsidRPr="00EB05CD">
              <w:rPr>
                <w:rStyle w:val="ActionButton"/>
              </w:rPr>
              <w:t> Link</w:t>
            </w:r>
            <w:proofErr w:type="gramEnd"/>
            <w:r w:rsidRPr="00EB05CD">
              <w:rPr>
                <w:rStyle w:val="ActionButton"/>
              </w:rPr>
              <w:t> </w:t>
            </w:r>
            <w:r>
              <w:t xml:space="preserve"> to create the link.</w:t>
            </w:r>
          </w:p>
        </w:tc>
      </w:tr>
    </w:tbl>
    <w:p w:rsidR="00EB05CD" w:rsidRDefault="00EB05CD" w:rsidP="00EB05CD">
      <w:pPr>
        <w:pStyle w:val="Warning"/>
      </w:pPr>
      <w:r>
        <w:lastRenderedPageBreak/>
        <w:t>Warnings</w:t>
      </w:r>
      <w:r>
        <w:tab/>
        <w:t xml:space="preserve">Do not click </w:t>
      </w:r>
      <w:proofErr w:type="gramStart"/>
      <w:r>
        <w:t xml:space="preserve">the </w:t>
      </w:r>
      <w:r w:rsidRPr="00814C36">
        <w:rPr>
          <w:rStyle w:val="ActionButton"/>
        </w:rPr>
        <w:t> Link</w:t>
      </w:r>
      <w:proofErr w:type="gramEnd"/>
      <w:r w:rsidRPr="00814C36">
        <w:rPr>
          <w:rStyle w:val="ActionButton"/>
        </w:rPr>
        <w:t>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35" w:name="_Toc355280381"/>
      <w:bookmarkStart w:id="236" w:name="_Ref356551608"/>
      <w:bookmarkStart w:id="237"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B74BCE8" wp14:editId="187FC64F">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36</w:t>
      </w:r>
      <w:r w:rsidR="002B0E82">
        <w:rPr>
          <w:noProof/>
        </w:rPr>
        <w:fldChar w:fldCharType="end"/>
      </w:r>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w:t>
      </w:r>
      <w:proofErr w:type="spellStart"/>
      <w:r w:rsidRPr="00084655">
        <w:t>spec</w:t>
      </w:r>
      <w:r w:rsidR="00C07DC8">
        <w:t>troradiometer</w:t>
      </w:r>
      <w:proofErr w:type="spellEnd"/>
      <w:r w:rsidR="00C07DC8">
        <w:t xml:space="preserve"> in radiance mode.</w:t>
      </w:r>
    </w:p>
    <w:p w:rsidR="001A1F98" w:rsidRDefault="00644C4D" w:rsidP="001A1F98">
      <w:pPr>
        <w:pStyle w:val="Figure"/>
      </w:pPr>
      <w:r>
        <w:rPr>
          <w:lang w:val="en-AU" w:eastAsia="en-AU"/>
        </w:rPr>
        <w:lastRenderedPageBreak/>
        <w:drawing>
          <wp:inline distT="0" distB="0" distL="0" distR="0" wp14:anchorId="78E776C0" wp14:editId="62C38A7A">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38" w:name="_Ref359576470"/>
      <w:bookmarkStart w:id="239" w:name="_Ref359576453"/>
      <w:r>
        <w:t xml:space="preserve">Figure </w:t>
      </w:r>
      <w:r w:rsidR="002B0E82">
        <w:fldChar w:fldCharType="begin"/>
      </w:r>
      <w:r w:rsidR="002B0E82">
        <w:instrText xml:space="preserve"> SEQ Figure \* ARABIC </w:instrText>
      </w:r>
      <w:r w:rsidR="002B0E82">
        <w:fldChar w:fldCharType="separate"/>
      </w:r>
      <w:r w:rsidR="00D568CA">
        <w:rPr>
          <w:noProof/>
        </w:rPr>
        <w:t>37</w:t>
      </w:r>
      <w:r w:rsidR="002B0E82">
        <w:rPr>
          <w:noProof/>
        </w:rPr>
        <w:fldChar w:fldCharType="end"/>
      </w:r>
      <w:bookmarkEnd w:id="238"/>
      <w:r>
        <w:t>:  Creating multiple new Target-Reference Spectra links</w:t>
      </w:r>
      <w:bookmarkEnd w:id="239"/>
    </w:p>
    <w:p w:rsidR="000E3E59" w:rsidRDefault="00814C36" w:rsidP="00814C36">
      <w:pPr>
        <w:pStyle w:val="ProcessHeading"/>
      </w:pPr>
      <w:proofErr w:type="gramStart"/>
      <w:r>
        <w:t xml:space="preserve">To create </w:t>
      </w:r>
      <w:r w:rsidR="000E3E59" w:rsidRPr="00084655">
        <w:t xml:space="preserve">links between </w:t>
      </w:r>
      <w:r>
        <w:t xml:space="preserve">multiple </w:t>
      </w:r>
      <w:r w:rsidR="000E3E59" w:rsidRPr="00084655">
        <w:t>targets and references.</w:t>
      </w:r>
      <w:r>
        <w:t>..</w:t>
      </w:r>
      <w:proofErr w:type="gramEnd"/>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proofErr w:type="gramStart"/>
            <w:r>
              <w:t xml:space="preserve">Click </w:t>
            </w:r>
            <w:r w:rsidRPr="00EB05CD">
              <w:rPr>
                <w:rStyle w:val="ActionButton"/>
              </w:rPr>
              <w:t> Link</w:t>
            </w:r>
            <w:proofErr w:type="gramEnd"/>
            <w:r w:rsidRPr="00EB05CD">
              <w:rPr>
                <w:rStyle w:val="ActionButton"/>
              </w:rPr>
              <w:t> </w:t>
            </w:r>
            <w:r>
              <w:t xml:space="preserve"> to create the links according to the method described above.</w:t>
            </w:r>
          </w:p>
        </w:tc>
      </w:tr>
    </w:tbl>
    <w:p w:rsidR="002A0FFE" w:rsidRPr="00084655" w:rsidRDefault="00DD57E2" w:rsidP="000E3E59">
      <w:pPr>
        <w:pStyle w:val="Heading2"/>
      </w:pPr>
      <w:bookmarkStart w:id="240" w:name="_Ref356553888"/>
      <w:bookmarkStart w:id="241" w:name="_Ref357586671"/>
      <w:bookmarkStart w:id="242" w:name="_Ref357586673"/>
      <w:bookmarkStart w:id="243" w:name="_Toc359579932"/>
      <w:r>
        <w:t xml:space="preserve">Displaying and </w:t>
      </w:r>
      <w:r w:rsidR="002A0FFE" w:rsidRPr="00084655">
        <w:t>Editing Metadata</w:t>
      </w:r>
      <w:bookmarkEnd w:id="213"/>
      <w:bookmarkEnd w:id="235"/>
      <w:bookmarkEnd w:id="236"/>
      <w:bookmarkEnd w:id="237"/>
      <w:bookmarkEnd w:id="240"/>
      <w:bookmarkEnd w:id="241"/>
      <w:bookmarkEnd w:id="242"/>
      <w:bookmarkEnd w:id="243"/>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D568CA">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4" w:name="_Ref356580132"/>
    <w:p w:rsidR="00CB39EE" w:rsidRDefault="002B0E82"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 xml:space="preserve">Order </w:t>
                    </w:r>
                    <w:proofErr w:type="gramStart"/>
                    <w:r w:rsidRPr="00A64B00">
                      <w:rPr>
                        <w:rStyle w:val="GUIWord"/>
                        <w:sz w:val="16"/>
                      </w:rPr>
                      <w:t>By</w:t>
                    </w:r>
                    <w:proofErr w:type="gramEnd"/>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38</w:t>
      </w:r>
      <w:r w:rsidR="002B0E82">
        <w:rPr>
          <w:noProof/>
        </w:rPr>
        <w:fldChar w:fldCharType="end"/>
      </w:r>
      <w:r w:rsidRPr="00084655">
        <w:t xml:space="preserve">: Metadata editor </w:t>
      </w:r>
      <w:r>
        <w:t>dialog</w:t>
      </w:r>
      <w:bookmarkEnd w:id="244"/>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w:t>
      </w:r>
      <w:proofErr w:type="gramStart"/>
      <w:r>
        <w:t xml:space="preserve">the </w:t>
      </w:r>
      <w:r w:rsidR="00DD57E2" w:rsidRPr="00DD57E2">
        <w:rPr>
          <w:rStyle w:val="ActionButton"/>
        </w:rPr>
        <w:t> </w:t>
      </w:r>
      <w:r w:rsidR="00AE2F37" w:rsidRPr="00A078C5">
        <w:rPr>
          <w:rStyle w:val="ActionButton"/>
        </w:rPr>
        <w:t>Update</w:t>
      </w:r>
      <w:proofErr w:type="gramEnd"/>
      <w:r w:rsidR="00DD57E2" w:rsidRPr="00DD57E2">
        <w:rPr>
          <w:rStyle w:val="ActionButton"/>
        </w:rPr>
        <w:t> </w:t>
      </w:r>
      <w:r>
        <w:t xml:space="preserve"> button is clicked, the action list is processed and the database is updated.</w:t>
      </w:r>
      <w:r w:rsidR="00DD57E2">
        <w:t xml:space="preserve"> </w:t>
      </w:r>
      <w:r w:rsidR="000758C5">
        <w:t xml:space="preserve">When </w:t>
      </w:r>
      <w:proofErr w:type="gramStart"/>
      <w:r w:rsidR="000758C5">
        <w:t xml:space="preserve">the </w:t>
      </w:r>
      <w:r w:rsidR="00D04BE3" w:rsidRPr="00D04BE3">
        <w:rPr>
          <w:rStyle w:val="ActionButton"/>
        </w:rPr>
        <w:t> </w:t>
      </w:r>
      <w:r w:rsidR="000758C5" w:rsidRPr="0049064B">
        <w:rPr>
          <w:rStyle w:val="ActionButton"/>
        </w:rPr>
        <w:t>Reset</w:t>
      </w:r>
      <w:proofErr w:type="gramEnd"/>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w:t>
      </w:r>
      <w:proofErr w:type="gramStart"/>
      <w:r>
        <w:t xml:space="preserve">on </w:t>
      </w:r>
      <w:r w:rsidRPr="00DA5322">
        <w:rPr>
          <w:rStyle w:val="ActionButton"/>
        </w:rPr>
        <w:t> Update</w:t>
      </w:r>
      <w:proofErr w:type="gramEnd"/>
      <w:r w:rsidRPr="00DA5322">
        <w:rPr>
          <w:rStyle w:val="ActionButton"/>
        </w:rPr>
        <w:t> </w:t>
      </w:r>
      <w:r>
        <w:t xml:space="preserve"> </w:t>
      </w:r>
      <w:r w:rsidR="00D63F99">
        <w:t>after every</w:t>
      </w:r>
      <w:r>
        <w:t xml:space="preserve"> change to a </w:t>
      </w:r>
      <w:r w:rsidR="007F4F37">
        <w:t>Metadata</w:t>
      </w:r>
      <w:r>
        <w:t xml:space="preserve"> item. If you make multiple changes before </w:t>
      </w:r>
      <w:proofErr w:type="gramStart"/>
      <w:r>
        <w:t xml:space="preserve">clicking </w:t>
      </w:r>
      <w:r w:rsidRPr="00DA5322">
        <w:rPr>
          <w:rStyle w:val="ActionButton"/>
        </w:rPr>
        <w:t> Update</w:t>
      </w:r>
      <w:proofErr w:type="gramEnd"/>
      <w:r w:rsidRPr="00DA5322">
        <w:rPr>
          <w:rStyle w:val="ActionButton"/>
        </w:rPr>
        <w:t>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45" w:name="_Ref354142563"/>
      <w:bookmarkStart w:id="246" w:name="_Ref354142567"/>
      <w:bookmarkStart w:id="247" w:name="_Toc355280382"/>
      <w:bookmarkStart w:id="248" w:name="_Toc359579933"/>
      <w:r>
        <w:t xml:space="preserve">Displaying and </w:t>
      </w:r>
      <w:r w:rsidR="006B60CC" w:rsidRPr="00A7583F">
        <w:t>Editing Campaign Metadata</w:t>
      </w:r>
      <w:bookmarkEnd w:id="245"/>
      <w:bookmarkEnd w:id="246"/>
      <w:bookmarkEnd w:id="247"/>
      <w:bookmarkEnd w:id="248"/>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w:t>
            </w:r>
            <w:proofErr w:type="gramStart"/>
            <w:r w:rsidR="00B91FA5">
              <w:t xml:space="preserve">on </w:t>
            </w:r>
            <w:r w:rsidR="00B91FA5" w:rsidRPr="00B91FA5">
              <w:rPr>
                <w:rStyle w:val="ActionButton"/>
              </w:rPr>
              <w:t> </w:t>
            </w:r>
            <w:r w:rsidR="00B91FA5" w:rsidRPr="0049064B">
              <w:rPr>
                <w:rStyle w:val="ActionButton"/>
              </w:rPr>
              <w:t>Update</w:t>
            </w:r>
            <w:proofErr w:type="gramEnd"/>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w:t>
      </w:r>
      <w:proofErr w:type="gramStart"/>
      <w:r>
        <w:t xml:space="preserve">the </w:t>
      </w:r>
      <w:r w:rsidR="00C20C86" w:rsidRPr="00C20C86">
        <w:rPr>
          <w:rStyle w:val="ActionButton"/>
        </w:rPr>
        <w:t> </w:t>
      </w:r>
      <w:r w:rsidRPr="00C20C86">
        <w:rPr>
          <w:rStyle w:val="ActionButton"/>
        </w:rPr>
        <w:t>Refresh</w:t>
      </w:r>
      <w:proofErr w:type="gramEnd"/>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49" w:name="_Toc355280383"/>
      <w:bookmarkStart w:id="250" w:name="_Toc359579934"/>
      <w:r>
        <w:t xml:space="preserve">Displaying and </w:t>
      </w:r>
      <w:r w:rsidR="006B60CC">
        <w:t>Editing Spectrum Metadata</w:t>
      </w:r>
      <w:bookmarkEnd w:id="249"/>
      <w:bookmarkEnd w:id="250"/>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D568CA" w:rsidRPr="00D568CA">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w:t>
      </w:r>
      <w:proofErr w:type="gramStart"/>
      <w:r>
        <w:t>are</w:t>
      </w:r>
      <w:proofErr w:type="gramEnd"/>
      <w:r>
        <w:t xml:space="preserv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ADE888" wp14:editId="62BE6A4B">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D568CA">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proofErr w:type="gramStart"/>
      <w:r w:rsidR="00CB28A6">
        <w:t xml:space="preserve">click </w:t>
      </w:r>
      <w:r w:rsidR="00CB28A6" w:rsidRPr="00300FF1">
        <w:rPr>
          <w:rStyle w:val="ActionButton"/>
        </w:rPr>
        <w:t> Update</w:t>
      </w:r>
      <w:proofErr w:type="gramEnd"/>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15A3F1CA" wp14:editId="4D7F8C3A">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1" w:name="_Ref354068263"/>
      <w:r w:rsidRPr="00084655">
        <w:t xml:space="preserve">Figure </w:t>
      </w:r>
      <w:r w:rsidR="002B0E82">
        <w:fldChar w:fldCharType="begin"/>
      </w:r>
      <w:r w:rsidR="002B0E82">
        <w:instrText xml:space="preserve"> SEQ Figure \* ARABIC</w:instrText>
      </w:r>
      <w:r w:rsidR="002B0E82">
        <w:instrText xml:space="preserve"> </w:instrText>
      </w:r>
      <w:r w:rsidR="002B0E82">
        <w:fldChar w:fldCharType="separate"/>
      </w:r>
      <w:r w:rsidR="00D568CA">
        <w:rPr>
          <w:noProof/>
        </w:rPr>
        <w:t>40</w:t>
      </w:r>
      <w:r w:rsidR="002B0E82">
        <w:rPr>
          <w:noProof/>
        </w:rPr>
        <w:fldChar w:fldCharType="end"/>
      </w:r>
      <w:r w:rsidRPr="00084655">
        <w:t xml:space="preserve">: </w:t>
      </w:r>
      <w:bookmarkEnd w:id="251"/>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r>
      <w:proofErr w:type="gramStart"/>
      <w:r w:rsidR="00F50667">
        <w:t>The</w:t>
      </w:r>
      <w:proofErr w:type="gramEnd"/>
      <w:r w:rsidR="00F50667">
        <w:t xml:space="preserv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r>
      <w:proofErr w:type="spellStart"/>
      <w:proofErr w:type="gramStart"/>
      <w:r w:rsidR="00F50667">
        <w:t>Only</w:t>
      </w:r>
      <w:proofErr w:type="spellEnd"/>
      <w:proofErr w:type="gramEnd"/>
      <w:r w:rsidR="00F50667">
        <w:t xml:space="preserve">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w:t>
      </w:r>
      <w:proofErr w:type="gramStart"/>
      <w:r w:rsidR="00A44F61">
        <w:t xml:space="preserve">on </w:t>
      </w:r>
      <w:r w:rsidR="00A44F61" w:rsidRPr="00A44F61">
        <w:rPr>
          <w:rStyle w:val="ActionButton"/>
        </w:rPr>
        <w:t> </w:t>
      </w:r>
      <w:r w:rsidR="00A44F61" w:rsidRPr="00ED21BA">
        <w:rPr>
          <w:rStyle w:val="ActionButton"/>
        </w:rPr>
        <w:t>Reset</w:t>
      </w:r>
      <w:proofErr w:type="gramEnd"/>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w:t>
            </w:r>
            <w:proofErr w:type="gramStart"/>
            <w:r>
              <w:t xml:space="preserve">click </w:t>
            </w:r>
            <w:r w:rsidR="00A44F61" w:rsidRPr="00A44F61">
              <w:rPr>
                <w:rStyle w:val="ActionButton"/>
              </w:rPr>
              <w:t> </w:t>
            </w:r>
            <w:r w:rsidRPr="00BE3829">
              <w:rPr>
                <w:rStyle w:val="ActionButton"/>
              </w:rPr>
              <w:t>OK</w:t>
            </w:r>
            <w:proofErr w:type="gramEnd"/>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proofErr w:type="gramStart"/>
            <w:r w:rsidR="00A44F61">
              <w:rPr>
                <w:rStyle w:val="ActionButton"/>
              </w:rPr>
              <w:t> </w:t>
            </w:r>
            <w:r>
              <w:t xml:space="preserve"> button</w:t>
            </w:r>
            <w:proofErr w:type="gramEnd"/>
            <w:r>
              <w:t xml:space="preserve"> will appear.</w:t>
            </w:r>
          </w:p>
          <w:p w:rsidR="00CD22EF" w:rsidRPr="00F50667" w:rsidRDefault="00CD22EF" w:rsidP="00CD22EF">
            <w:pPr>
              <w:pStyle w:val="Bullet"/>
              <w:ind w:left="425"/>
            </w:pPr>
            <w:r>
              <w:lastRenderedPageBreak/>
              <w:t xml:space="preserve">Click on </w:t>
            </w:r>
            <w:proofErr w:type="gramStart"/>
            <w:r>
              <w:t xml:space="preserve">this </w:t>
            </w:r>
            <w:r w:rsidR="00A44F61" w:rsidRPr="00A44F61">
              <w:rPr>
                <w:rStyle w:val="ActionButton"/>
              </w:rPr>
              <w:t> </w:t>
            </w:r>
            <w:r w:rsidR="00A44F61" w:rsidRPr="00BE3829">
              <w:rPr>
                <w:rStyle w:val="ActionButton"/>
              </w:rPr>
              <w:t>Delete</w:t>
            </w:r>
            <w:proofErr w:type="gramEnd"/>
            <w:r w:rsidR="00A44F61">
              <w:rPr>
                <w:rStyle w:val="ActionButton"/>
              </w:rPr>
              <w:t> </w:t>
            </w:r>
            <w:r w:rsidR="00A44F61">
              <w:t xml:space="preserve"> </w:t>
            </w:r>
            <w:r>
              <w:t xml:space="preserve">button. The Metadata field will disappear from the display and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w:t>
            </w:r>
            <w:proofErr w:type="gramStart"/>
            <w:r w:rsidRPr="00F50667">
              <w:t xml:space="preserve">the </w:t>
            </w:r>
            <w:r w:rsidR="00A44F61" w:rsidRPr="00A44F61">
              <w:rPr>
                <w:rStyle w:val="ActionButton"/>
              </w:rPr>
              <w:t> </w:t>
            </w:r>
            <w:r w:rsidR="00A44F61" w:rsidRPr="00BE3829">
              <w:rPr>
                <w:rStyle w:val="ActionButton"/>
              </w:rPr>
              <w:t>Update</w:t>
            </w:r>
            <w:proofErr w:type="gramEnd"/>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w:t>
            </w:r>
            <w:proofErr w:type="gramStart"/>
            <w:r>
              <w:t xml:space="preserve">click </w:t>
            </w:r>
            <w:r w:rsidR="00A44F61" w:rsidRPr="00A44F61">
              <w:rPr>
                <w:rStyle w:val="ActionButton"/>
              </w:rPr>
              <w:t> </w:t>
            </w:r>
            <w:r w:rsidRPr="00BE3829">
              <w:rPr>
                <w:rStyle w:val="ActionButton"/>
              </w:rPr>
              <w:t>OK</w:t>
            </w:r>
            <w:proofErr w:type="gramEnd"/>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w:t>
            </w:r>
            <w:proofErr w:type="gramStart"/>
            <w:r>
              <w:t xml:space="preserve">the </w:t>
            </w:r>
            <w:r w:rsidR="002415EF" w:rsidRPr="002415EF">
              <w:rPr>
                <w:rStyle w:val="ActionButton"/>
              </w:rPr>
              <w:t> </w:t>
            </w:r>
            <w:r w:rsidRPr="00BE3829">
              <w:rPr>
                <w:rStyle w:val="ActionButton"/>
              </w:rPr>
              <w:t>Update</w:t>
            </w:r>
            <w:proofErr w:type="gramEnd"/>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 xml:space="preserve">a </w:t>
      </w:r>
      <w:proofErr w:type="gramStart"/>
      <w:r w:rsidR="0098598E">
        <w:t>are</w:t>
      </w:r>
      <w:proofErr w:type="gramEnd"/>
      <w:r w:rsidR="0098598E">
        <w:t xml:space="preserv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w:t>
            </w:r>
            <w:proofErr w:type="gramStart"/>
            <w:r w:rsidRPr="00F50667">
              <w:t xml:space="preserve">the </w:t>
            </w:r>
            <w:r w:rsidR="002415EF" w:rsidRPr="002415EF">
              <w:rPr>
                <w:rStyle w:val="ActionButton"/>
              </w:rPr>
              <w:t> </w:t>
            </w:r>
            <w:r w:rsidRPr="00BE3829">
              <w:rPr>
                <w:rStyle w:val="ActionButton"/>
              </w:rPr>
              <w:t>Update</w:t>
            </w:r>
            <w:proofErr w:type="gramEnd"/>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w:t>
            </w:r>
            <w:proofErr w:type="gramStart"/>
            <w:r w:rsidRPr="00F50667">
              <w:t xml:space="preserve">the </w:t>
            </w:r>
            <w:r w:rsidR="002415EF" w:rsidRPr="002415EF">
              <w:rPr>
                <w:rStyle w:val="ActionButton"/>
              </w:rPr>
              <w:t> </w:t>
            </w:r>
            <w:r w:rsidR="002415EF" w:rsidRPr="00BE3829">
              <w:rPr>
                <w:rStyle w:val="ActionButton"/>
              </w:rPr>
              <w:t>Update</w:t>
            </w:r>
            <w:proofErr w:type="gramEnd"/>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rsidR="00561482">
              <w:t xml:space="preserve">will be displayed. Click on </w:t>
            </w:r>
            <w:proofErr w:type="gramStart"/>
            <w:r w:rsidR="00561482">
              <w:t xml:space="preserve">either </w:t>
            </w:r>
            <w:r w:rsidR="00561482" w:rsidRPr="00561482">
              <w:rPr>
                <w:rStyle w:val="ActionButton"/>
              </w:rPr>
              <w:t> Apply</w:t>
            </w:r>
            <w:proofErr w:type="gramEnd"/>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w:t>
            </w:r>
            <w:proofErr w:type="gramStart"/>
            <w:r w:rsidR="00561482">
              <w:t xml:space="preserve">on </w:t>
            </w:r>
            <w:r w:rsidR="00561482" w:rsidRPr="00561482">
              <w:rPr>
                <w:rStyle w:val="ActionButton"/>
              </w:rPr>
              <w:lastRenderedPageBreak/>
              <w:t> Selected</w:t>
            </w:r>
            <w:proofErr w:type="gramEnd"/>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proofErr w:type="gramStart"/>
      <w:r w:rsidRPr="00561482">
        <w:lastRenderedPageBreak/>
        <w:t>To delete a Metadata value from all Spectra under a node...</w:t>
      </w:r>
      <w:proofErr w:type="gramEnd"/>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proofErr w:type="gramStart"/>
            <w:r>
              <w:rPr>
                <w:rStyle w:val="ActionButton"/>
              </w:rPr>
              <w:t> </w:t>
            </w:r>
            <w:r>
              <w:t xml:space="preserve"> button</w:t>
            </w:r>
            <w:proofErr w:type="gramEnd"/>
            <w:r>
              <w:t xml:space="preserve"> will appear.</w:t>
            </w:r>
          </w:p>
          <w:p w:rsidR="00CA4B6B" w:rsidRPr="00F50667" w:rsidRDefault="00CA4B6B" w:rsidP="003C0124">
            <w:pPr>
              <w:pStyle w:val="Bullet"/>
              <w:ind w:left="425"/>
            </w:pPr>
            <w:r>
              <w:t xml:space="preserve">Click on </w:t>
            </w:r>
            <w:proofErr w:type="gramStart"/>
            <w:r>
              <w:t xml:space="preserve">this </w:t>
            </w:r>
            <w:r w:rsidRPr="00A44F61">
              <w:rPr>
                <w:rStyle w:val="ActionButton"/>
              </w:rPr>
              <w:t> </w:t>
            </w:r>
            <w:r w:rsidRPr="00BE3829">
              <w:rPr>
                <w:rStyle w:val="ActionButton"/>
              </w:rPr>
              <w:t>Delete</w:t>
            </w:r>
            <w:proofErr w:type="gramEnd"/>
            <w:r>
              <w:rPr>
                <w:rStyle w:val="ActionButton"/>
              </w:rPr>
              <w:t> </w:t>
            </w:r>
            <w:r>
              <w:t xml:space="preserve"> button. The Metadata field will disappear from the display and </w:t>
            </w:r>
            <w:proofErr w:type="gramStart"/>
            <w:r w:rsidRPr="00F50667">
              <w:t xml:space="preserve">the </w:t>
            </w:r>
            <w:r w:rsidRPr="00A44F61">
              <w:rPr>
                <w:rStyle w:val="ActionButton"/>
              </w:rPr>
              <w:t> </w:t>
            </w:r>
            <w:r w:rsidRPr="00BE3829">
              <w:rPr>
                <w:rStyle w:val="ActionButton"/>
              </w:rPr>
              <w:t>Update</w:t>
            </w:r>
            <w:proofErr w:type="gramEnd"/>
            <w:r>
              <w:rPr>
                <w:rStyle w:val="ActionButton"/>
              </w:rPr>
              <w:t> </w:t>
            </w:r>
            <w:r w:rsidRPr="00F50667">
              <w:t xml:space="preserve"> button will become valid.</w:t>
            </w:r>
          </w:p>
          <w:p w:rsidR="00B25CED" w:rsidRDefault="00CA4B6B" w:rsidP="00B25CED">
            <w:pPr>
              <w:pStyle w:val="Bullet"/>
              <w:ind w:left="425"/>
            </w:pPr>
            <w:r w:rsidRPr="00F50667">
              <w:t xml:space="preserve">Click on </w:t>
            </w:r>
            <w:proofErr w:type="gramStart"/>
            <w:r w:rsidRPr="00F50667">
              <w:t xml:space="preserve">the </w:t>
            </w:r>
            <w:r w:rsidRPr="00A44F61">
              <w:rPr>
                <w:rStyle w:val="ActionButton"/>
              </w:rPr>
              <w:t> </w:t>
            </w:r>
            <w:r w:rsidRPr="00BE3829">
              <w:rPr>
                <w:rStyle w:val="ActionButton"/>
              </w:rPr>
              <w:t>Update</w:t>
            </w:r>
            <w:proofErr w:type="gramEnd"/>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t xml:space="preserve">will be displayed. Click on </w:t>
            </w:r>
            <w:proofErr w:type="gramStart"/>
            <w:r>
              <w:t xml:space="preserve">either </w:t>
            </w:r>
            <w:r w:rsidRPr="00561482">
              <w:rPr>
                <w:rStyle w:val="ActionButton"/>
              </w:rPr>
              <w:t> Apply</w:t>
            </w:r>
            <w:proofErr w:type="gramEnd"/>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w:t>
            </w:r>
            <w:proofErr w:type="gramStart"/>
            <w:r>
              <w:t xml:space="preserve">on </w:t>
            </w:r>
            <w:r w:rsidRPr="00561482">
              <w:rPr>
                <w:rStyle w:val="ActionButton"/>
              </w:rPr>
              <w:t> Selected</w:t>
            </w:r>
            <w:proofErr w:type="gramEnd"/>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w:t>
            </w:r>
            <w:proofErr w:type="gramStart"/>
            <w:r>
              <w:t xml:space="preserve">a </w:t>
            </w:r>
            <w:r w:rsidR="002415EF" w:rsidRPr="002415EF">
              <w:rPr>
                <w:rStyle w:val="ActionButton"/>
              </w:rPr>
              <w:t> </w:t>
            </w:r>
            <w:r w:rsidRPr="0028286B">
              <w:rPr>
                <w:rStyle w:val="ActionButton"/>
              </w:rPr>
              <w:t>Delete</w:t>
            </w:r>
            <w:proofErr w:type="gramEnd"/>
            <w:r w:rsidR="002415EF">
              <w:rPr>
                <w:rStyle w:val="ActionButton"/>
              </w:rPr>
              <w:t> </w:t>
            </w:r>
            <w:r>
              <w:t xml:space="preserve"> button. Click on </w:t>
            </w:r>
            <w:proofErr w:type="gramStart"/>
            <w:r>
              <w:t xml:space="preserve">the </w:t>
            </w:r>
            <w:r w:rsidR="002415EF" w:rsidRPr="002415EF">
              <w:rPr>
                <w:rStyle w:val="ActionButton"/>
              </w:rPr>
              <w:t> </w:t>
            </w:r>
            <w:r w:rsidR="002415EF" w:rsidRPr="0028286B">
              <w:rPr>
                <w:rStyle w:val="ActionButton"/>
              </w:rPr>
              <w:t>Delete</w:t>
            </w:r>
            <w:proofErr w:type="gramEnd"/>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w:t>
            </w:r>
            <w:proofErr w:type="gramStart"/>
            <w:r>
              <w:t xml:space="preserve">the </w:t>
            </w:r>
            <w:r w:rsidR="002415EF" w:rsidRPr="002415EF">
              <w:rPr>
                <w:rStyle w:val="ActionButton"/>
              </w:rPr>
              <w:t> </w:t>
            </w:r>
            <w:r w:rsidRPr="0028286B">
              <w:rPr>
                <w:rStyle w:val="ActionButton"/>
              </w:rPr>
              <w:t>Update</w:t>
            </w:r>
            <w:proofErr w:type="gramEnd"/>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w:t>
            </w:r>
            <w:proofErr w:type="gramStart"/>
            <w:r>
              <w:t xml:space="preserve">the </w:t>
            </w:r>
            <w:r w:rsidR="002415EF" w:rsidRPr="002415EF">
              <w:rPr>
                <w:rStyle w:val="ActionButton"/>
              </w:rPr>
              <w:t> </w:t>
            </w:r>
            <w:r w:rsidR="002415EF" w:rsidRPr="0028286B">
              <w:rPr>
                <w:rStyle w:val="ActionButton"/>
              </w:rPr>
              <w:t>Update</w:t>
            </w:r>
            <w:proofErr w:type="gramEnd"/>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w:t>
      </w:r>
      <w:proofErr w:type="gramStart"/>
      <w:r>
        <w:t xml:space="preserve">the </w:t>
      </w:r>
      <w:r w:rsidR="00B25CED" w:rsidRPr="00561482">
        <w:rPr>
          <w:rStyle w:val="ActionButton"/>
        </w:rPr>
        <w:t> Apply</w:t>
      </w:r>
      <w:proofErr w:type="gramEnd"/>
      <w:r w:rsidR="00B25CED" w:rsidRPr="00561482">
        <w:rPr>
          <w:rStyle w:val="ActionButton"/>
        </w:rPr>
        <w:t xml:space="preserve">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2" w:name="_Toc355280385"/>
      <w:bookmarkStart w:id="253" w:name="_Ref356551623"/>
      <w:bookmarkStart w:id="254" w:name="_Ref356551635"/>
      <w:bookmarkStart w:id="255" w:name="_Ref357757289"/>
      <w:bookmarkStart w:id="256" w:name="_Ref357757292"/>
      <w:bookmarkStart w:id="257" w:name="_Toc359579935"/>
      <w:r>
        <w:t>Uploading Metadata from Excel files</w:t>
      </w:r>
      <w:bookmarkEnd w:id="252"/>
      <w:bookmarkEnd w:id="253"/>
      <w:bookmarkEnd w:id="254"/>
      <w:bookmarkEnd w:id="255"/>
      <w:bookmarkEnd w:id="256"/>
      <w:bookmarkEnd w:id="257"/>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2B0E82"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xml:space="preserve">… </w:t>
                    </w:r>
                    <w:proofErr w:type="gramStart"/>
                    <w:r w:rsidRPr="00141131">
                      <w:rPr>
                        <w:sz w:val="16"/>
                        <w:lang w:val="en-AU"/>
                      </w:rPr>
                      <w:t>the</w:t>
                    </w:r>
                    <w:proofErr w:type="gramEnd"/>
                    <w:r w:rsidRPr="00141131">
                      <w:rPr>
                        <w:sz w:val="16"/>
                        <w:lang w:val="en-AU"/>
                      </w:rPr>
                      <w:t xml:space="preserv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w:t>
                    </w:r>
                    <w:proofErr w:type="gramStart"/>
                    <w:r>
                      <w:rPr>
                        <w:sz w:val="16"/>
                        <w:lang w:val="en-AU"/>
                      </w:rPr>
                      <w:t>matches, …</w:t>
                    </w:r>
                    <w:proofErr w:type="gramEnd"/>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2B0E82"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41</w:t>
      </w:r>
      <w:r w:rsidR="002B0E82">
        <w:rPr>
          <w:noProof/>
        </w:rPr>
        <w:fldChar w:fldCharType="end"/>
      </w:r>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513414FA" wp14:editId="56159914">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0938FC1" wp14:editId="47FEB0EF">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proofErr w:type="gramStart"/>
            <w:r>
              <w:t xml:space="preserve">value </w:t>
            </w:r>
            <w:r w:rsidR="002F5F99">
              <w:t xml:space="preserve">from </w:t>
            </w:r>
            <w:r>
              <w:t xml:space="preserve">the </w:t>
            </w:r>
            <w:r w:rsidRPr="002F5F99">
              <w:rPr>
                <w:rStyle w:val="GUIWord"/>
              </w:rPr>
              <w:t>Matching Column</w:t>
            </w:r>
            <w:r>
              <w:t xml:space="preserve"> </w:t>
            </w:r>
            <w:r w:rsidR="002F5F99">
              <w:t>of the XLS file</w:t>
            </w:r>
            <w:proofErr w:type="gramEnd"/>
            <w:r w:rsidR="002F5F99">
              <w:t xml:space="preserve">. The data in this row will </w:t>
            </w:r>
            <w:r>
              <w:t xml:space="preserve">be loaded into the </w:t>
            </w:r>
            <w:r w:rsidR="007F4F37">
              <w:t>Metadata</w:t>
            </w:r>
            <w:r>
              <w:t xml:space="preserve"> for this Spectrum.</w:t>
            </w:r>
          </w:p>
        </w:tc>
      </w:tr>
    </w:tbl>
    <w:p w:rsidR="00C356CB" w:rsidRDefault="003B29B2" w:rsidP="00C356CB">
      <w:pPr>
        <w:pStyle w:val="ProcessHeading"/>
      </w:pPr>
      <w:proofErr w:type="gramStart"/>
      <w:r>
        <w:t>To upload Metadata</w:t>
      </w:r>
      <w:r w:rsidR="00C356CB">
        <w:t>…</w:t>
      </w:r>
      <w:proofErr w:type="gramEnd"/>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r w:rsidR="002B0E82">
              <w:fldChar w:fldCharType="begin"/>
            </w:r>
            <w:r w:rsidR="002B0E82">
              <w:instrText xml:space="preserve"> SEQ Figure \* ARABIC </w:instrText>
            </w:r>
            <w:r w:rsidR="002B0E82">
              <w:fldChar w:fldCharType="separate"/>
            </w:r>
            <w:r w:rsidR="00D568CA">
              <w:rPr>
                <w:noProof/>
              </w:rPr>
              <w:t>42</w:t>
            </w:r>
            <w:r w:rsidR="002B0E82">
              <w:rPr>
                <w:noProof/>
              </w:rPr>
              <w:fldChar w:fldCharType="end"/>
            </w:r>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43</w:t>
            </w:r>
            <w:r w:rsidR="002B0E82">
              <w:rPr>
                <w:noProof/>
              </w:rPr>
              <w:fldChar w:fldCharType="end"/>
            </w:r>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44</w:t>
            </w:r>
            <w:r w:rsidR="002B0E82">
              <w:rPr>
                <w:noProof/>
              </w:rPr>
              <w:fldChar w:fldCharType="end"/>
            </w:r>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w:t>
            </w:r>
            <w:proofErr w:type="gramStart"/>
            <w:r>
              <w:t xml:space="preserve">the </w:t>
            </w:r>
            <w:r w:rsidRPr="001D236D">
              <w:rPr>
                <w:rStyle w:val="ActionButton"/>
              </w:rPr>
              <w:t> </w:t>
            </w:r>
            <w:r w:rsidRPr="00C8775B">
              <w:rPr>
                <w:rStyle w:val="ActionButton"/>
              </w:rPr>
              <w:t>Insert</w:t>
            </w:r>
            <w:proofErr w:type="gramEnd"/>
            <w:r w:rsidRPr="00C8775B">
              <w:rPr>
                <w:rStyle w:val="ActionButton"/>
              </w:rPr>
              <w:t xml:space="preserve">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58" w:name="_Toc356807313"/>
      <w:bookmarkEnd w:id="258"/>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proofErr w:type="gramStart"/>
      <w:r>
        <w:t xml:space="preserve">Click </w:t>
      </w:r>
      <w:r w:rsidRPr="00535A21">
        <w:rPr>
          <w:rStyle w:val="ActionButton"/>
        </w:rPr>
        <w:t> OK</w:t>
      </w:r>
      <w:proofErr w:type="gramEnd"/>
      <w:r w:rsidRPr="00535A21">
        <w:rPr>
          <w:rStyle w:val="ActionButton"/>
        </w:rPr>
        <w:t> </w:t>
      </w:r>
      <w:r>
        <w:t xml:space="preserve"> to </w:t>
      </w:r>
      <w:r w:rsidR="00535A21">
        <w:t>continue processing using the action you have selected.</w:t>
      </w:r>
    </w:p>
    <w:p w:rsidR="00535A21" w:rsidRDefault="00535A21" w:rsidP="00ED44E6">
      <w:pPr>
        <w:pStyle w:val="Body"/>
      </w:pPr>
      <w:proofErr w:type="gramStart"/>
      <w:r>
        <w:t xml:space="preserve">Click </w:t>
      </w:r>
      <w:r w:rsidRPr="00535A21">
        <w:rPr>
          <w:rStyle w:val="ActionButton"/>
        </w:rPr>
        <w:t> Cancel</w:t>
      </w:r>
      <w:proofErr w:type="gramEnd"/>
      <w:r w:rsidRPr="00535A21">
        <w:rPr>
          <w:rStyle w:val="ActionButton"/>
        </w:rPr>
        <w:t>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2B0E82"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4872A3" w:rsidRPr="007D716F" w:rsidRDefault="004872A3" w:rsidP="00A24446">
                    <w:pPr>
                      <w:rPr>
                        <w:sz w:val="18"/>
                        <w:lang w:val="en-AU"/>
                      </w:rPr>
                    </w:pPr>
                    <w:proofErr w:type="spellStart"/>
                    <w:r>
                      <w:rPr>
                        <w:sz w:val="18"/>
                        <w:lang w:val="en-AU"/>
                      </w:rPr>
                      <w:t>t</w:t>
                    </w:r>
                    <w:r w:rsidRPr="007D716F">
                      <w:rPr>
                        <w:sz w:val="18"/>
                        <w:lang w:val="en-AU"/>
                      </w:rPr>
                      <w:t>riticaa</w:t>
                    </w:r>
                    <w:proofErr w:type="spellEnd"/>
                    <w:r w:rsidRPr="007D716F">
                      <w:rPr>
                        <w:sz w:val="18"/>
                        <w:lang w:val="en-AU"/>
                      </w:rPr>
                      <w:t>\.0*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w:t>
                    </w:r>
                    <w:proofErr w:type="spellStart"/>
                    <w:r>
                      <w:rPr>
                        <w:sz w:val="18"/>
                        <w:lang w:val="en-AU"/>
                      </w:rPr>
                      <w:t>t</w:t>
                    </w:r>
                    <w:r w:rsidRPr="007D716F">
                      <w:rPr>
                        <w:sz w:val="18"/>
                        <w:lang w:val="en-AU"/>
                      </w:rPr>
                      <w:t>riticaa</w:t>
                    </w:r>
                    <w:proofErr w:type="spellEnd"/>
                    <w:r w:rsidRPr="007D716F">
                      <w:rPr>
                        <w:sz w:val="18"/>
                        <w:lang w:val="en-AU"/>
                      </w:rPr>
                      <w:t>\.0*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45</w:t>
      </w:r>
      <w:r w:rsidR="002B0E82">
        <w:rPr>
          <w:noProof/>
        </w:rPr>
        <w:fldChar w:fldCharType="end"/>
      </w:r>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D568CA" w:rsidRPr="00D568CA">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D568CA" w:rsidRPr="00D568CA">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w:t>
      </w:r>
      <w:proofErr w:type="gramStart"/>
      <w:r w:rsidR="00A00BB6">
        <w:t xml:space="preserve">; </w:t>
      </w:r>
      <w:r w:rsidR="00A00BB6" w:rsidRPr="000F0766">
        <w:rPr>
          <w:rStyle w:val="Codeintext"/>
        </w:rPr>
        <w:t>.</w:t>
      </w:r>
      <w:proofErr w:type="gramEnd"/>
      <w:r w:rsidR="00A00BB6">
        <w:t xml:space="preserve"> </w:t>
      </w:r>
      <w:proofErr w:type="gramStart"/>
      <w:r w:rsidR="00A00BB6">
        <w:t>is</w:t>
      </w:r>
      <w:proofErr w:type="gramEnd"/>
      <w:r w:rsidR="00A00BB6">
        <w:t xml:space="preserve">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w:t>
      </w:r>
      <w:proofErr w:type="gramStart"/>
      <w:r w:rsidR="00A00BB6">
        <w:t>matches</w:t>
      </w:r>
      <w:proofErr w:type="gramEnd"/>
      <w:r w:rsidR="00A00BB6">
        <w:t xml:space="preserve"> the </w:t>
      </w:r>
      <w:r w:rsidR="00A00BB6" w:rsidRPr="000F0766">
        <w:rPr>
          <w:rStyle w:val="Codeintext"/>
        </w:rPr>
        <w:t>.</w:t>
      </w:r>
      <w:r w:rsidR="00A00BB6">
        <w:t xml:space="preserve"> </w:t>
      </w:r>
      <w:proofErr w:type="gramStart"/>
      <w:r w:rsidR="00A00BB6">
        <w:t>in</w:t>
      </w:r>
      <w:proofErr w:type="gramEnd"/>
      <w:r w:rsidR="00A00BB6">
        <w:t xml:space="preserve">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2B0E82"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46</w:t>
      </w:r>
      <w:r w:rsidR="002B0E82">
        <w:rPr>
          <w:noProof/>
        </w:rPr>
        <w:fldChar w:fldCharType="end"/>
      </w:r>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proofErr w:type="gramStart"/>
      <w:r>
        <w:t xml:space="preserve">To use </w:t>
      </w:r>
      <w:r w:rsidR="00F13C34">
        <w:t>a</w:t>
      </w:r>
      <w:r>
        <w:t xml:space="preserve"> pre-configured column </w:t>
      </w:r>
      <w:r w:rsidR="000D0BD0">
        <w:t>matching</w:t>
      </w:r>
      <w:r>
        <w:t xml:space="preserve"> spreadsheet…</w:t>
      </w:r>
      <w:proofErr w:type="gramEnd"/>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w:t>
            </w:r>
            <w:proofErr w:type="gramStart"/>
            <w:r>
              <w:t xml:space="preserve">the </w:t>
            </w:r>
            <w:r w:rsidRPr="00831986">
              <w:rPr>
                <w:rStyle w:val="ActionButton"/>
              </w:rPr>
              <w:t> Apply</w:t>
            </w:r>
            <w:proofErr w:type="gramEnd"/>
            <w:r w:rsidRPr="00831986">
              <w:rPr>
                <w:rStyle w:val="ActionButton"/>
              </w:rPr>
              <w:t xml:space="preserve">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w:t>
            </w:r>
            <w:proofErr w:type="gramStart"/>
            <w:r>
              <w:t>box select</w:t>
            </w:r>
            <w:proofErr w:type="gramEnd"/>
            <w:r>
              <w:t xml:space="preserve">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w:t>
            </w:r>
            <w:proofErr w:type="gramStart"/>
            <w:r>
              <w:t xml:space="preserve">the </w:t>
            </w:r>
            <w:r w:rsidRPr="00C91334">
              <w:rPr>
                <w:rStyle w:val="ActionButton"/>
              </w:rPr>
              <w:t> Insert</w:t>
            </w:r>
            <w:proofErr w:type="gramEnd"/>
            <w:r w:rsidRPr="00C91334">
              <w:rPr>
                <w:rStyle w:val="ActionButton"/>
              </w:rPr>
              <w:t xml:space="preserve"> Selected Metadata </w:t>
            </w:r>
            <w:r>
              <w:t xml:space="preserve"> button.</w:t>
            </w:r>
          </w:p>
        </w:tc>
      </w:tr>
    </w:tbl>
    <w:p w:rsidR="003B29B2" w:rsidRPr="00084655" w:rsidRDefault="003B29B2" w:rsidP="000E3E59">
      <w:pPr>
        <w:pStyle w:val="Heading2"/>
      </w:pPr>
      <w:bookmarkStart w:id="259" w:name="_Toc357580507"/>
      <w:bookmarkStart w:id="260" w:name="_Toc357598076"/>
      <w:bookmarkStart w:id="261" w:name="_Toc357782296"/>
      <w:bookmarkStart w:id="262" w:name="_Toc358385807"/>
      <w:bookmarkStart w:id="263" w:name="_Toc358395274"/>
      <w:bookmarkStart w:id="264" w:name="_Toc358992612"/>
      <w:bookmarkStart w:id="265" w:name="_Toc359336828"/>
      <w:bookmarkStart w:id="266" w:name="_Toc359396439"/>
      <w:bookmarkStart w:id="267" w:name="_Toc359416757"/>
      <w:bookmarkStart w:id="268" w:name="_Toc359571768"/>
      <w:bookmarkStart w:id="269" w:name="_Toc359579936"/>
      <w:bookmarkStart w:id="270" w:name="_Toc356807314"/>
      <w:bookmarkStart w:id="271" w:name="_Toc357580508"/>
      <w:bookmarkStart w:id="272" w:name="_Toc357598077"/>
      <w:bookmarkStart w:id="273" w:name="_Toc357782297"/>
      <w:bookmarkStart w:id="274" w:name="_Toc358385808"/>
      <w:bookmarkStart w:id="275" w:name="_Toc358395275"/>
      <w:bookmarkStart w:id="276" w:name="_Toc358992613"/>
      <w:bookmarkStart w:id="277" w:name="_Toc359336829"/>
      <w:bookmarkStart w:id="278" w:name="_Toc359396440"/>
      <w:bookmarkStart w:id="279" w:name="_Toc359416758"/>
      <w:bookmarkStart w:id="280" w:name="_Toc359571769"/>
      <w:bookmarkStart w:id="281" w:name="_Toc359579937"/>
      <w:bookmarkStart w:id="282" w:name="_Toc356807315"/>
      <w:bookmarkStart w:id="283" w:name="_Toc357580509"/>
      <w:bookmarkStart w:id="284" w:name="_Toc357598078"/>
      <w:bookmarkStart w:id="285" w:name="_Toc357782298"/>
      <w:bookmarkStart w:id="286" w:name="_Toc358385809"/>
      <w:bookmarkStart w:id="287" w:name="_Toc358395276"/>
      <w:bookmarkStart w:id="288" w:name="_Toc358992614"/>
      <w:bookmarkStart w:id="289" w:name="_Toc359336830"/>
      <w:bookmarkStart w:id="290" w:name="_Toc359396441"/>
      <w:bookmarkStart w:id="291" w:name="_Toc359416759"/>
      <w:bookmarkStart w:id="292" w:name="_Toc359571770"/>
      <w:bookmarkStart w:id="293" w:name="_Toc359579938"/>
      <w:bookmarkStart w:id="294" w:name="_Toc356807316"/>
      <w:bookmarkStart w:id="295" w:name="_Toc357580510"/>
      <w:bookmarkStart w:id="296" w:name="_Toc357598079"/>
      <w:bookmarkStart w:id="297" w:name="_Toc357782299"/>
      <w:bookmarkStart w:id="298" w:name="_Toc358385810"/>
      <w:bookmarkStart w:id="299" w:name="_Toc358395277"/>
      <w:bookmarkStart w:id="300" w:name="_Toc358992615"/>
      <w:bookmarkStart w:id="301" w:name="_Toc359336831"/>
      <w:bookmarkStart w:id="302" w:name="_Toc359396442"/>
      <w:bookmarkStart w:id="303" w:name="_Toc359416760"/>
      <w:bookmarkStart w:id="304" w:name="_Toc359571771"/>
      <w:bookmarkStart w:id="305" w:name="_Toc359579939"/>
      <w:bookmarkStart w:id="306" w:name="_Toc356807317"/>
      <w:bookmarkStart w:id="307" w:name="_Toc357580511"/>
      <w:bookmarkStart w:id="308" w:name="_Toc357598080"/>
      <w:bookmarkStart w:id="309" w:name="_Toc357782300"/>
      <w:bookmarkStart w:id="310" w:name="_Toc358385811"/>
      <w:bookmarkStart w:id="311" w:name="_Toc358395278"/>
      <w:bookmarkStart w:id="312" w:name="_Toc358992616"/>
      <w:bookmarkStart w:id="313" w:name="_Toc359336832"/>
      <w:bookmarkStart w:id="314" w:name="_Toc359396443"/>
      <w:bookmarkStart w:id="315" w:name="_Toc359416761"/>
      <w:bookmarkStart w:id="316" w:name="_Toc359571772"/>
      <w:bookmarkStart w:id="317" w:name="_Toc359579940"/>
      <w:bookmarkStart w:id="318" w:name="_Toc356807318"/>
      <w:bookmarkStart w:id="319" w:name="_Toc357580512"/>
      <w:bookmarkStart w:id="320" w:name="_Toc357598081"/>
      <w:bookmarkStart w:id="321" w:name="_Toc357782301"/>
      <w:bookmarkStart w:id="322" w:name="_Toc358385812"/>
      <w:bookmarkStart w:id="323" w:name="_Toc358395279"/>
      <w:bookmarkStart w:id="324" w:name="_Toc358992617"/>
      <w:bookmarkStart w:id="325" w:name="_Toc359336833"/>
      <w:bookmarkStart w:id="326" w:name="_Toc359396444"/>
      <w:bookmarkStart w:id="327" w:name="_Toc359416762"/>
      <w:bookmarkStart w:id="328" w:name="_Toc359571773"/>
      <w:bookmarkStart w:id="329" w:name="_Toc359579941"/>
      <w:bookmarkStart w:id="330" w:name="_Toc356807319"/>
      <w:bookmarkStart w:id="331" w:name="_Toc357580513"/>
      <w:bookmarkStart w:id="332" w:name="_Toc357598082"/>
      <w:bookmarkStart w:id="333" w:name="_Toc357782302"/>
      <w:bookmarkStart w:id="334" w:name="_Toc358385813"/>
      <w:bookmarkStart w:id="335" w:name="_Toc358395280"/>
      <w:bookmarkStart w:id="336" w:name="_Toc358992618"/>
      <w:bookmarkStart w:id="337" w:name="_Toc359336834"/>
      <w:bookmarkStart w:id="338" w:name="_Toc359396445"/>
      <w:bookmarkStart w:id="339" w:name="_Toc359416763"/>
      <w:bookmarkStart w:id="340" w:name="_Toc359571774"/>
      <w:bookmarkStart w:id="341" w:name="_Toc359579942"/>
      <w:bookmarkStart w:id="342" w:name="_Toc356807320"/>
      <w:bookmarkStart w:id="343" w:name="_Toc357580514"/>
      <w:bookmarkStart w:id="344" w:name="_Toc357598083"/>
      <w:bookmarkStart w:id="345" w:name="_Toc357782303"/>
      <w:bookmarkStart w:id="346" w:name="_Toc358385814"/>
      <w:bookmarkStart w:id="347" w:name="_Toc358395281"/>
      <w:bookmarkStart w:id="348" w:name="_Toc358992619"/>
      <w:bookmarkStart w:id="349" w:name="_Toc359336835"/>
      <w:bookmarkStart w:id="350" w:name="_Toc359396446"/>
      <w:bookmarkStart w:id="351" w:name="_Toc359416764"/>
      <w:bookmarkStart w:id="352" w:name="_Toc359571775"/>
      <w:bookmarkStart w:id="353" w:name="_Toc359579943"/>
      <w:bookmarkStart w:id="354" w:name="_Toc356807321"/>
      <w:bookmarkStart w:id="355" w:name="_Toc357580515"/>
      <w:bookmarkStart w:id="356" w:name="_Toc357598084"/>
      <w:bookmarkStart w:id="357" w:name="_Toc357782304"/>
      <w:bookmarkStart w:id="358" w:name="_Toc358385815"/>
      <w:bookmarkStart w:id="359" w:name="_Toc358395282"/>
      <w:bookmarkStart w:id="360" w:name="_Toc358992620"/>
      <w:bookmarkStart w:id="361" w:name="_Toc359336836"/>
      <w:bookmarkStart w:id="362" w:name="_Toc359396447"/>
      <w:bookmarkStart w:id="363" w:name="_Toc359416765"/>
      <w:bookmarkStart w:id="364" w:name="_Toc359571776"/>
      <w:bookmarkStart w:id="365" w:name="_Toc359579944"/>
      <w:bookmarkStart w:id="366" w:name="_Toc356807322"/>
      <w:bookmarkStart w:id="367" w:name="_Toc357580516"/>
      <w:bookmarkStart w:id="368" w:name="_Toc357598085"/>
      <w:bookmarkStart w:id="369" w:name="_Toc357782305"/>
      <w:bookmarkStart w:id="370" w:name="_Toc358385816"/>
      <w:bookmarkStart w:id="371" w:name="_Toc358395283"/>
      <w:bookmarkStart w:id="372" w:name="_Toc358992621"/>
      <w:bookmarkStart w:id="373" w:name="_Toc359336837"/>
      <w:bookmarkStart w:id="374" w:name="_Toc359396448"/>
      <w:bookmarkStart w:id="375" w:name="_Toc359416766"/>
      <w:bookmarkStart w:id="376" w:name="_Toc359571777"/>
      <w:bookmarkStart w:id="377" w:name="_Toc359579945"/>
      <w:bookmarkStart w:id="378" w:name="_Ref356551679"/>
      <w:bookmarkStart w:id="379" w:name="_Toc359579946"/>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Pr="00084655">
        <w:lastRenderedPageBreak/>
        <w:t>Calculation of Sun Angles</w:t>
      </w:r>
      <w:bookmarkEnd w:id="378"/>
      <w:bookmarkEnd w:id="379"/>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47</w:t>
            </w:r>
            <w:r w:rsidR="002B0E82">
              <w:rPr>
                <w:noProof/>
              </w:rPr>
              <w:fldChar w:fldCharType="end"/>
            </w:r>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w:t>
            </w:r>
            <w:proofErr w:type="gramStart"/>
            <w:r>
              <w:t xml:space="preserve">on </w:t>
            </w:r>
            <w:r w:rsidRPr="001417E3">
              <w:rPr>
                <w:rStyle w:val="ActionButton"/>
              </w:rPr>
              <w:t> Apply</w:t>
            </w:r>
            <w:proofErr w:type="gramEnd"/>
            <w:r w:rsidRPr="001417E3">
              <w:rPr>
                <w:rStyle w:val="ActionButton"/>
              </w:rPr>
              <w:t> </w:t>
            </w:r>
            <w:r>
              <w:t xml:space="preserve"> to calculate the sun angles and write them into the Spectra’s Metadata.</w:t>
            </w:r>
          </w:p>
          <w:p w:rsidR="003B29B2" w:rsidRDefault="003B29B2" w:rsidP="009402C5">
            <w:pPr>
              <w:pStyle w:val="ProcessStep"/>
            </w:pPr>
            <w:proofErr w:type="gramStart"/>
            <w:r>
              <w:t xml:space="preserve">Click </w:t>
            </w:r>
            <w:r w:rsidRPr="001417E3">
              <w:rPr>
                <w:rStyle w:val="ActionButton"/>
              </w:rPr>
              <w:t> </w:t>
            </w:r>
            <w:r w:rsidR="009402C5">
              <w:rPr>
                <w:rStyle w:val="ActionButton"/>
              </w:rPr>
              <w:t>Close</w:t>
            </w:r>
            <w:proofErr w:type="gramEnd"/>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0" w:name="_Ref157353485"/>
      <w:bookmarkStart w:id="381" w:name="_Toc359579947"/>
      <w:r w:rsidRPr="00D8645A">
        <w:t>Calculation of Goniometer Angles</w:t>
      </w:r>
      <w:bookmarkEnd w:id="380"/>
      <w:bookmarkEnd w:id="381"/>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2" w:name="_Ref97880617"/>
      <w:r>
        <w:t xml:space="preserve">Figure </w:t>
      </w:r>
      <w:r w:rsidR="002B0E82">
        <w:fldChar w:fldCharType="begin"/>
      </w:r>
      <w:r w:rsidR="002B0E82">
        <w:instrText xml:space="preserve"> SEQ Figure \* ARABIC </w:instrText>
      </w:r>
      <w:r w:rsidR="002B0E82">
        <w:fldChar w:fldCharType="separate"/>
      </w:r>
      <w:r w:rsidR="00D568CA">
        <w:rPr>
          <w:noProof/>
        </w:rPr>
        <w:t>48</w:t>
      </w:r>
      <w:r w:rsidR="002B0E82">
        <w:rPr>
          <w:noProof/>
        </w:rPr>
        <w:fldChar w:fldCharType="end"/>
      </w:r>
      <w:bookmarkEnd w:id="382"/>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proofErr w:type="spellStart"/>
            <w:r w:rsidRPr="00FB6D95">
              <w:rPr>
                <w:rStyle w:val="GUIWord"/>
              </w:rPr>
              <w:t>Gonio</w:t>
            </w:r>
            <w:proofErr w:type="spellEnd"/>
            <w:r w:rsidRPr="00FB6D95">
              <w:rPr>
                <w:rStyle w:val="GUIWord"/>
              </w:rPr>
              <w:t xml:space="preserve">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r w:rsidR="002B0E82">
              <w:fldChar w:fldCharType="begin"/>
            </w:r>
            <w:r w:rsidR="002B0E82">
              <w:instrText xml:space="preserve"> SEQ Figure \* ARABIC </w:instrText>
            </w:r>
            <w:r w:rsidR="002B0E82">
              <w:fldChar w:fldCharType="separate"/>
            </w:r>
            <w:r w:rsidR="00D568CA">
              <w:rPr>
                <w:noProof/>
              </w:rPr>
              <w:t>49</w:t>
            </w:r>
            <w:r w:rsidR="002B0E82">
              <w:rPr>
                <w:noProof/>
              </w:rPr>
              <w:fldChar w:fldCharType="end"/>
            </w:r>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w:t>
            </w:r>
            <w:proofErr w:type="spellStart"/>
            <w:r w:rsidRPr="00084655">
              <w:t>spectrodirectional</w:t>
            </w:r>
            <w:proofErr w:type="spellEnd"/>
            <w:r w:rsidRPr="00084655">
              <w:t xml:space="preserve">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w:t>
            </w:r>
            <w:proofErr w:type="gramStart"/>
            <w:r w:rsidRPr="00084655">
              <w:t xml:space="preserve">the </w:t>
            </w:r>
            <w:r w:rsidR="00555090" w:rsidRPr="00555090">
              <w:rPr>
                <w:rStyle w:val="ActionButton"/>
              </w:rPr>
              <w:t> Ca</w:t>
            </w:r>
            <w:r w:rsidR="00555090">
              <w:rPr>
                <w:rStyle w:val="ActionButton"/>
              </w:rPr>
              <w:t>l</w:t>
            </w:r>
            <w:r w:rsidR="00555090" w:rsidRPr="00555090">
              <w:rPr>
                <w:rStyle w:val="ActionButton"/>
              </w:rPr>
              <w:t>culate</w:t>
            </w:r>
            <w:proofErr w:type="gramEnd"/>
            <w:r w:rsidR="00555090" w:rsidRPr="00555090">
              <w:rPr>
                <w:rStyle w:val="ActionButton"/>
              </w:rPr>
              <w:t> </w:t>
            </w:r>
            <w:r w:rsidRPr="00084655">
              <w:t xml:space="preserve"> button. </w:t>
            </w:r>
            <w:r w:rsidR="00DA70D7">
              <w:t xml:space="preserve">This will fill the </w:t>
            </w:r>
            <w:r w:rsidR="00CC56AF" w:rsidRPr="00CC56AF">
              <w:rPr>
                <w:rStyle w:val="GUIWord"/>
              </w:rPr>
              <w:t xml:space="preserve">Spectra + </w:t>
            </w:r>
            <w:proofErr w:type="spellStart"/>
            <w:r w:rsidR="00CC56AF" w:rsidRPr="00CC56AF">
              <w:rPr>
                <w:rStyle w:val="GUIWord"/>
              </w:rPr>
              <w:t>dummes</w:t>
            </w:r>
            <w:proofErr w:type="spellEnd"/>
            <w:r w:rsidR="00CC56AF" w:rsidRPr="00CC56AF">
              <w:rPr>
                <w:rStyle w:val="GUIWord"/>
              </w:rPr>
              <w:t>:</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proofErr w:type="gramStart"/>
            <w:r>
              <w:t>where</w:t>
            </w:r>
            <w:proofErr w:type="gramEnd"/>
            <w:r>
              <w:t xml:space="preserve"> the </w:t>
            </w:r>
            <w:proofErr w:type="spellStart"/>
            <w:r w:rsidR="00CC56AF">
              <w:t>gonio</w:t>
            </w:r>
            <w:proofErr w:type="spellEnd"/>
            <w:r w:rsidR="00CC56AF">
              <w:t xml:space="preserve">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w:t>
            </w:r>
            <w:proofErr w:type="gramStart"/>
            <w:r>
              <w:t xml:space="preserve">on </w:t>
            </w:r>
            <w:r w:rsidRPr="00555090">
              <w:rPr>
                <w:rStyle w:val="ActionButton"/>
              </w:rPr>
              <w:t> Ca</w:t>
            </w:r>
            <w:r>
              <w:rPr>
                <w:rStyle w:val="ActionButton"/>
              </w:rPr>
              <w:t>l</w:t>
            </w:r>
            <w:r w:rsidRPr="00555090">
              <w:rPr>
                <w:rStyle w:val="ActionButton"/>
              </w:rPr>
              <w:t>culate</w:t>
            </w:r>
            <w:proofErr w:type="gramEnd"/>
            <w:r w:rsidRPr="00555090">
              <w:rPr>
                <w:rStyle w:val="ActionButton"/>
              </w:rPr>
              <w:t> </w:t>
            </w:r>
            <w:r>
              <w:t>.</w:t>
            </w:r>
          </w:p>
          <w:p w:rsidR="00DA70D7" w:rsidRDefault="00DA70D7" w:rsidP="00FB6D95">
            <w:pPr>
              <w:pStyle w:val="ProcessStep"/>
            </w:pPr>
            <w:r>
              <w:t xml:space="preserve">When the results in this box are correct, </w:t>
            </w:r>
            <w:proofErr w:type="gramStart"/>
            <w:r>
              <w:t xml:space="preserve">click </w:t>
            </w:r>
            <w:r w:rsidRPr="007530D5">
              <w:rPr>
                <w:rStyle w:val="ActionButton"/>
              </w:rPr>
              <w:t> A</w:t>
            </w:r>
            <w:r w:rsidRPr="00DA70D7">
              <w:rPr>
                <w:rStyle w:val="ActionButton"/>
              </w:rPr>
              <w:t>pply</w:t>
            </w:r>
            <w:proofErr w:type="gramEnd"/>
            <w:r w:rsidRPr="00DA70D7">
              <w:rPr>
                <w:rStyle w:val="ActionButton"/>
              </w:rPr>
              <w:t> </w:t>
            </w:r>
            <w:r>
              <w:t xml:space="preserve"> and the results will be written to the database.</w:t>
            </w:r>
          </w:p>
          <w:p w:rsidR="00FB6D95" w:rsidRDefault="00555090" w:rsidP="00CB32BA">
            <w:pPr>
              <w:pStyle w:val="ProcessStep"/>
            </w:pPr>
            <w:proofErr w:type="gramStart"/>
            <w:r>
              <w:t xml:space="preserve">Click </w:t>
            </w:r>
            <w:r w:rsidRPr="00555090">
              <w:rPr>
                <w:rStyle w:val="ActionButton"/>
              </w:rPr>
              <w:t> </w:t>
            </w:r>
            <w:r w:rsidR="00CB32BA">
              <w:rPr>
                <w:rStyle w:val="ActionButton"/>
              </w:rPr>
              <w:t>Close</w:t>
            </w:r>
            <w:proofErr w:type="gramEnd"/>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3" w:name="_Toc355280386"/>
      <w:bookmarkStart w:id="384" w:name="_Ref358383795"/>
      <w:bookmarkStart w:id="385" w:name="_Ref358383802"/>
      <w:bookmarkStart w:id="386" w:name="_Toc359579948"/>
      <w:bookmarkStart w:id="387" w:name="_Ref153765394"/>
      <w:r>
        <w:lastRenderedPageBreak/>
        <w:t>Data Query and Output</w:t>
      </w:r>
      <w:bookmarkEnd w:id="383"/>
      <w:bookmarkEnd w:id="384"/>
      <w:bookmarkEnd w:id="385"/>
      <w:bookmarkEnd w:id="386"/>
    </w:p>
    <w:p w:rsidR="006E6A31" w:rsidRDefault="004F3F9E" w:rsidP="00BA3445">
      <w:pPr>
        <w:pStyle w:val="Heading2"/>
      </w:pPr>
      <w:bookmarkStart w:id="388" w:name="_Toc355280387"/>
      <w:bookmarkStart w:id="389" w:name="_Toc359579949"/>
      <w:r>
        <w:t>The</w:t>
      </w:r>
      <w:r w:rsidR="006E6A31">
        <w:t xml:space="preserve"> Spectrum </w:t>
      </w:r>
      <w:r w:rsidR="0039469A">
        <w:t>Browser</w:t>
      </w:r>
      <w:bookmarkEnd w:id="388"/>
      <w:bookmarkEnd w:id="389"/>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 xml:space="preserve">al data, and then to launch operations on the selected data. Those operations are selected by clicking the one of the row of six buttons in the right hand panel. The </w:t>
      </w:r>
      <w:proofErr w:type="gramStart"/>
      <w:r>
        <w:t>operations of these buttons is</w:t>
      </w:r>
      <w:proofErr w:type="gramEnd"/>
      <w:r>
        <w:t xml:space="preserve"> explained in sections with those names in this chapter.</w:t>
      </w:r>
    </w:p>
    <w:p w:rsidR="00185AD4" w:rsidRDefault="00185AD4" w:rsidP="00185AD4">
      <w:pPr>
        <w:pStyle w:val="Body"/>
      </w:pPr>
      <w:r>
        <w:t xml:space="preserve">Select </w:t>
      </w:r>
      <w:r w:rsidR="005619DC">
        <w:rPr>
          <w:rStyle w:val="GUIWord"/>
        </w:rPr>
        <w:t>Data Processing</w:t>
      </w:r>
      <w:r w:rsidRPr="00DF0182">
        <w:rPr>
          <w:rStyle w:val="GUIWord"/>
        </w:rPr>
        <w:t xml:space="preserve">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50</w:t>
      </w:r>
      <w:r w:rsidR="002B0E82">
        <w:rPr>
          <w:noProof/>
        </w:rPr>
        <w:fldChar w:fldCharType="end"/>
      </w:r>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proofErr w:type="gramStart"/>
      <w:r w:rsidR="00DF0182">
        <w:t>The</w:t>
      </w:r>
      <w:proofErr w:type="gramEnd"/>
      <w:r w:rsidR="00DF0182">
        <w:t xml:space="preserv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D568CA" w:rsidRPr="00D568CA">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D568CA" w:rsidRPr="00D568CA">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proofErr w:type="gramStart"/>
      <w:r w:rsidR="00DF0182">
        <w:t>The</w:t>
      </w:r>
      <w:proofErr w:type="gramEnd"/>
      <w:r w:rsidR="00DF0182">
        <w:t xml:space="preserv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w:t>
      </w:r>
      <w:proofErr w:type="spellStart"/>
      <w:r w:rsidR="00BD4D89" w:rsidRPr="00BD4D89">
        <w:rPr>
          <w:rStyle w:val="ActionButton"/>
        </w:rPr>
        <w:t>Refl.calc</w:t>
      </w:r>
      <w:proofErr w:type="spellEnd"/>
      <w:r w:rsidR="00BD4D89" w:rsidRPr="00BD4D89">
        <w:rPr>
          <w:rStyle w:val="ActionButton"/>
        </w:rPr>
        <w:t> </w:t>
      </w:r>
      <w:r>
        <w:t xml:space="preserve"> will become active when you have selected one or more Spectra.</w:t>
      </w:r>
      <w:r w:rsidR="00CB32BA">
        <w:t xml:space="preserve"> </w:t>
      </w:r>
      <w:proofErr w:type="gramStart"/>
      <w:r w:rsidR="00CB32BA">
        <w:t>The</w:t>
      </w:r>
      <w:r>
        <w:t xml:space="preserve"> </w:t>
      </w:r>
      <w:r w:rsidR="00CB32BA" w:rsidRPr="00CB32BA">
        <w:rPr>
          <w:rStyle w:val="ActionButton"/>
        </w:rPr>
        <w:t> </w:t>
      </w:r>
      <w:r w:rsidR="00CB32BA" w:rsidRPr="00BD4D89">
        <w:rPr>
          <w:rStyle w:val="ActionButton"/>
        </w:rPr>
        <w:t>Publish</w:t>
      </w:r>
      <w:proofErr w:type="gramEnd"/>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 xml:space="preserve">Split spaces by sensor, instrument, </w:t>
      </w:r>
      <w:proofErr w:type="spellStart"/>
      <w:r w:rsidR="00185AD4" w:rsidRPr="00596CF3">
        <w:rPr>
          <w:rStyle w:val="GUIWord"/>
        </w:rPr>
        <w:t>calibration_no</w:t>
      </w:r>
      <w:proofErr w:type="spellEnd"/>
      <w:r w:rsidR="00185AD4" w:rsidRPr="00596CF3">
        <w:rPr>
          <w:rStyle w:val="GUIWord"/>
        </w:rPr>
        <w:t xml:space="preserve"> and units</w:t>
      </w:r>
      <w:r w:rsidR="00DF0182">
        <w:t xml:space="preserve">. This selection will affect the operation if you select </w:t>
      </w:r>
      <w:proofErr w:type="gramStart"/>
      <w:r w:rsidR="00DF0182">
        <w:t xml:space="preserve">the </w:t>
      </w:r>
      <w:r w:rsidR="00DF0182" w:rsidRPr="00DF0182">
        <w:rPr>
          <w:rStyle w:val="ActionButton"/>
        </w:rPr>
        <w:t> Process</w:t>
      </w:r>
      <w:proofErr w:type="gramEnd"/>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0" w:name="_Toc359579950"/>
      <w:bookmarkEnd w:id="387"/>
      <w:r>
        <w:t>Query Builder</w:t>
      </w:r>
      <w:bookmarkEnd w:id="390"/>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51</w:t>
      </w:r>
      <w:r w:rsidR="002B0E82">
        <w:rPr>
          <w:noProof/>
        </w:rPr>
        <w:fldChar w:fldCharType="end"/>
      </w:r>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r>
      <w:proofErr w:type="gramStart"/>
      <w:r>
        <w:t>There</w:t>
      </w:r>
      <w:proofErr w:type="gramEnd"/>
      <w:r>
        <w:t xml:space="preserv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proofErr w:type="gramStart"/>
      <w:r>
        <w:t>The</w:t>
      </w:r>
      <w:proofErr w:type="gramEnd"/>
      <w:r>
        <w:t xml:space="preserv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w:t>
      </w:r>
      <w:proofErr w:type="spellStart"/>
      <w:r w:rsidRPr="00BD4D89">
        <w:rPr>
          <w:rStyle w:val="ActionButton"/>
        </w:rPr>
        <w:t>Refl.calc</w:t>
      </w:r>
      <w:proofErr w:type="spellEnd"/>
      <w:r w:rsidRPr="00BD4D89">
        <w:rPr>
          <w:rStyle w:val="ActionButton"/>
        </w:rPr>
        <w:t>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t xml:space="preserve">. This selection will affect the operation if you select </w:t>
      </w:r>
      <w:proofErr w:type="gramStart"/>
      <w:r>
        <w:t xml:space="preserve">the </w:t>
      </w:r>
      <w:r w:rsidRPr="00DF0182">
        <w:rPr>
          <w:rStyle w:val="ActionButton"/>
        </w:rPr>
        <w:t> Process</w:t>
      </w:r>
      <w:proofErr w:type="gramEnd"/>
      <w:r w:rsidRPr="00DF0182">
        <w:rPr>
          <w:rStyle w:val="ActionButton"/>
        </w:rPr>
        <w:t>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r>
      <w:proofErr w:type="gramStart"/>
      <w:r w:rsidRPr="00017673">
        <w:t>Matches</w:t>
      </w:r>
      <w:proofErr w:type="gramEnd"/>
      <w:r w:rsidRPr="00017673">
        <w:t xml:space="preserve"> zero or more characters.</w:t>
      </w:r>
    </w:p>
    <w:p w:rsidR="00017673" w:rsidRPr="00017673" w:rsidRDefault="00017673" w:rsidP="00017673">
      <w:pPr>
        <w:pStyle w:val="BulletFollowing"/>
        <w:ind w:left="1560" w:hanging="426"/>
      </w:pPr>
      <w:r w:rsidRPr="007530D5">
        <w:rPr>
          <w:rStyle w:val="Codeintext"/>
        </w:rPr>
        <w:t>_</w:t>
      </w:r>
      <w:r w:rsidRPr="00017673">
        <w:tab/>
      </w:r>
      <w:proofErr w:type="gramStart"/>
      <w:r w:rsidRPr="00017673">
        <w:t>Matches</w:t>
      </w:r>
      <w:proofErr w:type="gramEnd"/>
      <w:r w:rsidRPr="00017673">
        <w:t xml:space="preserve"> exactly one character.</w:t>
      </w:r>
    </w:p>
    <w:p w:rsidR="00017673" w:rsidRDefault="00017673" w:rsidP="00017673">
      <w:pPr>
        <w:pStyle w:val="BulletFollowing"/>
        <w:ind w:left="1560" w:hanging="426"/>
      </w:pPr>
      <w:r w:rsidRPr="007530D5">
        <w:rPr>
          <w:rStyle w:val="Codeintext"/>
        </w:rPr>
        <w:lastRenderedPageBreak/>
        <w:t>\</w:t>
      </w:r>
      <w:r w:rsidRPr="00017673">
        <w:tab/>
      </w:r>
      <w:proofErr w:type="gramStart"/>
      <w:r w:rsidRPr="00017673">
        <w:t>Causes</w:t>
      </w:r>
      <w:proofErr w:type="gramEnd"/>
      <w:r w:rsidRPr="00017673">
        <w:t xml:space="preserve">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D568CA" w:rsidRPr="00D568CA">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1" w:name="_Ref153761959"/>
      <w:bookmarkStart w:id="392" w:name="_Toc355280389"/>
      <w:bookmarkStart w:id="393" w:name="_Toc359579951"/>
      <w:r>
        <w:t xml:space="preserve">Show </w:t>
      </w:r>
      <w:r w:rsidR="002A0FFE" w:rsidRPr="00084655">
        <w:t>Report</w:t>
      </w:r>
      <w:bookmarkEnd w:id="391"/>
      <w:bookmarkEnd w:id="392"/>
      <w:bookmarkEnd w:id="393"/>
    </w:p>
    <w:p w:rsidR="0042046F" w:rsidRDefault="002A0FFE" w:rsidP="00A7583F">
      <w:pPr>
        <w:pStyle w:val="Body"/>
      </w:pPr>
      <w:r w:rsidRPr="00084655">
        <w:t xml:space="preserve">Reports are generated by </w:t>
      </w:r>
      <w:r w:rsidR="003579B4">
        <w:t>clicking on</w:t>
      </w:r>
      <w:r w:rsidRPr="00084655">
        <w:t xml:space="preserve"> </w:t>
      </w:r>
      <w:proofErr w:type="gramStart"/>
      <w:r w:rsidRPr="00084655">
        <w:t xml:space="preserve">the </w:t>
      </w:r>
      <w:r w:rsidR="003579B4" w:rsidRPr="003579B4">
        <w:rPr>
          <w:rStyle w:val="ActionButton"/>
        </w:rPr>
        <w:t> </w:t>
      </w:r>
      <w:r w:rsidRPr="003579B4">
        <w:rPr>
          <w:rStyle w:val="ActionButton"/>
        </w:rPr>
        <w:t>Show</w:t>
      </w:r>
      <w:proofErr w:type="gramEnd"/>
      <w:r w:rsidRPr="003579B4">
        <w:rPr>
          <w:rStyle w:val="ActionButton"/>
        </w:rPr>
        <w:t xml:space="preserve">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52</w:t>
      </w:r>
      <w:r w:rsidR="002B0E82">
        <w:rPr>
          <w:noProof/>
        </w:rPr>
        <w:fldChar w:fldCharType="end"/>
      </w:r>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53</w:t>
      </w:r>
      <w:r w:rsidR="002B0E82">
        <w:rPr>
          <w:noProof/>
        </w:rPr>
        <w:fldChar w:fldCharType="end"/>
      </w:r>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w:t>
      </w:r>
      <w:proofErr w:type="gramStart"/>
      <w:r>
        <w:t xml:space="preserve">the </w:t>
      </w:r>
      <w:r w:rsidRPr="000E7DFA">
        <w:rPr>
          <w:rStyle w:val="ActionButton"/>
        </w:rPr>
        <w:t> </w:t>
      </w:r>
      <w:r w:rsidR="00CB32BA">
        <w:rPr>
          <w:rStyle w:val="ActionButton"/>
        </w:rPr>
        <w:t>Close</w:t>
      </w:r>
      <w:proofErr w:type="gramEnd"/>
      <w:r w:rsidRPr="000E7DFA">
        <w:rPr>
          <w:rStyle w:val="ActionButton"/>
        </w:rPr>
        <w:t> </w:t>
      </w:r>
      <w:r>
        <w:t xml:space="preserve"> button to close this window.</w:t>
      </w:r>
    </w:p>
    <w:p w:rsidR="000E7DFA" w:rsidRDefault="000E7DFA" w:rsidP="00A7583F">
      <w:pPr>
        <w:pStyle w:val="Body"/>
      </w:pPr>
      <w:bookmarkStart w:id="394"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4"/>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r w:rsidR="002B0E82">
              <w:fldChar w:fldCharType="begin"/>
            </w:r>
            <w:r w:rsidR="002B0E82">
              <w:instrText xml:space="preserve"> SEQ Figure \* ARABIC </w:instrText>
            </w:r>
            <w:r w:rsidR="002B0E82">
              <w:fldChar w:fldCharType="separate"/>
            </w:r>
            <w:r w:rsidR="00D568CA">
              <w:rPr>
                <w:noProof/>
              </w:rPr>
              <w:t>54</w:t>
            </w:r>
            <w:r w:rsidR="002B0E82">
              <w:rPr>
                <w:noProof/>
              </w:rPr>
              <w:fldChar w:fldCharType="end"/>
            </w:r>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 xml:space="preserve">Use </w:t>
            </w:r>
            <w:proofErr w:type="spellStart"/>
            <w:r w:rsidRPr="001A43B4">
              <w:rPr>
                <w:rStyle w:val="GUIWord"/>
              </w:rPr>
              <w:t>Color</w:t>
            </w:r>
            <w:proofErr w:type="spellEnd"/>
            <w:r w:rsidRPr="001A43B4">
              <w:rPr>
                <w:rStyle w:val="GUIWord"/>
              </w:rPr>
              <w:t>:</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 xml:space="preserve">Max Y Axis value = Mean + 3 * </w:t>
      </w:r>
      <w:proofErr w:type="spellStart"/>
      <w:r w:rsidRPr="00A307F9">
        <w:t>StdDev</w:t>
      </w:r>
      <w:proofErr w:type="spellEnd"/>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395" w:name="_Ref153761992"/>
      <w:bookmarkStart w:id="396" w:name="_Ref157230540"/>
      <w:bookmarkStart w:id="397" w:name="_Toc355280390"/>
      <w:bookmarkStart w:id="398" w:name="_Toc359579952"/>
      <w:r w:rsidRPr="00084655">
        <w:t xml:space="preserve">File </w:t>
      </w:r>
      <w:bookmarkEnd w:id="395"/>
      <w:bookmarkEnd w:id="396"/>
      <w:bookmarkEnd w:id="397"/>
      <w:r w:rsidR="009750E6">
        <w:t>Export</w:t>
      </w:r>
      <w:bookmarkEnd w:id="398"/>
    </w:p>
    <w:p w:rsidR="00F949A7" w:rsidRDefault="00F949A7" w:rsidP="00F949A7">
      <w:pPr>
        <w:pStyle w:val="Body"/>
      </w:pPr>
      <w:r>
        <w:t xml:space="preserve">Files are exported </w:t>
      </w:r>
      <w:r w:rsidRPr="00084655">
        <w:t xml:space="preserve">by </w:t>
      </w:r>
      <w:r>
        <w:t>clicking on</w:t>
      </w:r>
      <w:r w:rsidRPr="00084655">
        <w:t xml:space="preserve"> </w:t>
      </w:r>
      <w:proofErr w:type="gramStart"/>
      <w:r w:rsidRPr="00084655">
        <w:t xml:space="preserve">the </w:t>
      </w:r>
      <w:r w:rsidRPr="003579B4">
        <w:rPr>
          <w:rStyle w:val="ActionButton"/>
        </w:rPr>
        <w:t> </w:t>
      </w:r>
      <w:r>
        <w:rPr>
          <w:rStyle w:val="ActionButton"/>
        </w:rPr>
        <w:t>File</w:t>
      </w:r>
      <w:proofErr w:type="gramEnd"/>
      <w:r>
        <w:rPr>
          <w:rStyle w:val="ActionButton"/>
        </w:rPr>
        <w:t xml:space="preserv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399" w:name="_Ref153767385"/>
      <w:r w:rsidRPr="00084655">
        <w:t xml:space="preserve">Figure </w:t>
      </w:r>
      <w:r w:rsidR="002B0E82">
        <w:fldChar w:fldCharType="begin"/>
      </w:r>
      <w:r w:rsidR="002B0E82">
        <w:instrText xml:space="preserve"> SEQ Figure \* ARABIC </w:instrText>
      </w:r>
      <w:r w:rsidR="002B0E82">
        <w:fldChar w:fldCharType="separate"/>
      </w:r>
      <w:r w:rsidR="00D568CA">
        <w:rPr>
          <w:noProof/>
        </w:rPr>
        <w:t>55</w:t>
      </w:r>
      <w:r w:rsidR="002B0E82">
        <w:rPr>
          <w:noProof/>
        </w:rPr>
        <w:fldChar w:fldCharType="end"/>
      </w:r>
      <w:bookmarkEnd w:id="399"/>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D568CA" w:rsidRPr="00D568CA">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D568CA" w:rsidRPr="00D568CA">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w:t>
      </w:r>
      <w:proofErr w:type="spellStart"/>
      <w:r w:rsidRPr="00084655">
        <w:t>file_name</w:t>
      </w:r>
      <w:proofErr w:type="spellEnd"/>
      <w:r w:rsidRPr="00084655">
        <w:t>&gt;.</w:t>
      </w:r>
      <w:proofErr w:type="spellStart"/>
      <w:r w:rsidRPr="00084655">
        <w:t>hdr</w:t>
      </w:r>
      <w:proofErr w:type="spellEnd"/>
      <w:r>
        <w:t>) and a body file (&lt;</w:t>
      </w:r>
      <w:proofErr w:type="spellStart"/>
      <w:r>
        <w:t>file_name</w:t>
      </w:r>
      <w:proofErr w:type="spellEnd"/>
      <w:r>
        <w:t>&gt;.</w:t>
      </w:r>
      <w:proofErr w:type="spellStart"/>
      <w:r>
        <w:t>slb</w:t>
      </w:r>
      <w:proofErr w:type="spellEnd"/>
      <w:r>
        <w:t xml:space="preserve">). Spectral data are written as floating point values, either 32 bit or 64 bit depending on the architecture of the machine. The </w:t>
      </w:r>
      <w:proofErr w:type="spellStart"/>
      <w:r>
        <w:t>datatype</w:t>
      </w:r>
      <w:proofErr w:type="spellEnd"/>
      <w:r>
        <w:t xml:space="preserve"> field in the header file is set accordingly (</w:t>
      </w:r>
      <w:proofErr w:type="spellStart"/>
      <w:r>
        <w:t>datatype</w:t>
      </w:r>
      <w:proofErr w:type="spellEnd"/>
      <w:r>
        <w:t xml:space="preserv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w:t>
      </w:r>
      <w:proofErr w:type="gramStart"/>
      <w:r w:rsidR="007D38E4">
        <w:t xml:space="preserve">on </w:t>
      </w:r>
      <w:r w:rsidR="007D38E4" w:rsidRPr="007D38E4">
        <w:rPr>
          <w:rStyle w:val="ActionButton"/>
        </w:rPr>
        <w:t> Browse</w:t>
      </w:r>
      <w:proofErr w:type="gramEnd"/>
      <w:r w:rsidR="007D38E4" w:rsidRPr="007D38E4">
        <w:rPr>
          <w:rStyle w:val="ActionButton"/>
        </w:rPr>
        <w:t>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proofErr w:type="gramStart"/>
      <w:r w:rsidR="00D568CA" w:rsidRPr="00D568CA">
        <w:rPr>
          <w:rStyle w:val="CrossReference"/>
        </w:rPr>
        <w:t>Unix</w:t>
      </w:r>
      <w:proofErr w:type="gramEnd"/>
      <w:r w:rsidR="00D568CA" w:rsidRPr="00D568CA">
        <w:rPr>
          <w:rStyle w:val="CrossReference"/>
        </w:rPr>
        <w:t xml:space="preserve">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w:t>
      </w:r>
      <w:proofErr w:type="gramStart"/>
      <w:r w:rsidRPr="004C3526">
        <w:t>base</w:t>
      </w:r>
      <w:proofErr w:type="gramEnd"/>
      <w:r w:rsidRPr="004C3526">
        <w:t xml:space="preserve"> name&gt;_&lt;</w:t>
      </w:r>
      <w:proofErr w:type="spellStart"/>
      <w:r w:rsidRPr="004C3526">
        <w:t>sensor_name</w:t>
      </w:r>
      <w:proofErr w:type="spellEnd"/>
      <w:r w:rsidRPr="004C3526">
        <w:t>&gt;.&lt;file extension&gt;</w:t>
      </w:r>
    </w:p>
    <w:p w:rsidR="00816EF8" w:rsidRPr="004C3526" w:rsidRDefault="00816EF8" w:rsidP="004C3526">
      <w:pPr>
        <w:pStyle w:val="Code"/>
      </w:pPr>
      <w:r w:rsidRPr="004C3526">
        <w:tab/>
        <w:t>&lt;</w:t>
      </w:r>
      <w:proofErr w:type="gramStart"/>
      <w:r w:rsidRPr="004C3526">
        <w:t>base</w:t>
      </w:r>
      <w:proofErr w:type="gramEnd"/>
      <w:r w:rsidRPr="004C3526">
        <w:t xml:space="preserve"> name&gt;_&lt;</w:t>
      </w:r>
      <w:proofErr w:type="spellStart"/>
      <w:r w:rsidRPr="004C3526">
        <w:t>instrument_name</w:t>
      </w:r>
      <w:proofErr w:type="spellEnd"/>
      <w:r w:rsidRPr="004C3526">
        <w:t>&gt;[</w:t>
      </w:r>
      <w:proofErr w:type="spellStart"/>
      <w:r w:rsidRPr="004C3526">
        <w:t>cal</w:t>
      </w:r>
      <w:proofErr w:type="spellEnd"/>
      <w:r w:rsidRPr="004C3526">
        <w:t>&lt;calibration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r>
      <w:proofErr w:type="gramStart"/>
      <w:r w:rsidRPr="00893E73">
        <w:t>If</w:t>
      </w:r>
      <w:proofErr w:type="gramEnd"/>
      <w:r w:rsidRPr="00893E73">
        <w:t xml:space="preserve"> you select </w:t>
      </w:r>
      <w:r w:rsidRPr="00596CF3">
        <w:rPr>
          <w:rStyle w:val="GUIWord"/>
        </w:rPr>
        <w:t xml:space="preserve">Split spaces by sensor and unit </w:t>
      </w:r>
      <w:r w:rsidRPr="00DF0182">
        <w:t>or</w:t>
      </w:r>
      <w:r>
        <w:rPr>
          <w:rStyle w:val="GUIWord"/>
        </w:rPr>
        <w:t xml:space="preserve">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r>
      <w:proofErr w:type="gramStart"/>
      <w:r>
        <w:t>If</w:t>
      </w:r>
      <w:proofErr w:type="gramEnd"/>
      <w:r>
        <w:t xml:space="preserve"> you select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0" w:name="_Toc355280391"/>
      <w:bookmarkStart w:id="401" w:name="_Ref356826590"/>
      <w:bookmarkStart w:id="402" w:name="_Ref356826592"/>
      <w:bookmarkStart w:id="403" w:name="_Toc359579953"/>
      <w:r w:rsidRPr="00084655">
        <w:t xml:space="preserve">CSV </w:t>
      </w:r>
      <w:r w:rsidR="00BE6811">
        <w:t>Spectrum</w:t>
      </w:r>
      <w:r w:rsidRPr="00084655">
        <w:t xml:space="preserve"> </w:t>
      </w:r>
      <w:r w:rsidR="00BE6811">
        <w:t xml:space="preserve">Export </w:t>
      </w:r>
      <w:r w:rsidRPr="00084655">
        <w:t>Format</w:t>
      </w:r>
      <w:bookmarkEnd w:id="400"/>
      <w:bookmarkEnd w:id="401"/>
      <w:bookmarkEnd w:id="402"/>
      <w:bookmarkEnd w:id="403"/>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4"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56</w:t>
      </w:r>
      <w:r w:rsidR="00AE2F37">
        <w:rPr>
          <w:noProof/>
        </w:rPr>
        <w:fldChar w:fldCharType="end"/>
      </w:r>
      <w:bookmarkEnd w:id="404"/>
      <w:r w:rsidRPr="00084655">
        <w:t>: CSV file example (loaded into Excel)</w:t>
      </w:r>
    </w:p>
    <w:p w:rsidR="003579B4" w:rsidRDefault="003579B4" w:rsidP="003579B4">
      <w:pPr>
        <w:pStyle w:val="Heading2"/>
      </w:pPr>
      <w:bookmarkStart w:id="405" w:name="_Toc359579954"/>
      <w:r w:rsidRPr="003579B4">
        <w:t>Process</w:t>
      </w:r>
      <w:bookmarkEnd w:id="405"/>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w:t>
      </w:r>
    </w:p>
    <w:p w:rsidR="003579B4" w:rsidRDefault="003579B4" w:rsidP="003579B4">
      <w:pPr>
        <w:pStyle w:val="Heading2"/>
      </w:pPr>
      <w:bookmarkStart w:id="406" w:name="_Toc359579955"/>
      <w:r w:rsidRPr="003579B4">
        <w:t>Spectral plot</w:t>
      </w:r>
      <w:bookmarkEnd w:id="406"/>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57</w:t>
      </w:r>
      <w:r w:rsidR="002B0E82">
        <w:rPr>
          <w:noProof/>
        </w:rPr>
        <w:fldChar w:fldCharType="end"/>
      </w:r>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D568CA">
        <w:rPr>
          <w:noProof/>
        </w:rPr>
        <w:t>86</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D568CA" w:rsidRPr="00D568CA">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D568CA" w:rsidRPr="00D568CA">
        <w:rPr>
          <w:rStyle w:val="CrossReference"/>
        </w:rPr>
        <w:t>Show Report</w:t>
      </w:r>
      <w:r w:rsidR="00C63D4F">
        <w:fldChar w:fldCharType="end"/>
      </w:r>
      <w:r>
        <w:t xml:space="preserve"> </w:t>
      </w:r>
      <w:proofErr w:type="gramStart"/>
      <w:r>
        <w:t>are</w:t>
      </w:r>
      <w:proofErr w:type="gramEnd"/>
      <w:r>
        <w:t xml:space="preserve"> also available for the Spectral Plot option.</w:t>
      </w:r>
      <w:r w:rsidR="00893E73">
        <w:t xml:space="preserve"> They relate to the four buttons shown at the top right of the above window.</w:t>
      </w:r>
    </w:p>
    <w:p w:rsidR="003579B4" w:rsidRDefault="003579B4" w:rsidP="003579B4">
      <w:pPr>
        <w:pStyle w:val="Heading2"/>
      </w:pPr>
      <w:bookmarkStart w:id="407" w:name="_Toc359579956"/>
      <w:proofErr w:type="spellStart"/>
      <w:r w:rsidRPr="003579B4">
        <w:t>Refl.calc</w:t>
      </w:r>
      <w:bookmarkEnd w:id="407"/>
      <w:proofErr w:type="spellEnd"/>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08" w:name="_Toc359579957"/>
      <w:r w:rsidRPr="003579B4">
        <w:t>Publish Collection</w:t>
      </w:r>
      <w:bookmarkEnd w:id="408"/>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816EF8">
        <w:t>.</w:t>
      </w:r>
    </w:p>
    <w:p w:rsidR="001572A2" w:rsidRDefault="002353F8" w:rsidP="00E5047C">
      <w:pPr>
        <w:pStyle w:val="Heading1"/>
      </w:pPr>
      <w:bookmarkStart w:id="409" w:name="_Toc359579958"/>
      <w:bookmarkStart w:id="410" w:name="_Ref355008517"/>
      <w:bookmarkStart w:id="411" w:name="_Ref355008521"/>
      <w:bookmarkStart w:id="412" w:name="_Toc355280392"/>
      <w:bookmarkStart w:id="413" w:name="_Ref97114440"/>
      <w:r>
        <w:lastRenderedPageBreak/>
        <w:t>Help F</w:t>
      </w:r>
      <w:r w:rsidR="001572A2">
        <w:t>unctions</w:t>
      </w:r>
      <w:bookmarkEnd w:id="409"/>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4" w:name="_Ref356400902"/>
      <w:bookmarkStart w:id="415" w:name="_Toc359579959"/>
      <w:r>
        <w:t>List available Metadata Elements</w:t>
      </w:r>
      <w:bookmarkEnd w:id="414"/>
      <w:bookmarkEnd w:id="415"/>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proofErr w:type="spellStart"/>
      <w:proofErr w:type="gramStart"/>
      <w:r w:rsidRPr="007B1E7E">
        <w:rPr>
          <w:rStyle w:val="GUIWord"/>
        </w:rPr>
        <w:t>binary_val</w:t>
      </w:r>
      <w:proofErr w:type="spellEnd"/>
      <w:proofErr w:type="gramEnd"/>
      <w:r>
        <w:tab/>
        <w:t xml:space="preserve">The value is a binary stream of data representing an image, such as a JPEG </w:t>
      </w:r>
      <w:r w:rsidR="0044706E">
        <w:t xml:space="preserve">image </w:t>
      </w:r>
      <w:r>
        <w:t>file.</w:t>
      </w:r>
    </w:p>
    <w:p w:rsidR="007B1E7E" w:rsidRDefault="007B1E7E" w:rsidP="007B1E7E">
      <w:pPr>
        <w:pStyle w:val="HangingIndent"/>
      </w:pPr>
      <w:proofErr w:type="spellStart"/>
      <w:proofErr w:type="gramStart"/>
      <w:r w:rsidRPr="007B1E7E">
        <w:rPr>
          <w:rStyle w:val="GUIWord"/>
        </w:rPr>
        <w:t>datetime_val</w:t>
      </w:r>
      <w:proofErr w:type="spellEnd"/>
      <w:proofErr w:type="gramEnd"/>
      <w:r>
        <w:tab/>
        <w:t>The value is selected from a date and time picker.</w:t>
      </w:r>
    </w:p>
    <w:p w:rsidR="007B1E7E" w:rsidRDefault="007B1E7E" w:rsidP="007B1E7E">
      <w:pPr>
        <w:pStyle w:val="HangingIndent"/>
      </w:pPr>
      <w:proofErr w:type="spellStart"/>
      <w:proofErr w:type="gramStart"/>
      <w:r w:rsidRPr="007B1E7E">
        <w:rPr>
          <w:rStyle w:val="GUIWord"/>
        </w:rPr>
        <w:t>double_val</w:t>
      </w:r>
      <w:proofErr w:type="spellEnd"/>
      <w:proofErr w:type="gramEnd"/>
      <w:r>
        <w:tab/>
        <w:t>A floating point value</w:t>
      </w:r>
    </w:p>
    <w:p w:rsidR="007B1E7E" w:rsidRDefault="007B1E7E" w:rsidP="007B1E7E">
      <w:pPr>
        <w:pStyle w:val="HangingIndent"/>
      </w:pPr>
      <w:proofErr w:type="spellStart"/>
      <w:proofErr w:type="gramStart"/>
      <w:r w:rsidRPr="007B1E7E">
        <w:rPr>
          <w:rStyle w:val="GUIWord"/>
        </w:rPr>
        <w:t>int_val</w:t>
      </w:r>
      <w:proofErr w:type="spellEnd"/>
      <w:proofErr w:type="gramEnd"/>
      <w:r w:rsidRPr="007B1E7E">
        <w:rPr>
          <w:rStyle w:val="GUIWord"/>
        </w:rPr>
        <w:tab/>
      </w:r>
      <w:r>
        <w:t>An integer value</w:t>
      </w:r>
    </w:p>
    <w:p w:rsidR="001572A2" w:rsidRDefault="007B1E7E" w:rsidP="001572A2">
      <w:pPr>
        <w:pStyle w:val="HangingIndent"/>
      </w:pPr>
      <w:proofErr w:type="spellStart"/>
      <w:proofErr w:type="gramStart"/>
      <w:r w:rsidRPr="007B1E7E">
        <w:rPr>
          <w:rStyle w:val="GUIWord"/>
        </w:rPr>
        <w:t>string_</w:t>
      </w:r>
      <w:r w:rsidR="001572A2" w:rsidRPr="007B1E7E">
        <w:rPr>
          <w:rStyle w:val="GUIWord"/>
        </w:rPr>
        <w:t>val</w:t>
      </w:r>
      <w:proofErr w:type="spellEnd"/>
      <w:proofErr w:type="gramEnd"/>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proofErr w:type="spellStart"/>
      <w:proofErr w:type="gramStart"/>
      <w:r w:rsidRPr="007B1E7E">
        <w:rPr>
          <w:rStyle w:val="GUIWord"/>
        </w:rPr>
        <w:t>taxonomy_id</w:t>
      </w:r>
      <w:proofErr w:type="spellEnd"/>
      <w:proofErr w:type="gramEnd"/>
      <w:r>
        <w:tab/>
        <w:t>The value is chosen from a drop down list.</w:t>
      </w:r>
    </w:p>
    <w:p w:rsidR="002353F8" w:rsidRDefault="002353F8" w:rsidP="002353F8">
      <w:pPr>
        <w:pStyle w:val="Heading2"/>
      </w:pPr>
      <w:bookmarkStart w:id="416" w:name="_Toc359579960"/>
      <w:bookmarkStart w:id="417" w:name="_Ref356399222"/>
      <w:r>
        <w:t>About</w:t>
      </w:r>
      <w:bookmarkEnd w:id="416"/>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18" w:name="_Ref358385166"/>
      <w:bookmarkStart w:id="419" w:name="_Toc359579961"/>
      <w:r>
        <w:lastRenderedPageBreak/>
        <w:t>Publishing Data to ANDS</w:t>
      </w:r>
      <w:bookmarkEnd w:id="410"/>
      <w:bookmarkEnd w:id="411"/>
      <w:bookmarkEnd w:id="412"/>
      <w:bookmarkEnd w:id="417"/>
      <w:bookmarkEnd w:id="418"/>
      <w:bookmarkEnd w:id="419"/>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proofErr w:type="gramStart"/>
      <w:r w:rsidR="00A07DB7">
        <w:t>From the ANDS website...</w:t>
      </w:r>
      <w:proofErr w:type="gramEnd"/>
      <w:r w:rsidR="00A07DB7">
        <w:t xml:space="preserv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 xml:space="preserve">ou can only </w:t>
      </w:r>
      <w:proofErr w:type="gramStart"/>
      <w:r w:rsidR="001E70D6">
        <w:t>Publish</w:t>
      </w:r>
      <w:proofErr w:type="gramEnd"/>
      <w:r w:rsidR="001E70D6">
        <w:t xml:space="preserve">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w:t>
      </w:r>
      <w:proofErr w:type="gramStart"/>
      <w:r>
        <w:t>Published</w:t>
      </w:r>
      <w:proofErr w:type="gramEnd"/>
      <w:r>
        <w:t xml:space="preserve">, there is no way to retract the Publication using the </w:t>
      </w:r>
      <w:r w:rsidR="00F52044">
        <w:t>SPECCHIO</w:t>
      </w:r>
      <w:r>
        <w:t xml:space="preserve"> client. You will need to approach your System Administrator if you have </w:t>
      </w:r>
      <w:proofErr w:type="gramStart"/>
      <w:r w:rsidR="00286262">
        <w:t>P</w:t>
      </w:r>
      <w:r>
        <w:t>ublished</w:t>
      </w:r>
      <w:proofErr w:type="gramEnd"/>
      <w:r>
        <w:t xml:space="preserve">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D568CA" w:rsidRPr="00D568CA">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D568CA" w:rsidRPr="00D568CA">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proofErr w:type="gramStart"/>
      <w:r>
        <w:t xml:space="preserve">To Publish a </w:t>
      </w:r>
      <w:r w:rsidR="002727A2">
        <w:t>C</w:t>
      </w:r>
      <w:r>
        <w:t>ollection to ANDS…</w:t>
      </w:r>
      <w:proofErr w:type="gramEnd"/>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19DC" w:rsidP="00562076">
            <w:pPr>
              <w:pStyle w:val="ProcessStep"/>
            </w:pPr>
            <w:r>
              <w:t>Select</w:t>
            </w:r>
            <w:r w:rsidR="00562076">
              <w:t xml:space="preserve"> </w:t>
            </w:r>
            <w:r w:rsidR="00562076" w:rsidRPr="00562076">
              <w:rPr>
                <w:rStyle w:val="GUIWord"/>
              </w:rPr>
              <w:t>Data Processing &amp; Output</w:t>
            </w:r>
            <w:r>
              <w:t xml:space="preserve">, </w:t>
            </w:r>
            <w:proofErr w:type="gramStart"/>
            <w:r>
              <w:t>then</w:t>
            </w:r>
            <w:proofErr w:type="gramEnd"/>
            <w:r w:rsidR="00562076">
              <w:t xml:space="preserve"> </w:t>
            </w:r>
            <w:r w:rsidR="00562076" w:rsidRPr="00562076">
              <w:rPr>
                <w:rStyle w:val="GUIWord"/>
              </w:rPr>
              <w:t>Browse data hierarchy</w:t>
            </w:r>
            <w:r w:rsidR="00562076">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w:t>
            </w:r>
            <w:proofErr w:type="gramStart"/>
            <w:r>
              <w:t xml:space="preserve">the </w:t>
            </w:r>
            <w:r w:rsidRPr="00562076">
              <w:rPr>
                <w:rStyle w:val="ActionButton"/>
              </w:rPr>
              <w:t> Publish</w:t>
            </w:r>
            <w:proofErr w:type="gramEnd"/>
            <w:r w:rsidRPr="00562076">
              <w:rPr>
                <w:rStyle w:val="ActionButton"/>
              </w:rPr>
              <w:t>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eastAsia="en-AU"/>
              </w:rPr>
              <w:lastRenderedPageBreak/>
              <w:drawing>
                <wp:inline distT="0" distB="0" distL="0" distR="0" wp14:anchorId="5A590BFB" wp14:editId="252D93B2">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proofErr w:type="gramStart"/>
            <w:r>
              <w:t xml:space="preserve">Click </w:t>
            </w:r>
            <w:r w:rsidRPr="001E70D6">
              <w:rPr>
                <w:rStyle w:val="ActionButton"/>
              </w:rPr>
              <w:t> Submit</w:t>
            </w:r>
            <w:proofErr w:type="gramEnd"/>
            <w:r w:rsidRPr="001E70D6">
              <w:rPr>
                <w:rStyle w:val="ActionButton"/>
              </w:rPr>
              <w: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proofErr w:type="gramStart"/>
            <w:r>
              <w:t xml:space="preserve">Click </w:t>
            </w:r>
            <w:r w:rsidRPr="00037DAE">
              <w:rPr>
                <w:rStyle w:val="ActionButton"/>
              </w:rPr>
              <w:t> Close</w:t>
            </w:r>
            <w:proofErr w:type="gramEnd"/>
            <w:r w:rsidRPr="00037DAE">
              <w:rPr>
                <w:rStyle w:val="ActionButton"/>
              </w:rPr>
              <w:t>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420" w:name="_Toc355280393"/>
      <w:bookmarkStart w:id="421" w:name="_Ref355788800"/>
      <w:bookmarkStart w:id="422" w:name="_Ref355788803"/>
      <w:bookmarkStart w:id="423" w:name="_Ref355793051"/>
      <w:bookmarkStart w:id="424" w:name="_Ref355793053"/>
      <w:bookmarkStart w:id="425" w:name="_Ref357671161"/>
      <w:bookmarkStart w:id="426" w:name="_Ref357671165"/>
      <w:bookmarkStart w:id="427" w:name="_Toc359579962"/>
      <w:r>
        <w:lastRenderedPageBreak/>
        <w:t>Interactive Processing using Space Networks</w:t>
      </w:r>
      <w:bookmarkEnd w:id="413"/>
      <w:bookmarkEnd w:id="420"/>
      <w:bookmarkEnd w:id="421"/>
      <w:bookmarkEnd w:id="422"/>
      <w:bookmarkEnd w:id="423"/>
      <w:bookmarkEnd w:id="424"/>
      <w:bookmarkEnd w:id="425"/>
      <w:bookmarkEnd w:id="426"/>
      <w:bookmarkEnd w:id="427"/>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D568CA" w:rsidRPr="00D568CA">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D568CA" w:rsidRPr="00D568CA">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w:t>
      </w:r>
      <w:proofErr w:type="gramStart"/>
      <w:r>
        <w:t xml:space="preserve">the </w:t>
      </w:r>
      <w:r w:rsidR="001D236D" w:rsidRPr="001D236D">
        <w:rPr>
          <w:rStyle w:val="ActionButton"/>
        </w:rPr>
        <w:t> </w:t>
      </w:r>
      <w:r w:rsidRPr="00A307F9">
        <w:rPr>
          <w:rStyle w:val="ActionButton"/>
        </w:rPr>
        <w:t>Process</w:t>
      </w:r>
      <w:proofErr w:type="gramEnd"/>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28" w:name="_Ref97181427"/>
      <w:r>
        <w:t xml:space="preserve">Figure </w:t>
      </w:r>
      <w:r w:rsidR="002B0E82">
        <w:fldChar w:fldCharType="begin"/>
      </w:r>
      <w:r w:rsidR="002B0E82">
        <w:instrText xml:space="preserve"> SEQ Figure \* ARABIC </w:instrText>
      </w:r>
      <w:r w:rsidR="002B0E82">
        <w:fldChar w:fldCharType="separate"/>
      </w:r>
      <w:r w:rsidR="00D568CA">
        <w:rPr>
          <w:noProof/>
        </w:rPr>
        <w:t>58</w:t>
      </w:r>
      <w:r w:rsidR="002B0E82">
        <w:rPr>
          <w:noProof/>
        </w:rPr>
        <w:fldChar w:fldCharType="end"/>
      </w:r>
      <w:bookmarkEnd w:id="428"/>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D568CA">
        <w:t xml:space="preserve">Figure </w:t>
      </w:r>
      <w:r w:rsidR="00D568CA">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D568CA">
        <w:t xml:space="preserve">Figure </w:t>
      </w:r>
      <w:r w:rsidR="00D568CA">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29"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59</w:t>
      </w:r>
      <w:r w:rsidR="00AE2F37">
        <w:rPr>
          <w:noProof/>
        </w:rPr>
        <w:fldChar w:fldCharType="end"/>
      </w:r>
      <w:bookmarkEnd w:id="429"/>
      <w:r>
        <w:t>: Elements of the Space Network Processor</w:t>
      </w:r>
    </w:p>
    <w:p w:rsidR="00916CBE" w:rsidRDefault="00916CBE" w:rsidP="00E5047C">
      <w:pPr>
        <w:pStyle w:val="Heading2"/>
      </w:pPr>
      <w:bookmarkStart w:id="430" w:name="_Toc355280394"/>
      <w:bookmarkStart w:id="431" w:name="_Toc359579963"/>
      <w:r>
        <w:t>Graphical Representations of Spaces and Modules</w:t>
      </w:r>
      <w:bookmarkEnd w:id="430"/>
      <w:bookmarkEnd w:id="431"/>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D568CA">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2"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62</w:t>
      </w:r>
      <w:r w:rsidR="00AE2F37">
        <w:rPr>
          <w:noProof/>
        </w:rPr>
        <w:fldChar w:fldCharType="end"/>
      </w:r>
      <w:bookmarkEnd w:id="432"/>
      <w:r>
        <w:t>: Examples of the graphical representation of a space (left) and a processing module (right)</w:t>
      </w:r>
    </w:p>
    <w:p w:rsidR="00C9728B" w:rsidRDefault="00C9728B" w:rsidP="00C9728B">
      <w:pPr>
        <w:pStyle w:val="HangingIndent"/>
      </w:pPr>
      <w:r>
        <w:t>Proc. module</w:t>
      </w:r>
      <w:r>
        <w:tab/>
      </w:r>
      <w:proofErr w:type="gramStart"/>
      <w:r>
        <w:t>A</w:t>
      </w:r>
      <w:proofErr w:type="gramEnd"/>
      <w:r>
        <w:t xml:space="preserve">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proofErr w:type="gramStart"/>
      <w:r>
        <w:t>Status</w:t>
      </w:r>
      <w:r>
        <w:tab/>
        <w:t>The current processing status (text and progress bar).</w:t>
      </w:r>
      <w:proofErr w:type="gramEnd"/>
      <w:r>
        <w:t xml:space="preserve">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 xml:space="preserve">A group of elements can be moved as single block. Select the elements by dragging a box around them using the mouse, </w:t>
      </w:r>
      <w:proofErr w:type="gramStart"/>
      <w:r>
        <w:t>then</w:t>
      </w:r>
      <w:proofErr w:type="gramEnd"/>
      <w:r>
        <w:t xml:space="preserve">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D568CA">
        <w:t xml:space="preserve">Figure </w:t>
      </w:r>
      <w:r w:rsidR="00D568CA">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3"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63</w:t>
      </w:r>
      <w:r w:rsidR="00AE2F37">
        <w:rPr>
          <w:noProof/>
        </w:rPr>
        <w:fldChar w:fldCharType="end"/>
      </w:r>
      <w:bookmarkEnd w:id="433"/>
      <w:r>
        <w:t>: Multiple-selection of elements after dragging a box around them</w:t>
      </w:r>
    </w:p>
    <w:p w:rsidR="00462F12" w:rsidRDefault="00462F12" w:rsidP="00E5047C">
      <w:pPr>
        <w:pStyle w:val="Heading2"/>
      </w:pPr>
      <w:bookmarkStart w:id="434" w:name="_Toc355280395"/>
      <w:bookmarkStart w:id="435" w:name="_Toc359579964"/>
      <w:r>
        <w:t>Adding Modules and linking with Spaces</w:t>
      </w:r>
      <w:bookmarkEnd w:id="434"/>
      <w:bookmarkEnd w:id="435"/>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D568CA">
        <w:t xml:space="preserve">Figure </w:t>
      </w:r>
      <w:r w:rsidR="00D568CA">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D568CA">
        <w:t xml:space="preserve">Figure </w:t>
      </w:r>
      <w:r w:rsidR="00D568CA">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36"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64</w:t>
      </w:r>
      <w:r w:rsidR="00AE2F37">
        <w:rPr>
          <w:noProof/>
        </w:rPr>
        <w:fldChar w:fldCharType="end"/>
      </w:r>
      <w:bookmarkEnd w:id="436"/>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37"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65</w:t>
      </w:r>
      <w:r w:rsidR="00AE2F37">
        <w:rPr>
          <w:noProof/>
        </w:rPr>
        <w:fldChar w:fldCharType="end"/>
      </w:r>
      <w:bookmarkEnd w:id="437"/>
      <w:r>
        <w:t xml:space="preserve">: </w:t>
      </w:r>
      <w:r w:rsidR="00027485">
        <w:t>Popup</w:t>
      </w:r>
      <w:r>
        <w:t xml:space="preserve"> menu of a module (left) and the input space selection dialog (right)</w:t>
      </w:r>
    </w:p>
    <w:p w:rsidR="006E03D5" w:rsidRDefault="006E03D5" w:rsidP="00E5047C">
      <w:pPr>
        <w:pStyle w:val="Heading2"/>
      </w:pPr>
      <w:bookmarkStart w:id="438" w:name="_Toc355280396"/>
      <w:bookmarkStart w:id="439" w:name="_Toc359579965"/>
      <w:r>
        <w:t>Configuration of Modules</w:t>
      </w:r>
      <w:bookmarkEnd w:id="438"/>
      <w:bookmarkEnd w:id="439"/>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0" w:name="_Toc355280397"/>
      <w:bookmarkStart w:id="441" w:name="_Toc359579966"/>
      <w:r>
        <w:t>Processing Module Descriptions</w:t>
      </w:r>
      <w:bookmarkEnd w:id="440"/>
      <w:bookmarkEnd w:id="441"/>
    </w:p>
    <w:p w:rsidR="00B5325A" w:rsidRDefault="00B5325A" w:rsidP="007D43F6">
      <w:pPr>
        <w:pStyle w:val="Heading3"/>
      </w:pPr>
      <w:bookmarkStart w:id="442" w:name="_Toc355280398"/>
      <w:bookmarkStart w:id="443" w:name="_Toc359579967"/>
      <w:r>
        <w:t>Radiance to Reflectance Transformation</w:t>
      </w:r>
      <w:bookmarkEnd w:id="442"/>
      <w:bookmarkEnd w:id="443"/>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w:t>
      </w:r>
      <w:proofErr w:type="spellStart"/>
      <w:r>
        <w:t>datalinks</w:t>
      </w:r>
      <w:proofErr w:type="spellEnd"/>
      <w:r>
        <w:t xml:space="preserve"> of the type ‘</w:t>
      </w:r>
      <w:proofErr w:type="spellStart"/>
      <w:r>
        <w:t>Spectralon</w:t>
      </w:r>
      <w:proofErr w:type="spellEnd"/>
      <w:r>
        <w:t xml:space="preserve">’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rsidR="00427012">
        <w:t>.</w:t>
      </w:r>
    </w:p>
    <w:p w:rsidR="002B31FB" w:rsidRDefault="002B31FB" w:rsidP="007D43F6">
      <w:pPr>
        <w:pStyle w:val="Heading3"/>
      </w:pPr>
      <w:bookmarkStart w:id="444" w:name="_Ref97735916"/>
      <w:bookmarkStart w:id="445" w:name="_Toc355280399"/>
      <w:bookmarkStart w:id="446" w:name="_Toc359579968"/>
      <w:r>
        <w:t>Reference Panel Correction Factors</w:t>
      </w:r>
      <w:bookmarkEnd w:id="444"/>
      <w:bookmarkEnd w:id="445"/>
      <w:bookmarkEnd w:id="446"/>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D568CA">
        <w:t xml:space="preserve">Figure </w:t>
      </w:r>
      <w:r w:rsidR="00D568CA">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D568CA">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47"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66</w:t>
      </w:r>
      <w:r w:rsidR="00AE2F37">
        <w:rPr>
          <w:noProof/>
        </w:rPr>
        <w:fldChar w:fldCharType="end"/>
      </w:r>
      <w:bookmarkEnd w:id="447"/>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D568CA">
        <w:t xml:space="preserve">Figure </w:t>
      </w:r>
      <w:r w:rsidR="00D568CA">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D568CA">
        <w:t xml:space="preserve">Figure </w:t>
      </w:r>
      <w:r w:rsidR="00D568CA">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48"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67</w:t>
      </w:r>
      <w:r w:rsidR="00AE2F37">
        <w:rPr>
          <w:noProof/>
        </w:rPr>
        <w:fldChar w:fldCharType="end"/>
      </w:r>
      <w:bookmarkEnd w:id="448"/>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49"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68</w:t>
      </w:r>
      <w:r w:rsidR="00AE2F37">
        <w:rPr>
          <w:noProof/>
        </w:rPr>
        <w:fldChar w:fldCharType="end"/>
      </w:r>
      <w:bookmarkEnd w:id="449"/>
      <w:r>
        <w:t>: Reference panel correction factors</w:t>
      </w:r>
    </w:p>
    <w:p w:rsidR="008F153A" w:rsidRDefault="008F153A" w:rsidP="007D43F6">
      <w:pPr>
        <w:pStyle w:val="Heading3"/>
      </w:pPr>
      <w:bookmarkStart w:id="450" w:name="_Ref97735928"/>
      <w:bookmarkStart w:id="451" w:name="_Toc355280400"/>
      <w:bookmarkStart w:id="452" w:name="_Toc359579969"/>
      <w:r>
        <w:t>Correct for Reference Panel Non-Idealness</w:t>
      </w:r>
      <w:bookmarkEnd w:id="450"/>
      <w:bookmarkEnd w:id="451"/>
      <w:bookmarkEnd w:id="452"/>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D568CA">
        <w:t xml:space="preserve">Figure </w:t>
      </w:r>
      <w:r w:rsidR="00D568CA">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3"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69</w:t>
      </w:r>
      <w:r w:rsidR="00AE2F37">
        <w:rPr>
          <w:noProof/>
        </w:rPr>
        <w:fldChar w:fldCharType="end"/>
      </w:r>
      <w:bookmarkEnd w:id="453"/>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D568CA">
        <w:t xml:space="preserve">Figure </w:t>
      </w:r>
      <w:r w:rsidR="00D568CA">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4"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70</w:t>
      </w:r>
      <w:r w:rsidR="00AE2F37">
        <w:rPr>
          <w:noProof/>
        </w:rPr>
        <w:fldChar w:fldCharType="end"/>
      </w:r>
      <w:bookmarkEnd w:id="454"/>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w:t>
      </w:r>
      <w:proofErr w:type="gramStart"/>
      <w:r w:rsidR="00233900">
        <w:t>a radiance</w:t>
      </w:r>
      <w:proofErr w:type="gramEnd"/>
      <w:r w:rsidR="00233900">
        <w:t xml:space="preserv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55" w:name="_Toc355280401"/>
      <w:bookmarkStart w:id="456" w:name="_Toc359579970"/>
      <w:r>
        <w:t>Delta</w:t>
      </w:r>
      <w:bookmarkEnd w:id="455"/>
      <w:bookmarkEnd w:id="456"/>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proofErr w:type="gramStart"/>
      <w:r>
        <w:t>where</w:t>
      </w:r>
      <w:proofErr w:type="gramEnd"/>
      <w:r>
        <w:t>:</w:t>
      </w:r>
    </w:p>
    <w:p w:rsidR="00233900" w:rsidRPr="0008201A" w:rsidRDefault="0008201A" w:rsidP="00A41FBF">
      <w:pPr>
        <w:pStyle w:val="Body"/>
      </w:pPr>
      <w:r>
        <w:t xml:space="preserve">A, B = </w:t>
      </w:r>
      <w:proofErr w:type="spellStart"/>
      <w:r>
        <w:t>MxN</w:t>
      </w:r>
      <w:proofErr w:type="spellEnd"/>
      <w:r>
        <w:t xml:space="preserve"> matrix of M </w:t>
      </w:r>
      <w:r w:rsidR="007F4F37">
        <w:t>Spectr</w:t>
      </w:r>
      <w:r>
        <w:t>a of dimensionality N</w:t>
      </w:r>
    </w:p>
    <w:p w:rsidR="0008201A" w:rsidRDefault="0008201A" w:rsidP="00A41FBF">
      <w:pPr>
        <w:pStyle w:val="Body"/>
      </w:pPr>
      <w:r>
        <w:t>Thus, a delta vector is calculated by:</w:t>
      </w:r>
    </w:p>
    <w:p w:rsidR="0008201A" w:rsidRDefault="003450A8" w:rsidP="00A924E3">
      <w:pPr>
        <w:pStyle w:val="Formula"/>
      </w:pPr>
      <w:r>
        <w:pict>
          <v:shape id="_x0000_i1042" type="#_x0000_t75" style="width:61.1pt;height:17.45pt">
            <v:imagedata r:id="rId110" o:title=""/>
          </v:shape>
        </w:pict>
      </w:r>
    </w:p>
    <w:p w:rsidR="0008201A" w:rsidRDefault="0008201A" w:rsidP="00A41FBF">
      <w:pPr>
        <w:pStyle w:val="Body"/>
      </w:pPr>
      <w:proofErr w:type="gramStart"/>
      <w:r>
        <w:t>where</w:t>
      </w:r>
      <w:proofErr w:type="gramEnd"/>
      <w:r>
        <w:t xml:space="preserv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D568CA">
        <w:t xml:space="preserve">Figure </w:t>
      </w:r>
      <w:r w:rsidR="00D568CA">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57"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71</w:t>
      </w:r>
      <w:r w:rsidR="00AE2F37">
        <w:rPr>
          <w:noProof/>
        </w:rPr>
        <w:fldChar w:fldCharType="end"/>
      </w:r>
      <w:bookmarkEnd w:id="457"/>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D568CA">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D568CA">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58"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72</w:t>
      </w:r>
      <w:r w:rsidR="00AE2F37">
        <w:rPr>
          <w:noProof/>
        </w:rPr>
        <w:fldChar w:fldCharType="end"/>
      </w:r>
      <w:bookmarkEnd w:id="458"/>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59"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73</w:t>
      </w:r>
      <w:r w:rsidR="00AE2F37">
        <w:rPr>
          <w:noProof/>
        </w:rPr>
        <w:fldChar w:fldCharType="end"/>
      </w:r>
      <w:bookmarkEnd w:id="459"/>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0" w:name="_Toc355280402"/>
      <w:bookmarkStart w:id="461" w:name="_Toc359579971"/>
      <w:r>
        <w:t>Waveband Filter</w:t>
      </w:r>
      <w:bookmarkEnd w:id="460"/>
      <w:bookmarkEnd w:id="461"/>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D568CA">
        <w:t xml:space="preserve">Figure </w:t>
      </w:r>
      <w:r w:rsidR="00D568CA">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2"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74</w:t>
      </w:r>
      <w:r w:rsidR="00AE2F37">
        <w:rPr>
          <w:noProof/>
        </w:rPr>
        <w:fldChar w:fldCharType="end"/>
      </w:r>
      <w:bookmarkEnd w:id="462"/>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D568CA">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3"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75</w:t>
      </w:r>
      <w:r w:rsidR="00AE2F37">
        <w:rPr>
          <w:noProof/>
        </w:rPr>
        <w:fldChar w:fldCharType="end"/>
      </w:r>
      <w:bookmarkEnd w:id="463"/>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4" w:name="_Toc355280403"/>
      <w:bookmarkStart w:id="465" w:name="_Toc359579972"/>
      <w:r>
        <w:t xml:space="preserve">Broadband </w:t>
      </w:r>
      <w:r w:rsidR="00436FF7">
        <w:t>and Narrowband Filters</w:t>
      </w:r>
      <w:bookmarkEnd w:id="464"/>
      <w:bookmarkEnd w:id="465"/>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w:t>
      </w:r>
      <w:proofErr w:type="spellStart"/>
      <w:r>
        <w:t>sunphotometer</w:t>
      </w:r>
      <w:proofErr w:type="spellEnd"/>
      <w:r>
        <w:t xml:space="preserve">,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The broadband channel has been placed at the likely centre wavelength of 673nm. As the bands of the MFR are defined in the order of the broadband followed by the </w:t>
      </w:r>
      <w:proofErr w:type="spellStart"/>
      <w:r>
        <w:t>narrowbands</w:t>
      </w:r>
      <w:proofErr w:type="spellEnd"/>
      <w:r>
        <w:t xml:space="preserve"> in the database, the plot shows two </w:t>
      </w:r>
      <w:r w:rsidR="007F4F37">
        <w:t>Spectr</w:t>
      </w:r>
      <w:r>
        <w:t xml:space="preserve">al lines. Mixing broad- and </w:t>
      </w:r>
      <w:proofErr w:type="spellStart"/>
      <w:r>
        <w:t>narrowbands</w:t>
      </w:r>
      <w:proofErr w:type="spellEnd"/>
      <w:r>
        <w:t xml:space="preserve">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66"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76</w:t>
      </w:r>
      <w:r w:rsidR="00AE2F37">
        <w:rPr>
          <w:noProof/>
        </w:rPr>
        <w:fldChar w:fldCharType="end"/>
      </w:r>
      <w:bookmarkEnd w:id="466"/>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D568CA">
        <w:t xml:space="preserve">Figure </w:t>
      </w:r>
      <w:r w:rsidR="00D568CA">
        <w:rPr>
          <w:noProof/>
        </w:rPr>
        <w:t>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67"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77</w:t>
      </w:r>
      <w:r w:rsidR="00AE2F37">
        <w:rPr>
          <w:noProof/>
        </w:rPr>
        <w:fldChar w:fldCharType="end"/>
      </w:r>
      <w:bookmarkEnd w:id="467"/>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MERGEFORMAT </w:instrText>
      </w:r>
      <w:r>
        <w:fldChar w:fldCharType="separate"/>
      </w:r>
      <w:r w:rsidR="00D568CA">
        <w:t xml:space="preserve">Figure </w:t>
      </w:r>
      <w:r w:rsidR="00D568CA">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68"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78</w:t>
      </w:r>
      <w:r w:rsidR="00AE2F37">
        <w:rPr>
          <w:noProof/>
        </w:rPr>
        <w:fldChar w:fldCharType="end"/>
      </w:r>
      <w:bookmarkEnd w:id="468"/>
      <w:r>
        <w:t>: Plots of the narrowband channels (left) and of the broadband channel (right)</w:t>
      </w:r>
    </w:p>
    <w:p w:rsidR="00F04290" w:rsidRDefault="00F04290" w:rsidP="00E5047C">
      <w:pPr>
        <w:pStyle w:val="Heading2"/>
      </w:pPr>
      <w:bookmarkStart w:id="469" w:name="_Toc355280404"/>
      <w:bookmarkStart w:id="470" w:name="_Ref358988511"/>
      <w:bookmarkStart w:id="471" w:name="_Ref358988515"/>
      <w:bookmarkStart w:id="472" w:name="_Toc359579973"/>
      <w:r>
        <w:t>Visualisation Module</w:t>
      </w:r>
      <w:r w:rsidR="00897F15">
        <w:t>s</w:t>
      </w:r>
      <w:bookmarkEnd w:id="469"/>
      <w:bookmarkEnd w:id="470"/>
      <w:bookmarkEnd w:id="471"/>
      <w:bookmarkEnd w:id="472"/>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D568CA">
        <w:t xml:space="preserve">Figure </w:t>
      </w:r>
      <w:r w:rsidR="00D568CA">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3"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79</w:t>
      </w:r>
      <w:r w:rsidR="00AE2F37">
        <w:rPr>
          <w:noProof/>
        </w:rPr>
        <w:fldChar w:fldCharType="end"/>
      </w:r>
      <w:bookmarkEnd w:id="473"/>
      <w:r>
        <w:t>: Information displayed in the window title</w:t>
      </w:r>
    </w:p>
    <w:p w:rsidR="00F04290" w:rsidRDefault="00F04290" w:rsidP="007D43F6">
      <w:pPr>
        <w:pStyle w:val="Heading3"/>
      </w:pPr>
      <w:bookmarkStart w:id="474" w:name="_Toc355280405"/>
      <w:bookmarkStart w:id="475" w:name="_Toc359579974"/>
      <w:r>
        <w:lastRenderedPageBreak/>
        <w:t>Spectral Line Plot</w:t>
      </w:r>
      <w:bookmarkEnd w:id="474"/>
      <w:bookmarkEnd w:id="475"/>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76" w:name="_Toc355280406"/>
      <w:bookmarkStart w:id="477" w:name="_Toc359579975"/>
      <w:r>
        <w:t>Spectral Scatter Plot</w:t>
      </w:r>
      <w:bookmarkEnd w:id="476"/>
      <w:bookmarkEnd w:id="477"/>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D568CA">
        <w:t xml:space="preserve">Figure </w:t>
      </w:r>
      <w:r w:rsidR="00D568CA">
        <w:rPr>
          <w:noProof/>
        </w:rPr>
        <w:t>81</w:t>
      </w:r>
      <w:r w:rsidR="00C63D4F">
        <w:fldChar w:fldCharType="end"/>
      </w:r>
      <w:r>
        <w:t xml:space="preserve"> shows an example of the variation per channel for several MFR </w:t>
      </w:r>
      <w:proofErr w:type="spellStart"/>
      <w:r>
        <w:t>sunphotometer</w:t>
      </w:r>
      <w:proofErr w:type="spellEnd"/>
      <w:r>
        <w:t xml:space="preserve">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78"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81</w:t>
      </w:r>
      <w:r w:rsidR="00AE2F37">
        <w:rPr>
          <w:noProof/>
        </w:rPr>
        <w:fldChar w:fldCharType="end"/>
      </w:r>
      <w:bookmarkEnd w:id="478"/>
      <w:r>
        <w:t xml:space="preserve">: Scatterplot showing the variation per channel for several MFR </w:t>
      </w:r>
      <w:proofErr w:type="spellStart"/>
      <w:r>
        <w:t>sunphotometer</w:t>
      </w:r>
      <w:proofErr w:type="spellEnd"/>
      <w:r>
        <w:t xml:space="preserve"> readings</w:t>
      </w:r>
    </w:p>
    <w:p w:rsidR="00F04290" w:rsidRDefault="00F04290" w:rsidP="007D43F6">
      <w:pPr>
        <w:pStyle w:val="Heading3"/>
      </w:pPr>
      <w:bookmarkStart w:id="479" w:name="_Toc355280407"/>
      <w:bookmarkStart w:id="480" w:name="_Toc359579976"/>
      <w:proofErr w:type="spellStart"/>
      <w:r>
        <w:lastRenderedPageBreak/>
        <w:t>Gonio</w:t>
      </w:r>
      <w:proofErr w:type="spellEnd"/>
      <w:r>
        <w:t xml:space="preserve"> Sampling Points Plot</w:t>
      </w:r>
      <w:bookmarkEnd w:id="479"/>
      <w:bookmarkEnd w:id="480"/>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D568CA">
        <w:t xml:space="preserve">Figure </w:t>
      </w:r>
      <w:r w:rsidR="00D568CA">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1"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82</w:t>
      </w:r>
      <w:r w:rsidR="00AE2F37">
        <w:rPr>
          <w:noProof/>
        </w:rPr>
        <w:fldChar w:fldCharType="end"/>
      </w:r>
      <w:bookmarkEnd w:id="481"/>
      <w:r>
        <w:t>: Goniometer sampling point positions</w:t>
      </w:r>
    </w:p>
    <w:p w:rsidR="00ED6903" w:rsidRDefault="00F04290" w:rsidP="007D43F6">
      <w:pPr>
        <w:pStyle w:val="Heading3"/>
      </w:pPr>
      <w:bookmarkStart w:id="482" w:name="_Toc355280408"/>
      <w:bookmarkStart w:id="483" w:name="_Toc359579977"/>
      <w:proofErr w:type="spellStart"/>
      <w:r>
        <w:t>Gonio</w:t>
      </w:r>
      <w:proofErr w:type="spellEnd"/>
      <w:r>
        <w:t xml:space="preserve"> Hemisphere Explorer</w:t>
      </w:r>
      <w:bookmarkEnd w:id="482"/>
      <w:bookmarkEnd w:id="483"/>
    </w:p>
    <w:p w:rsidR="00484682" w:rsidRDefault="00484682" w:rsidP="00A41FBF">
      <w:pPr>
        <w:pStyle w:val="Body"/>
      </w:pPr>
      <w:r>
        <w:t xml:space="preserve">The Hemisphere Explorer allows the interactive exploration of a </w:t>
      </w:r>
      <w:proofErr w:type="spellStart"/>
      <w:r>
        <w:t>spectrodirectional</w:t>
      </w:r>
      <w:proofErr w:type="spellEnd"/>
      <w:r>
        <w:t xml:space="preserve"> dataset, typically acquired by a goniometer system. </w:t>
      </w:r>
      <w:r w:rsidR="00C63D4F">
        <w:fldChar w:fldCharType="begin"/>
      </w:r>
      <w:r w:rsidR="00C63D4F">
        <w:instrText xml:space="preserve"> REF _Ref97345025 \h  \* MERGEFORMAT </w:instrText>
      </w:r>
      <w:r w:rsidR="00C63D4F">
        <w:fldChar w:fldCharType="separate"/>
      </w:r>
      <w:r w:rsidR="00D568CA">
        <w:t xml:space="preserve">Figure </w:t>
      </w:r>
      <w:r w:rsidR="00D568CA">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4"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83</w:t>
      </w:r>
      <w:r w:rsidR="00AE2F37">
        <w:rPr>
          <w:noProof/>
        </w:rPr>
        <w:fldChar w:fldCharType="end"/>
      </w:r>
      <w:bookmarkEnd w:id="484"/>
      <w:r>
        <w:t xml:space="preserve">: </w:t>
      </w:r>
      <w:proofErr w:type="spellStart"/>
      <w:r>
        <w:t>Gonio</w:t>
      </w:r>
      <w:proofErr w:type="spellEnd"/>
      <w:r>
        <w:t xml:space="preserve">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D568CA">
        <w:t xml:space="preserve">Figure </w:t>
      </w:r>
      <w:r w:rsidR="00D568CA">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85"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84</w:t>
      </w:r>
      <w:r w:rsidR="00AE2F37">
        <w:rPr>
          <w:noProof/>
        </w:rPr>
        <w:fldChar w:fldCharType="end"/>
      </w:r>
      <w:bookmarkEnd w:id="485"/>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D568CA">
        <w:t xml:space="preserve">Figure </w:t>
      </w:r>
      <w:r w:rsidR="00D568CA">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86"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85</w:t>
      </w:r>
      <w:r w:rsidR="00AE2F37">
        <w:rPr>
          <w:noProof/>
        </w:rPr>
        <w:fldChar w:fldCharType="end"/>
      </w:r>
      <w:bookmarkEnd w:id="486"/>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D568CA">
        <w:t xml:space="preserve">Figure </w:t>
      </w:r>
      <w:r w:rsidR="00D568CA">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87"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86</w:t>
      </w:r>
      <w:r w:rsidR="00AE2F37">
        <w:rPr>
          <w:noProof/>
        </w:rPr>
        <w:fldChar w:fldCharType="end"/>
      </w:r>
      <w:bookmarkEnd w:id="487"/>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D568CA">
        <w:t xml:space="preserve">Figure </w:t>
      </w:r>
      <w:r w:rsidR="00D568CA">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88"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87</w:t>
      </w:r>
      <w:r w:rsidR="00AE2F37">
        <w:rPr>
          <w:noProof/>
        </w:rPr>
        <w:fldChar w:fldCharType="end"/>
      </w:r>
      <w:bookmarkEnd w:id="488"/>
      <w:r>
        <w:t xml:space="preserve">: Spectral plot component with wavelength indicator and </w:t>
      </w:r>
      <w:r w:rsidR="007F4F37">
        <w:t>Spectr</w:t>
      </w:r>
      <w:r>
        <w:t>um statistic information</w:t>
      </w:r>
    </w:p>
    <w:p w:rsidR="00484682" w:rsidRDefault="00F04290" w:rsidP="007D43F6">
      <w:pPr>
        <w:pStyle w:val="Heading3"/>
      </w:pPr>
      <w:bookmarkStart w:id="489" w:name="_Toc355280409"/>
      <w:bookmarkStart w:id="490" w:name="_Toc359579978"/>
      <w:r>
        <w:t>Time Line Plot</w:t>
      </w:r>
      <w:bookmarkEnd w:id="489"/>
      <w:bookmarkEnd w:id="490"/>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D568CA">
        <w:t xml:space="preserve">Figure </w:t>
      </w:r>
      <w:r w:rsidR="00D568CA">
        <w:rPr>
          <w:noProof/>
        </w:rPr>
        <w:t>88</w:t>
      </w:r>
      <w:r w:rsidR="00AE2F37">
        <w:fldChar w:fldCharType="end"/>
      </w:r>
      <w:r>
        <w:t xml:space="preserve"> shows showing the direct irradiance over time for an MFR </w:t>
      </w:r>
      <w:proofErr w:type="spellStart"/>
      <w:r>
        <w:t>sunphotometer</w:t>
      </w:r>
      <w:proofErr w:type="spellEnd"/>
      <w:r>
        <w:t xml:space="preserve">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1"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88</w:t>
      </w:r>
      <w:r w:rsidR="00AE2F37">
        <w:rPr>
          <w:noProof/>
        </w:rPr>
        <w:fldChar w:fldCharType="end"/>
      </w:r>
      <w:bookmarkEnd w:id="491"/>
      <w:r>
        <w:t>:</w:t>
      </w:r>
      <w:r w:rsidR="00EF3153">
        <w:t xml:space="preserve"> Time Line Plot showing the direct irradiance over time for centre wavelength 496.4nm</w:t>
      </w:r>
    </w:p>
    <w:p w:rsidR="00792893" w:rsidRDefault="00F04290" w:rsidP="007D43F6">
      <w:pPr>
        <w:pStyle w:val="Heading3"/>
      </w:pPr>
      <w:bookmarkStart w:id="492" w:name="_Toc355280410"/>
      <w:bookmarkStart w:id="493" w:name="_Toc359579979"/>
      <w:r>
        <w:t>Time Line Explorer</w:t>
      </w:r>
      <w:bookmarkEnd w:id="492"/>
      <w:bookmarkEnd w:id="493"/>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D568CA">
        <w:t xml:space="preserve">Figure </w:t>
      </w:r>
      <w:r w:rsidR="00D568CA">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4"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89</w:t>
      </w:r>
      <w:r w:rsidR="00AE2F37">
        <w:rPr>
          <w:noProof/>
        </w:rPr>
        <w:fldChar w:fldCharType="end"/>
      </w:r>
      <w:bookmarkEnd w:id="494"/>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D568CA">
        <w:t xml:space="preserve">Figure </w:t>
      </w:r>
      <w:r w:rsidR="00D568CA">
        <w:rPr>
          <w:noProof/>
        </w:rPr>
        <w:t>89</w:t>
      </w:r>
      <w:r w:rsidR="00AE2F37">
        <w:fldChar w:fldCharType="end"/>
      </w:r>
      <w:r>
        <w:t xml:space="preserve"> is using MFR </w:t>
      </w:r>
      <w:proofErr w:type="spellStart"/>
      <w:r>
        <w:t>sunphotometer</w:t>
      </w:r>
      <w:proofErr w:type="spellEnd"/>
      <w:r>
        <w:t xml:space="preserve">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D568CA">
        <w:t xml:space="preserve">Figure </w:t>
      </w:r>
      <w:r w:rsidR="00D568CA">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495"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90</w:t>
      </w:r>
      <w:r w:rsidR="00AE2F37">
        <w:rPr>
          <w:noProof/>
        </w:rPr>
        <w:fldChar w:fldCharType="end"/>
      </w:r>
      <w:bookmarkEnd w:id="495"/>
      <w:r>
        <w:t>: Processing chain for the exploration of the narrowband MFR channels in the Time Line Explorer</w:t>
      </w:r>
    </w:p>
    <w:p w:rsidR="00897F15" w:rsidRDefault="00897F15" w:rsidP="00E5047C">
      <w:pPr>
        <w:pStyle w:val="Heading2"/>
      </w:pPr>
      <w:bookmarkStart w:id="496" w:name="_Toc355280411"/>
      <w:bookmarkStart w:id="497" w:name="_Toc359579980"/>
      <w:r>
        <w:t>File Export Module</w:t>
      </w:r>
      <w:bookmarkEnd w:id="496"/>
      <w:bookmarkEnd w:id="497"/>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D568CA">
        <w:t xml:space="preserve">Figure </w:t>
      </w:r>
      <w:r w:rsidR="00D568CA">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D568CA">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498"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91</w:t>
      </w:r>
      <w:r w:rsidR="00AE2F37">
        <w:rPr>
          <w:noProof/>
        </w:rPr>
        <w:fldChar w:fldCharType="end"/>
      </w:r>
      <w:bookmarkEnd w:id="498"/>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499" w:name="_Toc355280412"/>
      <w:bookmarkStart w:id="500" w:name="_Toc359579981"/>
      <w:r w:rsidRPr="00084655">
        <w:lastRenderedPageBreak/>
        <w:t>Data Administration</w:t>
      </w:r>
      <w:bookmarkEnd w:id="499"/>
      <w:bookmarkEnd w:id="500"/>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1" w:name="_Toc355280413"/>
      <w:bookmarkStart w:id="502" w:name="_Toc359579982"/>
      <w:r w:rsidRPr="00084655">
        <w:t>Removing data</w:t>
      </w:r>
      <w:bookmarkEnd w:id="501"/>
      <w:bookmarkEnd w:id="502"/>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D568CA" w:rsidRPr="00D568CA">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D568CA" w:rsidRPr="00D568CA">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proofErr w:type="gramStart"/>
      <w:r>
        <w:t>To remove data...</w:t>
      </w:r>
      <w:proofErr w:type="gramEnd"/>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92</w:t>
            </w:r>
            <w:r w:rsidR="002B0E82">
              <w:rPr>
                <w:noProof/>
              </w:rPr>
              <w:fldChar w:fldCharType="end"/>
            </w:r>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proofErr w:type="spellStart"/>
            <w:r w:rsidRPr="00334E6C">
              <w:rPr>
                <w:rStyle w:val="GUIWord"/>
              </w:rPr>
              <w:t>specchio</w:t>
            </w:r>
            <w:proofErr w:type="spellEnd"/>
            <w:r>
              <w:t xml:space="preserve"> root node. Selecting a Campaign node is valid.</w:t>
            </w:r>
          </w:p>
          <w:p w:rsidR="00D0645C" w:rsidRDefault="00D0645C" w:rsidP="00D0645C">
            <w:pPr>
              <w:pStyle w:val="ProcessStep"/>
            </w:pPr>
            <w:r>
              <w:lastRenderedPageBreak/>
              <w:t>C</w:t>
            </w:r>
            <w:r w:rsidRPr="00084655">
              <w:t xml:space="preserve">lick </w:t>
            </w:r>
            <w:proofErr w:type="gramStart"/>
            <w:r w:rsidRPr="00084655">
              <w:t xml:space="preserve">the </w:t>
            </w:r>
            <w:r w:rsidRPr="00493F81">
              <w:rPr>
                <w:rStyle w:val="ActionButton"/>
              </w:rPr>
              <w:t> Remove</w:t>
            </w:r>
            <w:proofErr w:type="gramEnd"/>
            <w:r w:rsidRPr="00493F81">
              <w:rPr>
                <w:rStyle w:val="ActionButton"/>
              </w:rPr>
              <w:t>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w:t>
            </w:r>
            <w:proofErr w:type="gramStart"/>
            <w:r>
              <w:t xml:space="preserve">on </w:t>
            </w:r>
            <w:r w:rsidRPr="005035EE">
              <w:rPr>
                <w:rStyle w:val="ActionButton"/>
              </w:rPr>
              <w:t> C</w:t>
            </w:r>
            <w:r w:rsidR="00037DAE">
              <w:rPr>
                <w:rStyle w:val="ActionButton"/>
              </w:rPr>
              <w:t>lose</w:t>
            </w:r>
            <w:proofErr w:type="gramEnd"/>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w:t>
      </w:r>
      <w:proofErr w:type="gramStart"/>
      <w:r>
        <w:t xml:space="preserve">the </w:t>
      </w:r>
      <w:r w:rsidRPr="005035EE">
        <w:rPr>
          <w:rStyle w:val="ActionButton"/>
        </w:rPr>
        <w:t> Remove</w:t>
      </w:r>
      <w:proofErr w:type="gramEnd"/>
      <w:r w:rsidRPr="005035EE">
        <w:rPr>
          <w:rStyle w:val="ActionButton"/>
        </w:rPr>
        <w:t>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3" w:name="_Toc355280414"/>
      <w:bookmarkStart w:id="504" w:name="_Toc359579983"/>
      <w:r w:rsidRPr="00084655">
        <w:t>Campaign Export</w:t>
      </w:r>
      <w:bookmarkEnd w:id="503"/>
      <w:bookmarkEnd w:id="504"/>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proofErr w:type="gramStart"/>
      <w:r>
        <w:t>To export a Campaign...</w:t>
      </w:r>
      <w:proofErr w:type="gramEnd"/>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93</w:t>
            </w:r>
            <w:r w:rsidR="002B0E82">
              <w:rPr>
                <w:noProof/>
              </w:rPr>
              <w:fldChar w:fldCharType="end"/>
            </w:r>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w:t>
            </w:r>
            <w:proofErr w:type="gramStart"/>
            <w:r>
              <w:t xml:space="preserve">the </w:t>
            </w:r>
            <w:r w:rsidR="009B73BB" w:rsidRPr="009B73BB">
              <w:rPr>
                <w:rStyle w:val="ActionButton"/>
              </w:rPr>
              <w:t> </w:t>
            </w:r>
            <w:r w:rsidRPr="009B73BB">
              <w:rPr>
                <w:rStyle w:val="ActionButton"/>
              </w:rPr>
              <w:t>Browse</w:t>
            </w:r>
            <w:proofErr w:type="gramEnd"/>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proofErr w:type="gramStart"/>
            <w:r>
              <w:t xml:space="preserve">Click </w:t>
            </w:r>
            <w:r w:rsidR="009B73BB" w:rsidRPr="009B73BB">
              <w:rPr>
                <w:rStyle w:val="ActionButton"/>
              </w:rPr>
              <w:t> </w:t>
            </w:r>
            <w:r w:rsidRPr="009B73BB">
              <w:rPr>
                <w:rStyle w:val="ActionButton"/>
              </w:rPr>
              <w:t>Export</w:t>
            </w:r>
            <w:proofErr w:type="gramEnd"/>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05" w:name="_Toc355280415"/>
      <w:bookmarkStart w:id="506" w:name="_Toc359579984"/>
      <w:r>
        <w:t>Campaign Import</w:t>
      </w:r>
      <w:bookmarkEnd w:id="505"/>
      <w:bookmarkEnd w:id="506"/>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proofErr w:type="gramStart"/>
      <w:r>
        <w:t>To im</w:t>
      </w:r>
      <w:r w:rsidR="009B73BB">
        <w:t>port a Campaign...</w:t>
      </w:r>
      <w:proofErr w:type="gramEnd"/>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r w:rsidR="002B0E82">
              <w:fldChar w:fldCharType="begin"/>
            </w:r>
            <w:r w:rsidR="002B0E82">
              <w:instrText xml:space="preserve"> SEQ Figure \* ARABIC </w:instrText>
            </w:r>
            <w:r w:rsidR="002B0E82">
              <w:fldChar w:fldCharType="separate"/>
            </w:r>
            <w:r w:rsidR="00D568CA">
              <w:rPr>
                <w:noProof/>
              </w:rPr>
              <w:t>94</w:t>
            </w:r>
            <w:r w:rsidR="002B0E82">
              <w:rPr>
                <w:noProof/>
              </w:rPr>
              <w:fldChar w:fldCharType="end"/>
            </w:r>
            <w:r>
              <w:t>: Campaign Import Dialog</w:t>
            </w:r>
          </w:p>
          <w:p w:rsidR="009B73BB" w:rsidRDefault="009B73BB" w:rsidP="009B73BB">
            <w:pPr>
              <w:pStyle w:val="ProcessStep"/>
            </w:pPr>
            <w:r>
              <w:t xml:space="preserve">Click </w:t>
            </w:r>
            <w:proofErr w:type="gramStart"/>
            <w:r>
              <w:t xml:space="preserve">the </w:t>
            </w:r>
            <w:r w:rsidRPr="009B73BB">
              <w:rPr>
                <w:rStyle w:val="ActionButton"/>
              </w:rPr>
              <w:t> Browse</w:t>
            </w:r>
            <w:proofErr w:type="gramEnd"/>
            <w:r w:rsidRPr="009B73BB">
              <w:rPr>
                <w:rStyle w:val="ActionButton"/>
              </w:rPr>
              <w:t>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w:t>
            </w:r>
            <w:proofErr w:type="gramStart"/>
            <w:r>
              <w:t>box,</w:t>
            </w:r>
            <w:proofErr w:type="gramEnd"/>
            <w:r>
              <w:t xml:space="preserve"> select the name of the Researcher who will be the </w:t>
            </w:r>
            <w:r w:rsidR="00D74D14">
              <w:t>imported</w:t>
            </w:r>
            <w:r>
              <w:t xml:space="preserve"> Campaign’s owner.</w:t>
            </w:r>
          </w:p>
          <w:p w:rsidR="009B73BB" w:rsidRDefault="009B73BB" w:rsidP="002E2FCF">
            <w:pPr>
              <w:pStyle w:val="ProcessStep"/>
            </w:pPr>
            <w:proofErr w:type="gramStart"/>
            <w:r>
              <w:t xml:space="preserve">Click </w:t>
            </w:r>
            <w:r w:rsidRPr="009B73BB">
              <w:rPr>
                <w:rStyle w:val="ActionButton"/>
              </w:rPr>
              <w:t> </w:t>
            </w:r>
            <w:r>
              <w:rPr>
                <w:rStyle w:val="ActionButton"/>
              </w:rPr>
              <w:t>Im</w:t>
            </w:r>
            <w:r w:rsidRPr="009B73BB">
              <w:rPr>
                <w:rStyle w:val="ActionButton"/>
              </w:rPr>
              <w:t>port</w:t>
            </w:r>
            <w:proofErr w:type="gramEnd"/>
            <w:r w:rsidRPr="009B73BB">
              <w:rPr>
                <w:rStyle w:val="ActionButton"/>
              </w:rPr>
              <w: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07" w:name="_Toc355280416"/>
      <w:bookmarkStart w:id="508" w:name="_Ref357089162"/>
      <w:bookmarkStart w:id="509" w:name="_Ref357089166"/>
      <w:bookmarkStart w:id="510" w:name="_Ref358896264"/>
      <w:bookmarkStart w:id="511" w:name="_Ref358896286"/>
      <w:bookmarkStart w:id="512" w:name="_Toc359579985"/>
      <w:r w:rsidRPr="00084655">
        <w:t>Definition of new Sensors</w:t>
      </w:r>
      <w:bookmarkEnd w:id="507"/>
      <w:bookmarkEnd w:id="508"/>
      <w:bookmarkEnd w:id="509"/>
      <w:bookmarkEnd w:id="510"/>
      <w:bookmarkEnd w:id="511"/>
      <w:bookmarkEnd w:id="512"/>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3" w:name="_Ref153771867"/>
            <w:r w:rsidRPr="00084655">
              <w:t xml:space="preserve">Figure </w:t>
            </w:r>
            <w:r w:rsidR="002B0E82">
              <w:fldChar w:fldCharType="begin"/>
            </w:r>
            <w:r w:rsidR="002B0E82">
              <w:instrText xml:space="preserve"> SEQ Figure \* ARABIC </w:instrText>
            </w:r>
            <w:r w:rsidR="002B0E82">
              <w:fldChar w:fldCharType="separate"/>
            </w:r>
            <w:r w:rsidR="00D568CA">
              <w:rPr>
                <w:noProof/>
              </w:rPr>
              <w:t>95</w:t>
            </w:r>
            <w:r w:rsidR="002B0E82">
              <w:rPr>
                <w:noProof/>
              </w:rPr>
              <w:fldChar w:fldCharType="end"/>
            </w:r>
            <w:bookmarkEnd w:id="513"/>
            <w:r w:rsidRPr="00084655">
              <w:t>: Read Sensor Definition File dialog</w:t>
            </w:r>
          </w:p>
          <w:p w:rsidR="00391D00" w:rsidRDefault="00391D00" w:rsidP="00391D00">
            <w:pPr>
              <w:pStyle w:val="ProcessStep"/>
            </w:pPr>
            <w:proofErr w:type="gramStart"/>
            <w:r>
              <w:t xml:space="preserve">Click </w:t>
            </w:r>
            <w:r w:rsidRPr="00391D00">
              <w:rPr>
                <w:rStyle w:val="ActionButton"/>
              </w:rPr>
              <w:t> Browse</w:t>
            </w:r>
            <w:proofErr w:type="gramEnd"/>
            <w:r w:rsidRPr="00391D00">
              <w:rPr>
                <w:rStyle w:val="ActionButton"/>
              </w:rPr>
              <w:t>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proofErr w:type="gramStart"/>
            <w:r>
              <w:t>C</w:t>
            </w:r>
            <w:r w:rsidR="00D74D14" w:rsidRPr="00084655">
              <w:t xml:space="preserve">lick </w:t>
            </w:r>
            <w:r w:rsidR="00D74D14" w:rsidRPr="00564907">
              <w:rPr>
                <w:rStyle w:val="ActionButton"/>
              </w:rPr>
              <w:t> </w:t>
            </w:r>
            <w:r w:rsidR="00D74D14" w:rsidRPr="00FC40BE">
              <w:rPr>
                <w:rStyle w:val="ActionButton"/>
              </w:rPr>
              <w:t>OK</w:t>
            </w:r>
            <w:proofErr w:type="gramEnd"/>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r>
      <w:proofErr w:type="spellStart"/>
      <w:r w:rsidRPr="004C3526">
        <w:t>no</w:t>
      </w:r>
      <w:proofErr w:type="spellEnd"/>
      <w:r w:rsidRPr="004C3526">
        <w:t xml:space="preserve"> of channels</w:t>
      </w:r>
    </w:p>
    <w:p w:rsidR="002A0FFE" w:rsidRPr="004C3526" w:rsidRDefault="002A0FFE" w:rsidP="004C3526">
      <w:pPr>
        <w:pStyle w:val="Code"/>
      </w:pPr>
      <w:r w:rsidRPr="004C3526">
        <w:t>&lt;</w:t>
      </w:r>
      <w:proofErr w:type="gramStart"/>
      <w:r w:rsidRPr="004C3526">
        <w:t>sensor</w:t>
      </w:r>
      <w:proofErr w:type="gramEnd"/>
      <w:r w:rsidRPr="004C3526">
        <w:t xml:space="preserve"> name&gt;</w:t>
      </w:r>
      <w:r w:rsidRPr="004C3526">
        <w:tab/>
        <w:t xml:space="preserve">&lt;sensor </w:t>
      </w:r>
      <w:proofErr w:type="spellStart"/>
      <w:r w:rsidRPr="004C3526">
        <w:t>descr</w:t>
      </w:r>
      <w:proofErr w:type="spellEnd"/>
      <w:r w:rsidRPr="004C3526">
        <w:t>&gt;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 xml:space="preserve">Average </w:t>
      </w:r>
      <w:proofErr w:type="gramStart"/>
      <w:r w:rsidRPr="004C3526">
        <w:t>Wavelength(</w:t>
      </w:r>
      <w:proofErr w:type="gramEnd"/>
      <w:r w:rsidRPr="004C3526">
        <w:t>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w:t>
      </w:r>
      <w:proofErr w:type="gramStart"/>
      <w:r w:rsidRPr="000F0766">
        <w:rPr>
          <w:rStyle w:val="Codeintext"/>
        </w:rPr>
        <w:t>sensor</w:t>
      </w:r>
      <w:proofErr w:type="gramEnd"/>
      <w:r w:rsidRPr="000F0766">
        <w:rPr>
          <w:rStyle w:val="Codeintext"/>
        </w:rPr>
        <w:t xml:space="preserve">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w:t>
      </w:r>
      <w:proofErr w:type="gramStart"/>
      <w:r w:rsidRPr="000F0766">
        <w:rPr>
          <w:rStyle w:val="Codeintext"/>
        </w:rPr>
        <w:t>sensor</w:t>
      </w:r>
      <w:proofErr w:type="gramEnd"/>
      <w:r w:rsidRPr="000F0766">
        <w:rPr>
          <w:rStyle w:val="Codeintext"/>
        </w:rPr>
        <w:t xml:space="preserve"> </w:t>
      </w:r>
      <w:proofErr w:type="spellStart"/>
      <w:r w:rsidRPr="000F0766">
        <w:rPr>
          <w:rStyle w:val="Codeintext"/>
        </w:rPr>
        <w:t>descr</w:t>
      </w:r>
      <w:proofErr w:type="spellEnd"/>
      <w:r w:rsidRPr="000F0766">
        <w:rPr>
          <w:rStyle w:val="Codeintext"/>
        </w:rPr>
        <w:t>&gt;</w:t>
      </w:r>
      <w:r>
        <w:tab/>
        <w:t>A short description of this Sensor</w:t>
      </w:r>
    </w:p>
    <w:p w:rsidR="00256F45" w:rsidRDefault="00256F45" w:rsidP="00256F45">
      <w:pPr>
        <w:pStyle w:val="HangingIndent"/>
      </w:pPr>
      <w:r w:rsidRPr="000F0766">
        <w:rPr>
          <w:rStyle w:val="Codeintext"/>
        </w:rPr>
        <w:t>&lt;</w:t>
      </w:r>
      <w:proofErr w:type="gramStart"/>
      <w:r w:rsidRPr="000F0766">
        <w:rPr>
          <w:rStyle w:val="Codeintext"/>
        </w:rPr>
        <w:t>company</w:t>
      </w:r>
      <w:proofErr w:type="gramEnd"/>
      <w:r w:rsidRPr="000F0766">
        <w:rPr>
          <w:rStyle w:val="Codeintext"/>
        </w:rPr>
        <w:t xml:space="preserve"> name&gt;</w:t>
      </w:r>
      <w:r>
        <w:tab/>
        <w:t xml:space="preserve">The name of the company which manufactures this </w:t>
      </w:r>
      <w:r w:rsidR="001247E8">
        <w:t>Sensor</w:t>
      </w:r>
      <w:r>
        <w:t xml:space="preserve">. It must exactly match the value in the </w:t>
      </w:r>
      <w:proofErr w:type="spellStart"/>
      <w:r w:rsidRPr="00256F45">
        <w:rPr>
          <w:rStyle w:val="GUIWord"/>
        </w:rPr>
        <w:t>short_name</w:t>
      </w:r>
      <w:proofErr w:type="spellEnd"/>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t xml:space="preserve"> for the list of manufacturers and their </w:t>
      </w:r>
      <w:proofErr w:type="spellStart"/>
      <w:r w:rsidRPr="00256F45">
        <w:rPr>
          <w:rStyle w:val="GUIWord"/>
        </w:rPr>
        <w:t>short_name</w:t>
      </w:r>
      <w:proofErr w:type="spellEnd"/>
      <w:r w:rsidRPr="00256F45">
        <w:t xml:space="preserve"> values.</w:t>
      </w:r>
    </w:p>
    <w:p w:rsidR="00256F45" w:rsidRDefault="00256F45" w:rsidP="00256F45">
      <w:pPr>
        <w:pStyle w:val="HangingIndent"/>
      </w:pPr>
      <w:r w:rsidRPr="000F0766">
        <w:rPr>
          <w:rStyle w:val="Codeintext"/>
        </w:rPr>
        <w:t>&lt;</w:t>
      </w:r>
      <w:proofErr w:type="gramStart"/>
      <w:r w:rsidRPr="000F0766">
        <w:rPr>
          <w:rStyle w:val="Codeintext"/>
        </w:rPr>
        <w:t>type</w:t>
      </w:r>
      <w:proofErr w:type="gramEnd"/>
      <w:r w:rsidRPr="000F0766">
        <w:rPr>
          <w:rStyle w:val="Codeintext"/>
        </w:rPr>
        <w:t xml:space="preserv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w:t>
      </w:r>
      <w:proofErr w:type="gramStart"/>
      <w:r w:rsidRPr="000F0766">
        <w:rPr>
          <w:rStyle w:val="Codeintext"/>
        </w:rPr>
        <w:t>no</w:t>
      </w:r>
      <w:proofErr w:type="gramEnd"/>
      <w:r w:rsidRPr="000F0766">
        <w:rPr>
          <w:rStyle w:val="Codeintext"/>
        </w:rPr>
        <w:t xml:space="preserve">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w:t>
      </w:r>
      <w:proofErr w:type="gramStart"/>
      <w:r w:rsidRPr="000F0766">
        <w:rPr>
          <w:rStyle w:val="Codeintext"/>
        </w:rPr>
        <w:t>band</w:t>
      </w:r>
      <w:proofErr w:type="gramEnd"/>
      <w:r w:rsidRPr="000F0766">
        <w:rPr>
          <w:rStyle w:val="Codeintext"/>
        </w:rPr>
        <w:t xml:space="preserve">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t>
      </w:r>
      <w:proofErr w:type="gramStart"/>
      <w:r w:rsidRPr="000F0766">
        <w:rPr>
          <w:rStyle w:val="Codeintext"/>
        </w:rPr>
        <w:t>wavelength</w:t>
      </w:r>
      <w:proofErr w:type="gramEnd"/>
      <w:r w:rsidRPr="000F0766">
        <w:rPr>
          <w:rStyle w:val="Codeintext"/>
        </w:rPr>
        <w:t>&gt;</w:t>
      </w:r>
      <w:r w:rsidR="00E77A98">
        <w:tab/>
        <w:t xml:space="preserve">The central wavelength of this band in </w:t>
      </w:r>
      <w:proofErr w:type="spellStart"/>
      <w:r w:rsidR="00E77A98">
        <w:t>nanometers</w:t>
      </w:r>
      <w:proofErr w:type="spellEnd"/>
      <w:r w:rsidR="00E77A98">
        <w:t>.</w:t>
      </w:r>
    </w:p>
    <w:p w:rsidR="00256F45" w:rsidRDefault="00256F45" w:rsidP="00256F45">
      <w:pPr>
        <w:pStyle w:val="HangingIndent"/>
      </w:pPr>
      <w:r w:rsidRPr="000F0766">
        <w:rPr>
          <w:rStyle w:val="Codeintext"/>
        </w:rPr>
        <w:t>&lt;</w:t>
      </w:r>
      <w:proofErr w:type="spellStart"/>
      <w:proofErr w:type="gramStart"/>
      <w:r w:rsidRPr="000F0766">
        <w:rPr>
          <w:rStyle w:val="Codeintext"/>
        </w:rPr>
        <w:t>fwhm</w:t>
      </w:r>
      <w:proofErr w:type="spellEnd"/>
      <w:proofErr w:type="gramEnd"/>
      <w:r w:rsidRPr="000F0766">
        <w:rPr>
          <w:rStyle w:val="Codeintext"/>
        </w:rPr>
        <w:t>&gt;</w:t>
      </w:r>
      <w:r w:rsidR="00E77A98">
        <w:tab/>
        <w:t xml:space="preserve">The Full Width at Half the Maximum value for this band. The value is difference of the upper and lower frequencies in </w:t>
      </w:r>
      <w:proofErr w:type="spellStart"/>
      <w:r w:rsidR="00E77A98">
        <w:t>nanometers</w:t>
      </w:r>
      <w:proofErr w:type="spellEnd"/>
      <w:r w:rsidR="00E77A98">
        <w:t xml:space="preserve">.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proofErr w:type="gramStart"/>
      <w:r>
        <w:t>Notes on the file format.</w:t>
      </w:r>
      <w:proofErr w:type="gramEnd"/>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proofErr w:type="gramStart"/>
      <w:r>
        <w:t>An Excel view of a Sensor Definition File.</w:t>
      </w:r>
      <w:proofErr w:type="gramEnd"/>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4"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96</w:t>
      </w:r>
      <w:r w:rsidR="00AE2F37">
        <w:rPr>
          <w:noProof/>
        </w:rPr>
        <w:fldChar w:fldCharType="end"/>
      </w:r>
      <w:bookmarkEnd w:id="514"/>
      <w:r w:rsidRPr="00084655">
        <w:t xml:space="preserve">: Part of a </w:t>
      </w:r>
      <w:r w:rsidR="001247E8">
        <w:t>Sensor</w:t>
      </w:r>
      <w:r w:rsidRPr="00084655">
        <w:t xml:space="preserve"> definition file being edited in Excel</w:t>
      </w:r>
    </w:p>
    <w:p w:rsidR="00826992" w:rsidRDefault="00571329" w:rsidP="00571329">
      <w:pPr>
        <w:pStyle w:val="Body"/>
      </w:pPr>
      <w:proofErr w:type="gramStart"/>
      <w:r>
        <w:t>A text file</w:t>
      </w:r>
      <w:proofErr w:type="gramEnd"/>
      <w:r>
        <w:t xml:space="preserv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r>
      <w:proofErr w:type="spellStart"/>
      <w:r w:rsidRPr="004C3526">
        <w:t>no</w:t>
      </w:r>
      <w:proofErr w:type="spellEnd"/>
      <w:r w:rsidRPr="004C3526">
        <w:t xml:space="preserve"> of channels</w:t>
      </w:r>
    </w:p>
    <w:p w:rsidR="00826992" w:rsidRPr="004C3526" w:rsidRDefault="00826992" w:rsidP="004C3526">
      <w:pPr>
        <w:pStyle w:val="Code"/>
      </w:pPr>
      <w:r w:rsidRPr="004C3526">
        <w:t>ASD FSFR</w:t>
      </w:r>
      <w:r w:rsidRPr="004C3526">
        <w:tab/>
        <w:t xml:space="preserve">ASD </w:t>
      </w:r>
      <w:proofErr w:type="spellStart"/>
      <w:r w:rsidRPr="004C3526">
        <w:t>Fieldspec</w:t>
      </w:r>
      <w:proofErr w:type="spellEnd"/>
      <w:r w:rsidRPr="004C3526">
        <w:t xml:space="preserve">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15" w:name="_Ref97355090"/>
      <w:bookmarkStart w:id="516" w:name="_Toc355280417"/>
      <w:bookmarkStart w:id="517" w:name="_Toc359579986"/>
      <w:r>
        <w:t>Instrument Administration</w:t>
      </w:r>
      <w:bookmarkEnd w:id="515"/>
      <w:bookmarkEnd w:id="516"/>
      <w:bookmarkEnd w:id="517"/>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D568CA" w:rsidRPr="00D568CA">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D568CA" w:rsidRPr="00D568CA">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w:t>
            </w:r>
            <w:proofErr w:type="gramStart"/>
            <w:r>
              <w:t>from</w:t>
            </w:r>
            <w:proofErr w:type="gramEnd"/>
            <w:r>
              <w:t xml:space="preserve">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2B0E82"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1"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97</w:t>
      </w:r>
      <w:r w:rsidR="002B0E82">
        <w:rPr>
          <w:noProof/>
        </w:rPr>
        <w:fldChar w:fldCharType="end"/>
      </w:r>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 xml:space="preserve">There are two related boxes with this title. One shows the data for the Instrument Selected by the Instrument Selector. You can </w:t>
      </w:r>
      <w:proofErr w:type="spellStart"/>
      <w:r>
        <w:t>modifiy</w:t>
      </w:r>
      <w:proofErr w:type="spellEnd"/>
      <w:r>
        <w:t xml:space="preserve">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w:t>
      </w:r>
      <w:proofErr w:type="gramStart"/>
      <w:r>
        <w:t xml:space="preserve">click </w:t>
      </w:r>
      <w:r w:rsidRPr="001B763C">
        <w:rPr>
          <w:rStyle w:val="ActionButton"/>
        </w:rPr>
        <w:t> Update</w:t>
      </w:r>
      <w:proofErr w:type="gramEnd"/>
      <w:r w:rsidRPr="001B763C">
        <w:rPr>
          <w:rStyle w:val="ActionButton"/>
        </w:rPr>
        <w:t>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w:t>
      </w:r>
      <w:proofErr w:type="gramStart"/>
      <w:r>
        <w:t xml:space="preserve">click </w:t>
      </w:r>
      <w:r w:rsidRPr="00E155F8">
        <w:rPr>
          <w:rStyle w:val="ActionButton"/>
        </w:rPr>
        <w:t> OK</w:t>
      </w:r>
      <w:proofErr w:type="gramEnd"/>
      <w:r w:rsidRPr="00E155F8">
        <w:rPr>
          <w:rStyle w:val="ActionButton"/>
        </w:rPr>
        <w:t>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proofErr w:type="gramStart"/>
      <w:r>
        <w:t>To add a picture to the currently displayed Instrument definition…</w:t>
      </w:r>
      <w:proofErr w:type="gramEnd"/>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w:t>
            </w:r>
            <w:proofErr w:type="gramStart"/>
            <w:r>
              <w:t xml:space="preserve">the </w:t>
            </w:r>
            <w:r w:rsidRPr="00EC35D9">
              <w:rPr>
                <w:rStyle w:val="ActionButton"/>
              </w:rPr>
              <w:t> Update</w:t>
            </w:r>
            <w:proofErr w:type="gramEnd"/>
            <w:r w:rsidRPr="00EC35D9">
              <w:rPr>
                <w:rStyle w:val="ActionButton"/>
              </w:rPr>
              <w:t>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w:t>
      </w:r>
      <w:proofErr w:type="gramStart"/>
      <w:r>
        <w:t xml:space="preserve">the </w:t>
      </w:r>
      <w:r w:rsidRPr="00EC35D9">
        <w:rPr>
          <w:rStyle w:val="ActionButton"/>
        </w:rPr>
        <w:t> Reset</w:t>
      </w:r>
      <w:proofErr w:type="gramEnd"/>
      <w:r w:rsidRPr="00EC35D9">
        <w:rPr>
          <w:rStyle w:val="ActionButton"/>
        </w:rPr>
        <w:t> </w:t>
      </w:r>
      <w:r w:rsidRPr="00EC35D9">
        <w:t xml:space="preserve"> </w:t>
      </w:r>
      <w:r>
        <w:t xml:space="preserve">button. Do not right click and select </w:t>
      </w:r>
      <w:r w:rsidRPr="00EC35D9">
        <w:rPr>
          <w:rStyle w:val="GUIWord"/>
        </w:rPr>
        <w:t>Remove Image</w:t>
      </w:r>
      <w:r>
        <w:t xml:space="preserve">. This may not yield the desired result </w:t>
      </w:r>
      <w:proofErr w:type="gramStart"/>
      <w:r>
        <w:t xml:space="preserve">when </w:t>
      </w:r>
      <w:r w:rsidRPr="00EC35D9">
        <w:rPr>
          <w:rStyle w:val="ActionButton"/>
        </w:rPr>
        <w:t> Update</w:t>
      </w:r>
      <w:proofErr w:type="gramEnd"/>
      <w:r w:rsidRPr="00EC35D9">
        <w:rPr>
          <w:rStyle w:val="ActionButton"/>
        </w:rPr>
        <w:t> </w:t>
      </w:r>
      <w:r>
        <w:t xml:space="preserve"> is clicked.</w:t>
      </w:r>
    </w:p>
    <w:p w:rsidR="001B763C" w:rsidRDefault="001B763C" w:rsidP="00EC35D9">
      <w:pPr>
        <w:pStyle w:val="ProcessHeading"/>
      </w:pPr>
      <w:proofErr w:type="gramStart"/>
      <w:r>
        <w:t>To remove a picture</w:t>
      </w:r>
      <w:r w:rsidRPr="001B763C">
        <w:t xml:space="preserve"> </w:t>
      </w:r>
      <w:r>
        <w:t>from the currently displayed Instrument definition…</w:t>
      </w:r>
      <w:proofErr w:type="gramEnd"/>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proofErr w:type="gramStart"/>
            <w:r>
              <w:t xml:space="preserve">Click </w:t>
            </w:r>
            <w:r w:rsidRPr="00EC35D9">
              <w:rPr>
                <w:rStyle w:val="ActionButton"/>
              </w:rPr>
              <w:t> Update</w:t>
            </w:r>
            <w:proofErr w:type="gramEnd"/>
            <w:r w:rsidRPr="00EC35D9">
              <w:rPr>
                <w:rStyle w:val="ActionButton"/>
              </w:rPr>
              <w:t> </w:t>
            </w:r>
            <w:r>
              <w:t xml:space="preserve"> to write this change to the database.</w:t>
            </w:r>
          </w:p>
        </w:tc>
      </w:tr>
    </w:tbl>
    <w:p w:rsidR="00553C61" w:rsidRDefault="00553C61" w:rsidP="00553C61">
      <w:pPr>
        <w:pStyle w:val="Heading3"/>
      </w:pPr>
      <w:bookmarkStart w:id="518" w:name="_Ref357602394"/>
      <w:bookmarkStart w:id="519" w:name="_Ref357602397"/>
      <w:bookmarkStart w:id="520" w:name="_Ref357602656"/>
      <w:bookmarkStart w:id="521" w:name="_Ref357602658"/>
      <w:bookmarkStart w:id="522" w:name="_Toc359579987"/>
      <w:r>
        <w:lastRenderedPageBreak/>
        <w:t>Instrument Calibrations</w:t>
      </w:r>
      <w:bookmarkEnd w:id="518"/>
      <w:bookmarkEnd w:id="519"/>
      <w:bookmarkEnd w:id="520"/>
      <w:bookmarkEnd w:id="521"/>
      <w:bookmarkEnd w:id="522"/>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proofErr w:type="spellStart"/>
      <w:r>
        <w:t>Unispec</w:t>
      </w:r>
      <w:proofErr w:type="spellEnd"/>
      <w:r>
        <w:t xml:space="preserve"> SPU files</w:t>
      </w:r>
    </w:p>
    <w:p w:rsidR="00BF5DA8" w:rsidRDefault="00BF5DA8" w:rsidP="00BF5DA8">
      <w:pPr>
        <w:pStyle w:val="Bullet"/>
      </w:pPr>
      <w:proofErr w:type="spellStart"/>
      <w:r>
        <w:t>SpectraVista</w:t>
      </w:r>
      <w:proofErr w:type="spellEnd"/>
      <w:r>
        <w:t xml:space="preserve">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D568CA" w:rsidRPr="00D568CA">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D568CA" w:rsidRPr="00D568CA">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w:t>
      </w:r>
      <w:proofErr w:type="spellStart"/>
      <w:r w:rsidR="00BF5DA8">
        <w:t>UniSpec</w:t>
      </w:r>
      <w:proofErr w:type="spellEnd"/>
      <w:r w:rsidR="00BF5DA8">
        <w:t xml:space="preserve">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proofErr w:type="gramStart"/>
      <w:r>
        <w:lastRenderedPageBreak/>
        <w:t xml:space="preserve">To add a new </w:t>
      </w:r>
      <w:r w:rsidR="00EC35D9">
        <w:t xml:space="preserve">place marker </w:t>
      </w:r>
      <w:r>
        <w:t>Calibration…</w:t>
      </w:r>
      <w:proofErr w:type="gramEnd"/>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proofErr w:type="gramStart"/>
            <w:r>
              <w:t xml:space="preserve">Click </w:t>
            </w:r>
            <w:r w:rsidRPr="007D067F">
              <w:rPr>
                <w:rStyle w:val="ActionButton"/>
              </w:rPr>
              <w:t> Update</w:t>
            </w:r>
            <w:proofErr w:type="gramEnd"/>
            <w:r w:rsidRPr="007D067F">
              <w:rPr>
                <w:rStyle w:val="ActionButton"/>
              </w:rPr>
              <w:t> </w:t>
            </w:r>
            <w:r>
              <w:t xml:space="preserve"> to write the new Calibration information back to the database.</w:t>
            </w:r>
          </w:p>
        </w:tc>
      </w:tr>
    </w:tbl>
    <w:p w:rsidR="00EC35D9" w:rsidRPr="00EC35D9" w:rsidRDefault="00EC35D9" w:rsidP="00EC35D9">
      <w:pPr>
        <w:pStyle w:val="ProcessHeading"/>
      </w:pPr>
      <w:proofErr w:type="gramStart"/>
      <w:r>
        <w:t>To add a new complete Calibration from a file…</w:t>
      </w:r>
      <w:proofErr w:type="gramEnd"/>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w:t>
            </w:r>
            <w:proofErr w:type="spellStart"/>
            <w:r w:rsidR="00BF5DA8">
              <w:t>Unispec</w:t>
            </w:r>
            <w:proofErr w:type="spellEnd"/>
            <w:r w:rsidR="00BF5DA8">
              <w:t xml:space="preserve"> SPU file or </w:t>
            </w:r>
            <w:proofErr w:type="spellStart"/>
            <w:r w:rsidR="00BF5DA8">
              <w:t>SpectraVista</w:t>
            </w:r>
            <w:proofErr w:type="spellEnd"/>
            <w:r w:rsidR="00BF5DA8">
              <w:t xml:space="preserve"> SIG file) </w:t>
            </w:r>
            <w:r>
              <w:t>you wish to upload.</w:t>
            </w:r>
          </w:p>
        </w:tc>
      </w:tr>
    </w:tbl>
    <w:p w:rsidR="001B763C" w:rsidRPr="001B763C" w:rsidRDefault="001B763C" w:rsidP="001B763C">
      <w:pPr>
        <w:pStyle w:val="ProcessHeading"/>
      </w:pPr>
      <w:proofErr w:type="gramStart"/>
      <w:r>
        <w:t>To remove a Calibration…</w:t>
      </w:r>
      <w:proofErr w:type="gramEnd"/>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w:t>
            </w:r>
            <w:proofErr w:type="gramStart"/>
            <w:r>
              <w:t>remove</w:t>
            </w:r>
            <w:proofErr w:type="gramEnd"/>
            <w:r>
              <w:t xml:space="preser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3" w:name="_Toc355280419"/>
      <w:bookmarkStart w:id="524" w:name="_Toc359579988"/>
      <w:r>
        <w:t>Reference Panel Administration</w:t>
      </w:r>
      <w:bookmarkEnd w:id="523"/>
      <w:bookmarkEnd w:id="524"/>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w:t>
      </w:r>
      <w:proofErr w:type="spellStart"/>
      <w:r w:rsidR="00A51D78">
        <w:t>Netowok</w:t>
      </w:r>
      <w:proofErr w:type="spellEnd"/>
      <w:r w:rsidR="00A51D78">
        <w:t xml:space="preserve">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D568CA">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D568CA" w:rsidRPr="00D568CA">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D568CA">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D568CA">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There is presently only one brand (</w:t>
            </w:r>
            <w:proofErr w:type="spellStart"/>
            <w:r w:rsidRPr="00CE0A1B">
              <w:t>Spectralon</w:t>
            </w:r>
            <w:proofErr w:type="spellEnd"/>
            <w:r w:rsidRPr="00CE0A1B">
              <w:t xml:space="preserve">)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D568CA" w:rsidRPr="00D568CA">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D568CA" w:rsidRPr="00D568CA">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w:t>
            </w:r>
            <w:proofErr w:type="gramStart"/>
            <w:r>
              <w:t>from</w:t>
            </w:r>
            <w:proofErr w:type="gramEnd"/>
            <w:r>
              <w:t xml:space="preserve">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2B0E82"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2"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r w:rsidR="002B0E82">
        <w:fldChar w:fldCharType="begin"/>
      </w:r>
      <w:r w:rsidR="002B0E82">
        <w:instrText xml:space="preserve"> SEQ Figure \* ARABIC </w:instrText>
      </w:r>
      <w:r w:rsidR="002B0E82">
        <w:fldChar w:fldCharType="separate"/>
      </w:r>
      <w:r w:rsidR="00D568CA">
        <w:rPr>
          <w:noProof/>
        </w:rPr>
        <w:t>98</w:t>
      </w:r>
      <w:r w:rsidR="002B0E82">
        <w:rPr>
          <w:noProof/>
        </w:rPr>
        <w:fldChar w:fldCharType="end"/>
      </w:r>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D568CA">
        <w:t>9.5</w:t>
      </w:r>
      <w:r w:rsidR="00AE2F37">
        <w:fldChar w:fldCharType="end"/>
      </w:r>
      <w:r>
        <w:t xml:space="preserve"> </w:t>
      </w:r>
      <w:r w:rsidR="00AE2F37">
        <w:fldChar w:fldCharType="begin"/>
      </w:r>
      <w:r>
        <w:instrText xml:space="preserve"> REF _Ref97355090 \h </w:instrText>
      </w:r>
      <w:r w:rsidR="00AE2F37">
        <w:fldChar w:fldCharType="separate"/>
      </w:r>
      <w:r w:rsidR="00D568CA">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25" w:name="_Ref357671230"/>
      <w:bookmarkStart w:id="526" w:name="_Toc359579989"/>
      <w:r>
        <w:lastRenderedPageBreak/>
        <w:t>Reference Panel Calibrations</w:t>
      </w:r>
      <w:bookmarkEnd w:id="525"/>
      <w:bookmarkEnd w:id="526"/>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t>
      </w:r>
      <w:proofErr w:type="spellStart"/>
      <w:r w:rsidR="00CC6411">
        <w:t>wvl</w:t>
      </w:r>
      <w:proofErr w:type="spellEnd"/>
      <w:r w:rsidR="00CC6411">
        <w:t>”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 xml:space="preserve">For </w:t>
      </w:r>
      <w:proofErr w:type="spellStart"/>
      <w:r>
        <w:t>Spectralon</w:t>
      </w:r>
      <w:proofErr w:type="spellEnd"/>
      <w:r>
        <w:t xml:space="preserve"> calibration files as provided by </w:t>
      </w:r>
      <w:proofErr w:type="spellStart"/>
      <w:r>
        <w:t>LabSphere</w:t>
      </w:r>
      <w:proofErr w:type="spellEnd"/>
      <w:r>
        <w:t>,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proofErr w:type="spellStart"/>
      <w:proofErr w:type="gramStart"/>
      <w:r w:rsidRPr="00391D00">
        <w:rPr>
          <w:rStyle w:val="Codeintext"/>
          <w:sz w:val="16"/>
        </w:rPr>
        <w:t>wvl</w:t>
      </w:r>
      <w:proofErr w:type="spellEnd"/>
      <w:proofErr w:type="gramEnd"/>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w:t>
      </w:r>
      <w:proofErr w:type="spellStart"/>
      <w:r w:rsidR="004143FD">
        <w:t>Spectralon</w:t>
      </w:r>
      <w:proofErr w:type="spellEnd"/>
      <w:r w:rsidR="004143FD">
        <w:t xml:space="preserve">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proofErr w:type="gramStart"/>
      <w:r>
        <w:t>To add a new place marker Calibration…</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proofErr w:type="gramStart"/>
            <w:r>
              <w:t xml:space="preserve">Click </w:t>
            </w:r>
            <w:r w:rsidRPr="007D067F">
              <w:rPr>
                <w:rStyle w:val="ActionButton"/>
              </w:rPr>
              <w:t> Update</w:t>
            </w:r>
            <w:proofErr w:type="gramEnd"/>
            <w:r w:rsidRPr="007D067F">
              <w:rPr>
                <w:rStyle w:val="ActionButton"/>
              </w:rPr>
              <w:t> </w:t>
            </w:r>
            <w:r>
              <w:t xml:space="preserve"> to write the new Calibration information back to the database.</w:t>
            </w:r>
          </w:p>
        </w:tc>
      </w:tr>
    </w:tbl>
    <w:p w:rsidR="00427012" w:rsidRPr="00EC35D9" w:rsidRDefault="00427012" w:rsidP="00427012">
      <w:pPr>
        <w:pStyle w:val="ProcessHeading"/>
      </w:pPr>
      <w:proofErr w:type="gramStart"/>
      <w:r>
        <w:t>To add a new complete Calibration from a file…</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proofErr w:type="gramStart"/>
      <w:r>
        <w:t>To remove a Calibration…</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w:t>
            </w:r>
            <w:proofErr w:type="gramStart"/>
            <w:r>
              <w:t>remove</w:t>
            </w:r>
            <w:proofErr w:type="gramEnd"/>
            <w:r>
              <w:t xml:space="preser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27" w:name="_Toc355280420"/>
      <w:bookmarkStart w:id="528" w:name="_Toc359579990"/>
      <w:proofErr w:type="spellStart"/>
      <w:r>
        <w:lastRenderedPageBreak/>
        <w:t>Matlab</w:t>
      </w:r>
      <w:proofErr w:type="spellEnd"/>
      <w:r>
        <w:t xml:space="preserve"> Integration</w:t>
      </w:r>
      <w:bookmarkEnd w:id="527"/>
      <w:bookmarkEnd w:id="528"/>
    </w:p>
    <w:p w:rsidR="00383DF6" w:rsidRDefault="00844696" w:rsidP="00A41FBF">
      <w:pPr>
        <w:pStyle w:val="Body"/>
      </w:pPr>
      <w:r>
        <w:t xml:space="preserve">The </w:t>
      </w:r>
      <w:proofErr w:type="spellStart"/>
      <w:r>
        <w:t>Matlab</w:t>
      </w:r>
      <w:proofErr w:type="spellEnd"/>
      <w:r>
        <w:t xml:space="preserve"> environment is </w:t>
      </w:r>
      <w:r w:rsidR="007725A9">
        <w:t>a well-</w:t>
      </w:r>
      <w:r w:rsidR="00845E2B">
        <w:t>established tool in en</w:t>
      </w:r>
      <w:r w:rsidR="007725A9">
        <w:t xml:space="preserve">gineering, research and science. </w:t>
      </w:r>
      <w:proofErr w:type="spellStart"/>
      <w:r w:rsidR="007725A9">
        <w:t>Matlab</w:t>
      </w:r>
      <w:proofErr w:type="spellEnd"/>
      <w:r w:rsidR="007725A9">
        <w:t xml:space="preserve"> includes a Java Virtual Machine </w:t>
      </w:r>
      <w:r w:rsidR="00BC40D2">
        <w:t xml:space="preserve">and thus allows the use of Java classes within </w:t>
      </w:r>
      <w:proofErr w:type="spellStart"/>
      <w:r w:rsidR="00383DF6">
        <w:t>Matlab</w:t>
      </w:r>
      <w:proofErr w:type="spellEnd"/>
      <w:r w:rsidR="00383DF6">
        <w:t xml:space="preserve"> code.</w:t>
      </w:r>
    </w:p>
    <w:p w:rsidR="00383DF6" w:rsidRDefault="00585943" w:rsidP="00585943">
      <w:pPr>
        <w:pStyle w:val="ProcessHeading"/>
      </w:pPr>
      <w:proofErr w:type="gramStart"/>
      <w:r>
        <w:t xml:space="preserve">To extract </w:t>
      </w:r>
      <w:r w:rsidR="003758A1">
        <w:t xml:space="preserve">Java code for </w:t>
      </w:r>
      <w:r>
        <w:t xml:space="preserve">a </w:t>
      </w:r>
      <w:proofErr w:type="spellStart"/>
      <w:r>
        <w:t>Matlab</w:t>
      </w:r>
      <w:proofErr w:type="spellEnd"/>
      <w:r>
        <w:t xml:space="preserve"> query from the </w:t>
      </w:r>
      <w:r w:rsidR="00F52044">
        <w:t>SPECCHIO</w:t>
      </w:r>
      <w:r>
        <w:t xml:space="preserve"> client...</w:t>
      </w:r>
      <w:proofErr w:type="gramEnd"/>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 xml:space="preserve">Copy </w:t>
            </w:r>
            <w:proofErr w:type="spellStart"/>
            <w:r w:rsidRPr="00351CC1">
              <w:rPr>
                <w:rStyle w:val="GUIWord"/>
              </w:rPr>
              <w:t>Matlab</w:t>
            </w:r>
            <w:proofErr w:type="spellEnd"/>
            <w:r w:rsidRPr="00351CC1">
              <w:rPr>
                <w:rStyle w:val="GUIWord"/>
              </w:rPr>
              <w:t>-ready query to clipboard</w:t>
            </w:r>
            <w:r w:rsidRPr="00351CC1">
              <w:t xml:space="preserve"> from the menu.</w:t>
            </w:r>
          </w:p>
          <w:p w:rsidR="00351CC1" w:rsidRDefault="00351CC1" w:rsidP="00351CC1">
            <w:pPr>
              <w:pStyle w:val="ProcessStep"/>
            </w:pPr>
            <w:r w:rsidRPr="00351CC1">
              <w:t xml:space="preserve">Switch to the </w:t>
            </w:r>
            <w:proofErr w:type="spellStart"/>
            <w:r w:rsidRPr="00351CC1">
              <w:t>Matlab</w:t>
            </w:r>
            <w:proofErr w:type="spellEnd"/>
            <w:r w:rsidRPr="00351CC1">
              <w:t xml:space="preserve">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D568CA">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D568CA" w:rsidRPr="00D568CA">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proofErr w:type="spellStart"/>
      <w:r w:rsidR="009E74E0">
        <w:t>Matlab</w:t>
      </w:r>
      <w:proofErr w:type="spellEnd"/>
      <w:r w:rsidR="009E74E0">
        <w:t xml:space="preserve">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 xml:space="preserve">Example </w:t>
      </w:r>
      <w:proofErr w:type="spellStart"/>
      <w:r>
        <w:t>Matlab</w:t>
      </w:r>
      <w:proofErr w:type="spellEnd"/>
      <w:r>
        <w:t>-ready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proofErr w:type="gramStart"/>
      <w:r w:rsidRPr="00391D00">
        <w:rPr>
          <w:rStyle w:val="Codeintext"/>
          <w:sz w:val="16"/>
        </w:rPr>
        <w:t>query</w:t>
      </w:r>
      <w:proofErr w:type="gramEnd"/>
      <w:r w:rsidRPr="00391D00">
        <w:rPr>
          <w:rStyle w:val="Codeintext"/>
          <w:sz w:val="16"/>
        </w:rPr>
        <w:t xml:space="preserve"> = Query('spectrum');</w:t>
      </w:r>
    </w:p>
    <w:p w:rsidR="00351CC1" w:rsidRPr="004C3526" w:rsidRDefault="00351CC1" w:rsidP="004C3526">
      <w:pPr>
        <w:pStyle w:val="Code"/>
      </w:pPr>
      <w:proofErr w:type="spellStart"/>
      <w:proofErr w:type="gramStart"/>
      <w:r w:rsidRPr="004C3526">
        <w:t>query.setQueryType</w:t>
      </w:r>
      <w:proofErr w:type="spellEnd"/>
      <w:r w:rsidRPr="004C3526">
        <w:t>(</w:t>
      </w:r>
      <w:proofErr w:type="spellStart"/>
      <w:proofErr w:type="gramEnd"/>
      <w:r w:rsidRPr="004C3526">
        <w:t>Query.SELECT_QUERY</w:t>
      </w:r>
      <w:proofErr w:type="spellEnd"/>
      <w:r w:rsidRPr="004C3526">
        <w:t>);</w:t>
      </w:r>
    </w:p>
    <w:p w:rsidR="00351CC1" w:rsidRPr="004C3526" w:rsidRDefault="00351CC1" w:rsidP="004C3526">
      <w:pPr>
        <w:pStyle w:val="Code"/>
      </w:pPr>
    </w:p>
    <w:p w:rsidR="00351CC1" w:rsidRPr="004C3526" w:rsidRDefault="00351CC1" w:rsidP="004C3526">
      <w:pPr>
        <w:pStyle w:val="Code"/>
      </w:pPr>
      <w:proofErr w:type="spellStart"/>
      <w:proofErr w:type="gramStart"/>
      <w:r w:rsidRPr="004C3526">
        <w:t>query.addColumn</w:t>
      </w:r>
      <w:proofErr w:type="spellEnd"/>
      <w:r w:rsidRPr="004C3526">
        <w:t>(</w:t>
      </w:r>
      <w:proofErr w:type="gramEnd"/>
      <w:r w:rsidRPr="004C3526">
        <w:t>'</w:t>
      </w:r>
      <w:proofErr w:type="spellStart"/>
      <w:r w:rsidRPr="004C3526">
        <w:t>spectrum_id</w:t>
      </w:r>
      <w:proofErr w:type="spellEnd"/>
      <w:r w:rsidRPr="004C3526">
        <w:t>')</w:t>
      </w:r>
    </w:p>
    <w:p w:rsidR="00351CC1" w:rsidRPr="004C3526" w:rsidRDefault="00351CC1" w:rsidP="004C3526">
      <w:pPr>
        <w:pStyle w:val="Code"/>
      </w:pPr>
    </w:p>
    <w:p w:rsidR="00351CC1" w:rsidRPr="004C3526" w:rsidRDefault="00351CC1" w:rsidP="004C3526">
      <w:pPr>
        <w:pStyle w:val="Code"/>
      </w:pPr>
      <w:proofErr w:type="spellStart"/>
      <w:proofErr w:type="gramStart"/>
      <w:r w:rsidRPr="004C3526">
        <w:t>cond</w:t>
      </w:r>
      <w:proofErr w:type="spellEnd"/>
      <w:proofErr w:type="gramEnd"/>
      <w:r w:rsidRPr="004C3526">
        <w:t xml:space="preserve"> = </w:t>
      </w:r>
      <w:proofErr w:type="spellStart"/>
      <w:r w:rsidRPr="004C3526">
        <w:t>QueryConditionObject</w:t>
      </w:r>
      <w:proofErr w:type="spellEnd"/>
      <w:r w:rsidRPr="004C3526">
        <w:t>('spectrum', '</w:t>
      </w:r>
      <w:proofErr w:type="spellStart"/>
      <w:r w:rsidRPr="004C3526">
        <w:t>spectrum_id</w:t>
      </w:r>
      <w:proofErr w:type="spellEnd"/>
      <w:r w:rsidRPr="004C3526">
        <w:t>');</w:t>
      </w:r>
    </w:p>
    <w:p w:rsidR="00351CC1" w:rsidRPr="004C3526" w:rsidRDefault="00351CC1" w:rsidP="004C3526">
      <w:pPr>
        <w:pStyle w:val="Code"/>
      </w:pPr>
      <w:proofErr w:type="spellStart"/>
      <w:r w:rsidRPr="004C3526">
        <w:t>id_array</w:t>
      </w:r>
      <w:proofErr w:type="spellEnd"/>
      <w:r w:rsidRPr="004C3526">
        <w:t xml:space="preserve"> = [65,66,67,68,69,70,71,72,73,74,75,76,77,78,79,80,81,82,83,84];</w:t>
      </w:r>
    </w:p>
    <w:p w:rsidR="00351CC1" w:rsidRPr="004C3526" w:rsidRDefault="00351CC1" w:rsidP="004C3526">
      <w:pPr>
        <w:pStyle w:val="Code"/>
      </w:pPr>
      <w:proofErr w:type="spellStart"/>
      <w:r w:rsidRPr="004C3526">
        <w:t>ids_list</w:t>
      </w:r>
      <w:proofErr w:type="spellEnd"/>
      <w:r w:rsidRPr="004C3526">
        <w:t xml:space="preserve"> = </w:t>
      </w:r>
      <w:proofErr w:type="spellStart"/>
      <w:proofErr w:type="gramStart"/>
      <w:r w:rsidRPr="004C3526">
        <w:t>java.util.ArrayList</w:t>
      </w:r>
      <w:proofErr w:type="spellEnd"/>
      <w:r w:rsidRPr="004C3526">
        <w:t>(</w:t>
      </w:r>
      <w:proofErr w:type="gramEnd"/>
      <w:r w:rsidRPr="004C3526">
        <w:t>);</w:t>
      </w:r>
    </w:p>
    <w:p w:rsidR="00351CC1" w:rsidRPr="004C3526" w:rsidRDefault="00351CC1" w:rsidP="004C3526">
      <w:pPr>
        <w:pStyle w:val="Code"/>
      </w:pPr>
      <w:proofErr w:type="gramStart"/>
      <w:r w:rsidRPr="004C3526">
        <w:t>for</w:t>
      </w:r>
      <w:proofErr w:type="gramEnd"/>
      <w:r w:rsidRPr="004C3526">
        <w:t xml:space="preserve"> </w:t>
      </w:r>
      <w:proofErr w:type="spellStart"/>
      <w:r w:rsidRPr="004C3526">
        <w:t>i</w:t>
      </w:r>
      <w:proofErr w:type="spellEnd"/>
      <w:r w:rsidRPr="004C3526">
        <w:t xml:space="preserve">=1:size(id_array,2) </w:t>
      </w:r>
      <w:proofErr w:type="spellStart"/>
      <w:r w:rsidRPr="004C3526">
        <w:t>ids_list.add</w:t>
      </w:r>
      <w:proofErr w:type="spellEnd"/>
      <w:r w:rsidRPr="004C3526">
        <w:t>(</w:t>
      </w:r>
      <w:proofErr w:type="spellStart"/>
      <w:r w:rsidRPr="004C3526">
        <w:t>id_array</w:t>
      </w:r>
      <w:proofErr w:type="spellEnd"/>
      <w:r w:rsidRPr="004C3526">
        <w:t>(</w:t>
      </w:r>
      <w:proofErr w:type="spellStart"/>
      <w:r w:rsidRPr="004C3526">
        <w:t>i</w:t>
      </w:r>
      <w:proofErr w:type="spellEnd"/>
      <w:r w:rsidRPr="004C3526">
        <w:t>)); end;</w:t>
      </w:r>
    </w:p>
    <w:p w:rsidR="00351CC1" w:rsidRPr="004C3526" w:rsidRDefault="00351CC1" w:rsidP="004C3526">
      <w:pPr>
        <w:pStyle w:val="Code"/>
      </w:pPr>
      <w:proofErr w:type="spellStart"/>
      <w:proofErr w:type="gramStart"/>
      <w:r w:rsidRPr="004C3526">
        <w:t>cond.setValue</w:t>
      </w:r>
      <w:proofErr w:type="spellEnd"/>
      <w:r w:rsidRPr="004C3526">
        <w:t>(</w:t>
      </w:r>
      <w:proofErr w:type="spellStart"/>
      <w:proofErr w:type="gramEnd"/>
      <w:r w:rsidRPr="004C3526">
        <w:t>ids_list</w:t>
      </w:r>
      <w:proofErr w:type="spellEnd"/>
      <w:r w:rsidRPr="004C3526">
        <w:t>);</w:t>
      </w:r>
    </w:p>
    <w:p w:rsidR="00351CC1" w:rsidRPr="004C3526" w:rsidRDefault="00351CC1" w:rsidP="004C3526">
      <w:pPr>
        <w:pStyle w:val="Code"/>
      </w:pPr>
      <w:proofErr w:type="spellStart"/>
      <w:proofErr w:type="gramStart"/>
      <w:r w:rsidRPr="004C3526">
        <w:t>cond.setOperator</w:t>
      </w:r>
      <w:proofErr w:type="spellEnd"/>
      <w:r w:rsidRPr="004C3526">
        <w:t>(</w:t>
      </w:r>
      <w:proofErr w:type="gramEnd"/>
      <w:r w:rsidRPr="004C3526">
        <w:t>'in');</w:t>
      </w:r>
    </w:p>
    <w:p w:rsidR="00351CC1" w:rsidRPr="004C3526" w:rsidRDefault="00351CC1" w:rsidP="004C3526">
      <w:pPr>
        <w:pStyle w:val="Code"/>
      </w:pPr>
      <w:proofErr w:type="spellStart"/>
      <w:r w:rsidRPr="004C3526">
        <w:t>query.add_</w:t>
      </w:r>
      <w:proofErr w:type="gramStart"/>
      <w:r w:rsidRPr="004C3526">
        <w:t>condition</w:t>
      </w:r>
      <w:proofErr w:type="spellEnd"/>
      <w:r w:rsidRPr="004C3526">
        <w:t>(</w:t>
      </w:r>
      <w:proofErr w:type="spellStart"/>
      <w:proofErr w:type="gramEnd"/>
      <w:r w:rsidRPr="004C3526">
        <w:t>cond</w:t>
      </w:r>
      <w:proofErr w:type="spellEnd"/>
      <w:r w:rsidRPr="004C3526">
        <w:t>);</w:t>
      </w:r>
    </w:p>
    <w:p w:rsidR="00351CC1" w:rsidRPr="004C3526" w:rsidRDefault="00351CC1" w:rsidP="004C3526">
      <w:pPr>
        <w:pStyle w:val="Code"/>
      </w:pPr>
    </w:p>
    <w:p w:rsidR="00351CC1" w:rsidRPr="004C3526" w:rsidRDefault="00351CC1" w:rsidP="004C3526">
      <w:pPr>
        <w:pStyle w:val="Code"/>
      </w:pPr>
      <w:proofErr w:type="gramStart"/>
      <w:r w:rsidRPr="004C3526">
        <w:t>ids</w:t>
      </w:r>
      <w:proofErr w:type="gramEnd"/>
      <w:r w:rsidRPr="004C3526">
        <w:t xml:space="preserve"> = </w:t>
      </w:r>
      <w:proofErr w:type="spellStart"/>
      <w:r w:rsidRPr="004C3526">
        <w:t>specchio_client.getSpectrumIdsMatchingQuery</w:t>
      </w:r>
      <w:proofErr w:type="spellEnd"/>
      <w:r w:rsidRPr="004C3526">
        <w:t>(query);</w:t>
      </w:r>
    </w:p>
    <w:p w:rsidR="007E2903" w:rsidRDefault="007E2903" w:rsidP="007E2903">
      <w:pPr>
        <w:pStyle w:val="HeadingSubUnnumbered"/>
      </w:pPr>
      <w:r>
        <w:t xml:space="preserve">Example </w:t>
      </w:r>
      <w:proofErr w:type="spellStart"/>
      <w:r>
        <w:t>Matlab</w:t>
      </w:r>
      <w:proofErr w:type="spellEnd"/>
      <w:r>
        <w:t>-ready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proofErr w:type="gramStart"/>
      <w:r w:rsidRPr="00A92DD8">
        <w:t>query</w:t>
      </w:r>
      <w:proofErr w:type="gramEnd"/>
      <w:r w:rsidRPr="00A92DD8">
        <w:t xml:space="preserve"> = Query('spectrum');</w:t>
      </w:r>
    </w:p>
    <w:p w:rsidR="00351CC1" w:rsidRPr="00A92DD8" w:rsidRDefault="00351CC1" w:rsidP="00A92DD8">
      <w:pPr>
        <w:pStyle w:val="Code"/>
      </w:pPr>
      <w:proofErr w:type="spellStart"/>
      <w:proofErr w:type="gramStart"/>
      <w:r w:rsidRPr="00A92DD8">
        <w:t>query.setQueryType</w:t>
      </w:r>
      <w:proofErr w:type="spellEnd"/>
      <w:r w:rsidRPr="00A92DD8">
        <w:t>(</w:t>
      </w:r>
      <w:proofErr w:type="spellStart"/>
      <w:proofErr w:type="gramEnd"/>
      <w:r w:rsidRPr="00A92DD8">
        <w:t>Query.SELECT_QUERY</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query.addColumn</w:t>
      </w:r>
      <w:proofErr w:type="spellEnd"/>
      <w:r w:rsidRPr="00A92DD8">
        <w:t>(</w:t>
      </w:r>
      <w:proofErr w:type="gramEnd"/>
      <w:r w:rsidRPr="00A92DD8">
        <w:t>'</w:t>
      </w:r>
      <w:proofErr w:type="spellStart"/>
      <w:r w:rsidRPr="00A92DD8">
        <w:t>spectrum_id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measurement_unit_id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lastRenderedPageBreak/>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EAVQueryConditionObject</w:t>
      </w:r>
      <w:proofErr w:type="spellEnd"/>
      <w:r w:rsidRPr="00A92DD8">
        <w:t>('</w:t>
      </w:r>
      <w:proofErr w:type="spellStart"/>
      <w:r w:rsidRPr="00A92DD8">
        <w:t>eav</w:t>
      </w:r>
      <w:proofErr w:type="spellEnd"/>
      <w:r w:rsidRPr="00A92DD8">
        <w:t>', '</w:t>
      </w:r>
      <w:proofErr w:type="spellStart"/>
      <w:r w:rsidRPr="00A92DD8">
        <w:t>spectrum_x_eav</w:t>
      </w:r>
      <w:proofErr w:type="spellEnd"/>
      <w:r w:rsidRPr="00A92DD8">
        <w:t>', 'File Name', '</w:t>
      </w:r>
      <w:proofErr w:type="spellStart"/>
      <w:r w:rsidRPr="00A92DD8">
        <w:t>string_val</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w:t>
      </w:r>
      <w:proofErr w:type="spellStart"/>
      <w:r w:rsidRPr="00A92DD8">
        <w:t>triti</w:t>
      </w:r>
      <w:proofErr w:type="spellEnd"/>
      <w:r w:rsidRPr="00A92DD8">
        <w:t>%%');</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'like');</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sensor_id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instrument_id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391D00" w:rsidRDefault="00351CC1" w:rsidP="00A92DD8">
      <w:pPr>
        <w:pStyle w:val="Code"/>
        <w:rPr>
          <w:rStyle w:val="Codeintext"/>
          <w:sz w:val="16"/>
        </w:rPr>
      </w:pPr>
      <w:proofErr w:type="gramStart"/>
      <w:r w:rsidRPr="00A92DD8">
        <w:t>ids</w:t>
      </w:r>
      <w:proofErr w:type="gramEnd"/>
      <w:r w:rsidRPr="00A92DD8">
        <w:t xml:space="preserve"> = </w:t>
      </w:r>
      <w:proofErr w:type="spellStart"/>
      <w:r w:rsidRPr="00A92DD8">
        <w:t>specchio_client.getSpectrumIdsMatchingQuery</w:t>
      </w:r>
      <w:proofErr w:type="spellEnd"/>
      <w:r w:rsidRPr="00A92DD8">
        <w:t>(query);</w:t>
      </w:r>
    </w:p>
    <w:p w:rsidR="00BB33C3" w:rsidRDefault="00BB33C3" w:rsidP="00BB33C3">
      <w:pPr>
        <w:pStyle w:val="Heading1"/>
      </w:pPr>
      <w:bookmarkStart w:id="529" w:name="_Toc355280441"/>
      <w:bookmarkStart w:id="530" w:name="_Ref356556507"/>
      <w:bookmarkStart w:id="531" w:name="_Ref356556512"/>
      <w:bookmarkStart w:id="532" w:name="_Ref357606881"/>
      <w:bookmarkStart w:id="533" w:name="_Ref357606885"/>
      <w:bookmarkStart w:id="534" w:name="_Toc359579991"/>
      <w:r>
        <w:lastRenderedPageBreak/>
        <w:t>References</w:t>
      </w:r>
      <w:bookmarkEnd w:id="529"/>
      <w:bookmarkEnd w:id="530"/>
      <w:bookmarkEnd w:id="531"/>
      <w:bookmarkEnd w:id="532"/>
      <w:bookmarkEnd w:id="533"/>
      <w:bookmarkEnd w:id="534"/>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35" w:name="_Toc355280442"/>
      <w:bookmarkStart w:id="536" w:name="_Toc359579992"/>
      <w:r>
        <w:lastRenderedPageBreak/>
        <w:t xml:space="preserve">Document </w:t>
      </w:r>
      <w:r w:rsidR="00DE79D5" w:rsidRPr="00084655">
        <w:t>History</w:t>
      </w:r>
      <w:bookmarkEnd w:id="535"/>
      <w:bookmarkEnd w:id="536"/>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w:t>
            </w:r>
            <w:proofErr w:type="gramStart"/>
            <w:r w:rsidRPr="00084655">
              <w:t>Admin</w:t>
            </w:r>
            <w:proofErr w:type="gramEnd"/>
            <w:r w:rsidRPr="00084655">
              <w:t xml:space="preserve">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p w:rsidR="00DE79D5" w:rsidRDefault="00DE79D5" w:rsidP="00DE79D5">
            <w:pPr>
              <w:pStyle w:val="texte1"/>
              <w:keepNext/>
              <w:keepLines/>
              <w:ind w:left="0"/>
              <w:rPr>
                <w:lang w:val="en-GB"/>
              </w:rPr>
            </w:pPr>
            <w:r>
              <w:rPr>
                <w:lang w:val="en-GB"/>
              </w:rPr>
              <w:t xml:space="preserve">D. </w:t>
            </w:r>
            <w:proofErr w:type="spellStart"/>
            <w:r>
              <w:rPr>
                <w:lang w:val="en-GB"/>
              </w:rPr>
              <w:t>Kuekenbrink</w:t>
            </w:r>
            <w:proofErr w:type="spellEnd"/>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p w:rsidR="00DE79D5" w:rsidRDefault="00DE79D5" w:rsidP="00DE79D5">
            <w:pPr>
              <w:pStyle w:val="texte1"/>
              <w:keepNext/>
              <w:keepLines/>
              <w:ind w:left="0"/>
              <w:rPr>
                <w:lang w:val="en-GB"/>
              </w:rPr>
            </w:pPr>
            <w:r>
              <w:rPr>
                <w:lang w:val="en-GB"/>
              </w:rPr>
              <w:t xml:space="preserve">D. </w:t>
            </w:r>
            <w:proofErr w:type="spellStart"/>
            <w:r>
              <w:rPr>
                <w:lang w:val="en-GB"/>
              </w:rPr>
              <w:t>Kuekenbrink</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w:t>
            </w:r>
            <w:proofErr w:type="spellStart"/>
            <w:r w:rsidR="00CB7B75">
              <w:rPr>
                <w:lang w:val="en-GB"/>
              </w:rPr>
              <w:t>UniSpec</w:t>
            </w:r>
            <w:proofErr w:type="spellEnd"/>
            <w:r w:rsidR="00CB7B75">
              <w:rPr>
                <w:lang w:val="en-GB"/>
              </w:rPr>
              <w:t xml:space="preserve">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bookmarkStart w:id="537" w:name="_GoBack"/>
            <w:bookmarkEnd w:id="537"/>
          </w:p>
        </w:tc>
      </w:tr>
    </w:tbl>
    <w:p w:rsidR="00EC7A09" w:rsidRDefault="00EC7A09" w:rsidP="002E2195">
      <w:pPr>
        <w:pStyle w:val="Appendix1"/>
      </w:pPr>
      <w:bookmarkStart w:id="538" w:name="_Ref353800559"/>
      <w:bookmarkStart w:id="539" w:name="_Toc355280437"/>
      <w:bookmarkStart w:id="540" w:name="_Ref359577405"/>
      <w:bookmarkStart w:id="541" w:name="_Toc359579993"/>
      <w:r>
        <w:lastRenderedPageBreak/>
        <w:t xml:space="preserve">Regular Expressions </w:t>
      </w:r>
      <w:bookmarkEnd w:id="538"/>
      <w:r>
        <w:t>Tutorial</w:t>
      </w:r>
      <w:bookmarkEnd w:id="539"/>
      <w:bookmarkEnd w:id="540"/>
      <w:bookmarkEnd w:id="541"/>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w:t>
            </w:r>
            <w:proofErr w:type="gramStart"/>
            <w:r>
              <w:t>occurs</w:t>
            </w:r>
            <w:proofErr w:type="gramEnd"/>
            <w:r>
              <w:t>.</w:t>
            </w:r>
          </w:p>
        </w:tc>
        <w:tc>
          <w:tcPr>
            <w:tcW w:w="0" w:type="auto"/>
          </w:tcPr>
          <w:p w:rsidR="00EC7A09" w:rsidRDefault="00EC7A09" w:rsidP="001A3E85">
            <w:pPr>
              <w:pStyle w:val="TableText"/>
            </w:pPr>
            <w:proofErr w:type="spellStart"/>
            <w:proofErr w:type="gramStart"/>
            <w:r w:rsidRPr="000F0766">
              <w:rPr>
                <w:rStyle w:val="Codeintext"/>
                <w:rFonts w:eastAsiaTheme="minorEastAsia"/>
              </w:rPr>
              <w:t>mpl</w:t>
            </w:r>
            <w:proofErr w:type="spellEnd"/>
            <w:proofErr w:type="gramEnd"/>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w:t>
            </w:r>
            <w:proofErr w:type="spellStart"/>
            <w:r w:rsidRPr="000F0766">
              <w:rPr>
                <w:rStyle w:val="Codeintext"/>
                <w:rFonts w:eastAsiaTheme="minorEastAsia"/>
              </w:rPr>
              <w:t>exa</w:t>
            </w:r>
            <w:proofErr w:type="spellEnd"/>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w:t>
            </w:r>
            <w:proofErr w:type="spellStart"/>
            <w:r w:rsidRPr="000F0766">
              <w:rPr>
                <w:rStyle w:val="Codeintext"/>
                <w:rFonts w:eastAsiaTheme="minorEastAsia"/>
              </w:rPr>
              <w:t>xa</w:t>
            </w:r>
            <w:proofErr w:type="spellEnd"/>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proofErr w:type="gramStart"/>
            <w:r w:rsidRPr="007B4B5E">
              <w:rPr>
                <w:rFonts w:eastAsiaTheme="minorEastAsia"/>
              </w:rPr>
              <w:t>l</w:t>
            </w:r>
            <w:r w:rsidRPr="000F0766">
              <w:rPr>
                <w:rStyle w:val="Codeintext"/>
                <w:rFonts w:eastAsiaTheme="minorEastAsia"/>
              </w:rPr>
              <w:t>e</w:t>
            </w:r>
            <w:proofErr w:type="gramEnd"/>
            <w:r w:rsidRPr="000F0766">
              <w:rPr>
                <w:rStyle w:val="Codeintext"/>
                <w:rFonts w:eastAsiaTheme="minorEastAsia"/>
              </w:rPr>
              <w:t>$</w:t>
            </w:r>
            <w:r>
              <w:t xml:space="preserve"> will match </w:t>
            </w:r>
            <w:r w:rsidRPr="00656359">
              <w:rPr>
                <w:rStyle w:val="Codeintext"/>
                <w:rFonts w:eastAsiaTheme="minorEastAsia"/>
              </w:rPr>
              <w:t>example</w:t>
            </w:r>
            <w:r>
              <w:t xml:space="preserve">, but </w:t>
            </w:r>
            <w:proofErr w:type="spellStart"/>
            <w:r w:rsidRPr="000F0766">
              <w:rPr>
                <w:rStyle w:val="Codeintext"/>
                <w:rFonts w:eastAsiaTheme="minorEastAsia"/>
              </w:rPr>
              <w:t>pl</w:t>
            </w:r>
            <w:proofErr w:type="spellEnd"/>
            <w:r w:rsidRPr="000F0766">
              <w:rPr>
                <w:rStyle w:val="Codeintext"/>
                <w:rFonts w:eastAsiaTheme="minorEastAsia"/>
              </w:rPr>
              <w:t>$</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proofErr w:type="spellStart"/>
            <w:proofErr w:type="gramStart"/>
            <w:r w:rsidRPr="000F0766">
              <w:rPr>
                <w:rStyle w:val="Codeintext"/>
                <w:rFonts w:eastAsiaTheme="minorEastAsia"/>
              </w:rPr>
              <w:t>a.c</w:t>
            </w:r>
            <w:proofErr w:type="spellEnd"/>
            <w:proofErr w:type="gramEnd"/>
            <w:r>
              <w:t xml:space="preserve"> will match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aac</w:t>
            </w:r>
            <w:proofErr w:type="spellEnd"/>
            <w:r>
              <w:t xml:space="preserve">, </w:t>
            </w:r>
            <w:proofErr w:type="spellStart"/>
            <w:r w:rsidRPr="000F0766">
              <w:rPr>
                <w:rStyle w:val="Codeintext"/>
                <w:rFonts w:eastAsiaTheme="minorEastAsia"/>
              </w:rPr>
              <w:t>adc</w:t>
            </w:r>
            <w:proofErr w:type="spellEnd"/>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proofErr w:type="spellStart"/>
            <w:r w:rsidRPr="000F0766">
              <w:rPr>
                <w:rStyle w:val="Codeintext"/>
                <w:rFonts w:eastAsiaTheme="minorEastAsia"/>
              </w:rPr>
              <w:t>abbc</w:t>
            </w:r>
            <w:proofErr w:type="spellEnd"/>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proofErr w:type="gramStart"/>
            <w:r w:rsidRPr="000F0766">
              <w:rPr>
                <w:rStyle w:val="Codeintext"/>
                <w:rFonts w:eastAsiaTheme="minorEastAsia"/>
              </w:rPr>
              <w:t>ab*</w:t>
            </w:r>
            <w:proofErr w:type="gramEnd"/>
            <w:r w:rsidRPr="000F0766">
              <w:rPr>
                <w:rStyle w:val="Codeintext"/>
                <w:rFonts w:eastAsiaTheme="minorEastAsia"/>
              </w:rPr>
              <w:t>c</w:t>
            </w:r>
            <w:r>
              <w:t xml:space="preserve"> will match </w:t>
            </w:r>
            <w:r w:rsidRPr="000F0766">
              <w:rPr>
                <w:rStyle w:val="Codeintext"/>
                <w:rFonts w:eastAsiaTheme="minorEastAsia"/>
              </w:rPr>
              <w:t>ac</w:t>
            </w:r>
            <w:r>
              <w:t xml:space="preserve">,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abbc</w:t>
            </w:r>
            <w:proofErr w:type="spellEnd"/>
            <w:r>
              <w:t xml:space="preserve"> or </w:t>
            </w:r>
            <w:proofErr w:type="spellStart"/>
            <w:r w:rsidRPr="000F0766">
              <w:rPr>
                <w:rStyle w:val="Codeintext"/>
                <w:rFonts w:eastAsiaTheme="minorEastAsia"/>
              </w:rPr>
              <w:t>abbbc</w:t>
            </w:r>
            <w:proofErr w:type="spellEnd"/>
            <w:r>
              <w:t xml:space="preserve">, but will not match </w:t>
            </w:r>
            <w:r w:rsidRPr="000F0766">
              <w:rPr>
                <w:rStyle w:val="Codeintext"/>
                <w:rFonts w:eastAsiaTheme="minorEastAsia"/>
              </w:rPr>
              <w:t>a7c</w:t>
            </w:r>
            <w:r>
              <w:t xml:space="preserve"> or </w:t>
            </w:r>
            <w:proofErr w:type="spellStart"/>
            <w:r w:rsidRPr="000F0766">
              <w:rPr>
                <w:rStyle w:val="Codeintext"/>
                <w:rFonts w:eastAsiaTheme="minorEastAsia"/>
              </w:rPr>
              <w:t>ahc</w:t>
            </w:r>
            <w:proofErr w:type="spellEnd"/>
            <w:r>
              <w:t xml:space="preserve">. It will match </w:t>
            </w:r>
            <w:proofErr w:type="spellStart"/>
            <w:r w:rsidRPr="000F0766">
              <w:rPr>
                <w:rStyle w:val="Codeintext"/>
                <w:rFonts w:eastAsiaTheme="minorEastAsia"/>
              </w:rPr>
              <w:t>aac</w:t>
            </w:r>
            <w:proofErr w:type="spellEnd"/>
            <w:r>
              <w:t xml:space="preserve"> at the second character and </w:t>
            </w:r>
            <w:proofErr w:type="spellStart"/>
            <w:r w:rsidRPr="000F0766">
              <w:rPr>
                <w:rStyle w:val="Codeintext"/>
                <w:rFonts w:eastAsiaTheme="minorEastAsia"/>
              </w:rPr>
              <w:t>acc</w:t>
            </w:r>
            <w:proofErr w:type="spellEnd"/>
            <w:r>
              <w:t xml:space="preserve"> at the first character, because there are zero characters between </w:t>
            </w:r>
            <w:proofErr w:type="gramStart"/>
            <w:r>
              <w:t xml:space="preserve">the </w:t>
            </w:r>
            <w:r w:rsidRPr="000F0766">
              <w:rPr>
                <w:rStyle w:val="Codeintext"/>
                <w:rFonts w:eastAsiaTheme="minorEastAsia"/>
              </w:rPr>
              <w:t>a</w:t>
            </w:r>
            <w:proofErr w:type="gramEnd"/>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proofErr w:type="spellStart"/>
            <w:r w:rsidRPr="000F0766">
              <w:rPr>
                <w:rStyle w:val="Codeintext"/>
                <w:rFonts w:eastAsiaTheme="minorEastAsia"/>
              </w:rPr>
              <w:t>ab+c</w:t>
            </w:r>
            <w:proofErr w:type="spellEnd"/>
            <w:r>
              <w:t xml:space="preserve"> will match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abbc</w:t>
            </w:r>
            <w:proofErr w:type="spellEnd"/>
            <w:r>
              <w:rPr>
                <w:rStyle w:val="iEmphasis"/>
              </w:rPr>
              <w:t xml:space="preserve"> </w:t>
            </w:r>
            <w:r w:rsidRPr="00412CEB">
              <w:t>or</w:t>
            </w:r>
            <w:r>
              <w:t xml:space="preserve"> </w:t>
            </w:r>
            <w:proofErr w:type="spellStart"/>
            <w:r w:rsidRPr="000F0766">
              <w:rPr>
                <w:rStyle w:val="Codeintext"/>
                <w:rFonts w:eastAsiaTheme="minorEastAsia"/>
              </w:rPr>
              <w:t>abbbc</w:t>
            </w:r>
            <w:proofErr w:type="spellEnd"/>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proofErr w:type="gramStart"/>
            <w:r w:rsidRPr="000F0766">
              <w:rPr>
                <w:rStyle w:val="Codeintext"/>
                <w:rFonts w:eastAsiaTheme="minorEastAsia"/>
              </w:rPr>
              <w:t>a[</w:t>
            </w:r>
            <w:proofErr w:type="gramEnd"/>
            <w:r w:rsidRPr="000F0766">
              <w:rPr>
                <w:rStyle w:val="Codeintext"/>
                <w:rFonts w:eastAsiaTheme="minorEastAsia"/>
              </w:rPr>
              <w:t>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roofErr w:type="gramStart"/>
            <w:r w:rsidRPr="000F0766">
              <w:rPr>
                <w:rStyle w:val="Codeintext"/>
                <w:rFonts w:eastAsiaTheme="minorEastAsia"/>
              </w:rPr>
              <w:t>+(</w:t>
            </w:r>
            <w:proofErr w:type="gramEnd"/>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t>
            </w:r>
            <w:proofErr w:type="gramStart"/>
            <w:r>
              <w:t>will</w:t>
            </w:r>
            <w:proofErr w:type="gramEnd"/>
            <w:r>
              <w:t xml:space="preserve">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w:t>
            </w:r>
            <w:proofErr w:type="spellStart"/>
            <w:r w:rsidRPr="000F0766">
              <w:rPr>
                <w:rStyle w:val="Codeintext"/>
                <w:rFonts w:eastAsiaTheme="minorEastAsia"/>
              </w:rPr>
              <w:t>abc</w:t>
            </w:r>
            <w:proofErr w:type="spellEnd"/>
            <w:r w:rsidRPr="000F0766">
              <w:rPr>
                <w:rStyle w:val="Codeintext"/>
                <w:rFonts w:eastAsiaTheme="minorEastAsia"/>
              </w:rPr>
              <w:t>$</w:t>
            </w:r>
            <w:r>
              <w:t xml:space="preserve"> will match the string </w:t>
            </w:r>
            <w:proofErr w:type="spellStart"/>
            <w:r w:rsidRPr="000F0766">
              <w:rPr>
                <w:rStyle w:val="Codeintext"/>
                <w:rFonts w:eastAsiaTheme="minorEastAsia"/>
              </w:rPr>
              <w:t>abc</w:t>
            </w:r>
            <w:proofErr w:type="spellEnd"/>
            <w:r>
              <w:t xml:space="preserve"> only. </w:t>
            </w:r>
            <w:proofErr w:type="spellStart"/>
            <w:proofErr w:type="gramStart"/>
            <w:r w:rsidRPr="000F0766">
              <w:rPr>
                <w:rStyle w:val="Codeintext"/>
                <w:rFonts w:eastAsiaTheme="minorEastAsia"/>
              </w:rPr>
              <w:t>abcd</w:t>
            </w:r>
            <w:proofErr w:type="spellEnd"/>
            <w:proofErr w:type="gramEnd"/>
            <w:r>
              <w:t xml:space="preserve"> or </w:t>
            </w:r>
            <w:proofErr w:type="spellStart"/>
            <w:r w:rsidRPr="000F0766">
              <w:rPr>
                <w:rStyle w:val="Codeintext"/>
                <w:rFonts w:eastAsiaTheme="minorEastAsia"/>
              </w:rPr>
              <w:t>aabc</w:t>
            </w:r>
            <w:proofErr w:type="spellEnd"/>
            <w:r>
              <w:t xml:space="preserve"> will not be matched.</w:t>
            </w:r>
          </w:p>
          <w:p w:rsidR="00EC7A09" w:rsidRDefault="00EC7A09" w:rsidP="001A3E85">
            <w:pPr>
              <w:pStyle w:val="TableText"/>
            </w:pPr>
            <w:r w:rsidRPr="000F0766">
              <w:rPr>
                <w:rStyle w:val="Codeintext"/>
                <w:rFonts w:eastAsiaTheme="minorEastAsia"/>
              </w:rPr>
              <w:t>1[</w:t>
            </w:r>
            <w:proofErr w:type="spellStart"/>
            <w:r w:rsidRPr="000F0766">
              <w:rPr>
                <w:rStyle w:val="Codeintext"/>
                <w:rFonts w:eastAsiaTheme="minorEastAsia"/>
              </w:rPr>
              <w:t>abcd</w:t>
            </w:r>
            <w:proofErr w:type="spellEnd"/>
            <w:proofErr w:type="gramStart"/>
            <w:r w:rsidRPr="000F0766">
              <w:rPr>
                <w:rStyle w:val="Codeintext"/>
                <w:rFonts w:eastAsiaTheme="minorEastAsia"/>
              </w:rPr>
              <w:t>]+</w:t>
            </w:r>
            <w:proofErr w:type="gramEnd"/>
            <w:r w:rsidRPr="000F0766">
              <w:rPr>
                <w:rStyle w:val="Codeintext"/>
                <w:rFonts w:eastAsiaTheme="minorEastAsia"/>
              </w:rPr>
              <w:t>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proofErr w:type="gramStart"/>
            <w:r w:rsidRPr="000F0766">
              <w:rPr>
                <w:rStyle w:val="Codeintext"/>
                <w:rFonts w:eastAsiaTheme="minorEastAsia"/>
              </w:rPr>
              <w:t>\[</w:t>
            </w:r>
            <w:proofErr w:type="gramEnd"/>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proofErr w:type="gramStart"/>
            <w:r w:rsidRPr="000F0766">
              <w:rPr>
                <w:rStyle w:val="Codeintext"/>
                <w:rFonts w:eastAsiaTheme="minorEastAsia"/>
              </w:rPr>
              <w:t>\.+</w:t>
            </w:r>
            <w:proofErr w:type="gramEnd"/>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w:t>
            </w:r>
            <w:proofErr w:type="gramStart"/>
            <w:r w:rsidRPr="000F0766">
              <w:rPr>
                <w:rStyle w:val="Codeintext"/>
                <w:rFonts w:eastAsiaTheme="minorEastAsia"/>
              </w:rPr>
              <w:t>.[</w:t>
            </w:r>
            <w:proofErr w:type="gramEnd"/>
            <w:r w:rsidRPr="000F0766">
              <w:rPr>
                <w:rStyle w:val="Codeintext"/>
                <w:rFonts w:eastAsiaTheme="minorEastAsia"/>
              </w:rPr>
              <w:t>0-9]*</w:t>
            </w:r>
            <w:r>
              <w:t xml:space="preserve"> will match any number with a decimal point.</w:t>
            </w:r>
          </w:p>
        </w:tc>
      </w:tr>
    </w:tbl>
    <w:p w:rsidR="002A0FFE" w:rsidRDefault="00256F45" w:rsidP="00256F45">
      <w:pPr>
        <w:pStyle w:val="Appendix1"/>
      </w:pPr>
      <w:bookmarkStart w:id="542" w:name="_Ref357589894"/>
      <w:bookmarkStart w:id="543" w:name="_Toc359579994"/>
      <w:r>
        <w:lastRenderedPageBreak/>
        <w:t>Predefined Manufacturer Table</w:t>
      </w:r>
      <w:bookmarkEnd w:id="542"/>
      <w:bookmarkEnd w:id="543"/>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4" w:name="_Ref358389791"/>
      <w:bookmarkStart w:id="545" w:name="_Ref358389794"/>
      <w:bookmarkStart w:id="546" w:name="_Ref358389904"/>
      <w:bookmarkStart w:id="547" w:name="_Ref358389907"/>
      <w:bookmarkStart w:id="548" w:name="_Toc359579995"/>
      <w:r>
        <w:lastRenderedPageBreak/>
        <w:t>Predefined Sensor Table</w:t>
      </w:r>
      <w:bookmarkEnd w:id="544"/>
      <w:bookmarkEnd w:id="545"/>
      <w:bookmarkEnd w:id="546"/>
      <w:bookmarkEnd w:id="547"/>
      <w:bookmarkEnd w:id="548"/>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6"/>
      <w:footerReference w:type="default" r:id="rId147"/>
      <w:headerReference w:type="first" r:id="rId148"/>
      <w:footerReference w:type="first" r:id="rId149"/>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0E82" w:rsidRDefault="002B0E82">
      <w:r>
        <w:separator/>
      </w:r>
    </w:p>
  </w:endnote>
  <w:endnote w:type="continuationSeparator" w:id="0">
    <w:p w:rsidR="002B0E82" w:rsidRDefault="002B0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r w:rsidR="00C63D4F">
      <w:fldChar w:fldCharType="begin"/>
    </w:r>
    <w:r w:rsidR="00C63D4F">
      <w:instrText>REF VQS</w:instrText>
    </w:r>
    <w:r w:rsidR="00C63D4F">
      <w:fldChar w:fldCharType="separate"/>
    </w:r>
    <w:r w:rsidR="00D568CA">
      <w:rPr>
        <w:noProof/>
      </w:rPr>
      <w:t>3.0</w:t>
    </w:r>
    <w:r w:rsidR="00C63D4F">
      <w:rPr>
        <w:noProof/>
      </w:rPr>
      <w:fldChar w:fldCharType="end"/>
    </w:r>
    <w:r w:rsidR="003450A8">
      <w:rPr>
        <w:noProof/>
      </w:rPr>
      <w:t>.2</w:t>
    </w:r>
    <w:r>
      <w:t xml:space="preserve"> / </w:t>
    </w:r>
    <w:r w:rsidR="00C63D4F">
      <w:fldChar w:fldCharType="begin"/>
    </w:r>
    <w:r w:rsidR="00C63D4F">
      <w:instrText>REF DD</w:instrText>
    </w:r>
    <w:r w:rsidR="00C63D4F">
      <w:fldChar w:fldCharType="separate"/>
    </w:r>
    <w:r w:rsidR="003450A8">
      <w:rPr>
        <w:noProof/>
      </w:rPr>
      <w:t>13.05</w:t>
    </w:r>
    <w:r w:rsidR="00B142D9">
      <w:rPr>
        <w:noProof/>
      </w:rPr>
      <w:t>.201</w:t>
    </w:r>
    <w:r w:rsidR="00C63D4F">
      <w:rPr>
        <w:noProof/>
      </w:rPr>
      <w:fldChar w:fldCharType="end"/>
    </w:r>
    <w:r w:rsidR="00CE2269">
      <w:rPr>
        <w:noProof/>
      </w:rPr>
      <w:t>4</w:t>
    </w:r>
    <w:r>
      <w:tab/>
    </w:r>
    <w:r>
      <w:tab/>
      <w:t>Pag</w:t>
    </w:r>
    <w:r w:rsidRPr="008030FC">
      <w:t xml:space="preserve">e </w:t>
    </w:r>
    <w:r w:rsidR="00C63D4F">
      <w:fldChar w:fldCharType="begin"/>
    </w:r>
    <w:r w:rsidR="00C63D4F">
      <w:instrText>PAGE</w:instrText>
    </w:r>
    <w:r w:rsidR="00C63D4F">
      <w:fldChar w:fldCharType="separate"/>
    </w:r>
    <w:r w:rsidR="003450A8">
      <w:rPr>
        <w:noProof/>
      </w:rPr>
      <w:t>126</w:t>
    </w:r>
    <w:r w:rsidR="00C63D4F">
      <w:rPr>
        <w:noProof/>
      </w:rPr>
      <w:fldChar w:fldCharType="end"/>
    </w:r>
    <w:r w:rsidRPr="008030FC">
      <w:t xml:space="preserve"> </w:t>
    </w:r>
    <w:r>
      <w:t xml:space="preserve">of </w:t>
    </w:r>
    <w:r w:rsidR="00C63D4F">
      <w:fldChar w:fldCharType="begin"/>
    </w:r>
    <w:r w:rsidR="00C63D4F">
      <w:instrText xml:space="preserve">NUMPAGES </w:instrText>
    </w:r>
    <w:r w:rsidR="00C63D4F">
      <w:fldChar w:fldCharType="separate"/>
    </w:r>
    <w:r w:rsidR="003450A8">
      <w:rPr>
        <w:noProof/>
      </w:rPr>
      <w:t>130</w:t>
    </w:r>
    <w:r w:rsidR="00C63D4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0E82" w:rsidRDefault="002B0E82">
      <w:r>
        <w:separator/>
      </w:r>
    </w:p>
  </w:footnote>
  <w:footnote w:type="continuationSeparator" w:id="0">
    <w:p w:rsidR="002B0E82" w:rsidRDefault="002B0E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r w:rsidR="002B0E82">
      <w:fldChar w:fldCharType="begin"/>
    </w:r>
    <w:r w:rsidR="002B0E82">
      <w:instrText xml:space="preserve"> REF DOC_TITLE \* CHARFORMAT </w:instrText>
    </w:r>
    <w:r w:rsidR="002B0E82">
      <w:fldChar w:fldCharType="separate"/>
    </w:r>
    <w:r w:rsidR="00D568CA">
      <w:t>User Guide</w:t>
    </w:r>
    <w:r w:rsidR="002B0E82">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2804"/>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A7AE0"/>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0E82"/>
    <w:rsid w:val="002B10D8"/>
    <w:rsid w:val="002B31FB"/>
    <w:rsid w:val="002B46C1"/>
    <w:rsid w:val="002B5ED5"/>
    <w:rsid w:val="002C0B19"/>
    <w:rsid w:val="002C1A9A"/>
    <w:rsid w:val="002C3B6A"/>
    <w:rsid w:val="002C6764"/>
    <w:rsid w:val="002C733E"/>
    <w:rsid w:val="002D26AF"/>
    <w:rsid w:val="002D27C1"/>
    <w:rsid w:val="002D3448"/>
    <w:rsid w:val="002D4E89"/>
    <w:rsid w:val="002E1EF5"/>
    <w:rsid w:val="002E2195"/>
    <w:rsid w:val="002E2FCF"/>
    <w:rsid w:val="002E3320"/>
    <w:rsid w:val="002E478E"/>
    <w:rsid w:val="002E79AF"/>
    <w:rsid w:val="002F1257"/>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0A8"/>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9DC"/>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2D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2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269"/>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802"/>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4">
          <o:proxy start="" idref="#_x0000_s1168" connectloc="1"/>
          <o:proxy end="" idref="#_x0000_s1169" connectloc="3"/>
        </o:r>
        <o:r id="V:Rule14" type="connector" idref="#_x0000_s1327">
          <o:proxy start="" idref="#_x0000_s1175" connectloc="0"/>
          <o:proxy end="" idref="#_x0000_s1174" connectloc="2"/>
        </o:r>
        <o:r id="V:Rule15" type="connector" idref="#_x0000_s1094">
          <o:proxy start="" idref="#_x0000_s1087" connectloc="3"/>
          <o:proxy end="" idref="#_x0000_s1093" connectloc="1"/>
        </o:r>
        <o:r id="V:Rule16" type="connector" idref="#_x0000_s1042">
          <o:proxy start="" idref="#_x0000_s1036" connectloc="4"/>
          <o:proxy end="" idref="#_x0000_s1041" connectloc="1"/>
        </o:r>
        <o:r id="V:Rule17" type="callout" idref="#_x0000_s1108"/>
        <o:r id="V:Rule18" type="connector" idref="#_x0000_s1325">
          <o:proxy start="" idref="#_x0000_s1172" connectloc="1"/>
          <o:proxy end="" idref="#_x0000_s1170" connectloc="3"/>
        </o:r>
        <o:r id="V:Rule19" type="callout" idref="#_x0000_s1109"/>
        <o:r id="V:Rule20" type="callout" idref="#_x0000_s1114"/>
        <o:r id="V:Rule21" type="connector" idref="#_x0000_s1326">
          <o:proxy start="" idref="#_x0000_s1173" connectloc="1"/>
          <o:proxy end="" idref="#_x0000_s1171" connectloc="3"/>
        </o:r>
        <o:r id="V:Rule22" type="connector" idref="#_x0000_s1051">
          <o:proxy start="" idref="#_x0000_s1047" connectloc="4"/>
          <o:proxy end="" idref="#_x0000_s1050" connectloc="1"/>
        </o:r>
        <o:r id="V:Rule23" type="connector" idref="#_x0000_s1336">
          <o:proxy start="" idref="#_x0000_s1333" connectloc="2"/>
          <o:proxy end="" idref="#_x0000_s1335" connectloc="1"/>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emf"/><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0EBFB0BB-A77B-45EA-B4F2-A13272622E22}">
  <ds:schemaRefs>
    <ds:schemaRef ds:uri="http://schemas.openxmlformats.org/officeDocument/2006/bibliography"/>
  </ds:schemaRefs>
</ds:datastoreItem>
</file>

<file path=customXml/itemProps2.xml><?xml version="1.0" encoding="utf-8"?>
<ds:datastoreItem xmlns:ds="http://schemas.openxmlformats.org/officeDocument/2006/customXml" ds:itemID="{5EA361A6-6E18-40A0-A49B-9DF0CCC35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12339</TotalTime>
  <Pages>130</Pages>
  <Words>33335</Words>
  <Characters>190015</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222905</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106</cp:revision>
  <cp:lastPrinted>2013-10-28T20:55:00Z</cp:lastPrinted>
  <dcterms:created xsi:type="dcterms:W3CDTF">2012-05-02T12:22:00Z</dcterms:created>
  <dcterms:modified xsi:type="dcterms:W3CDTF">2014-05-13T05:00:00Z</dcterms:modified>
</cp:coreProperties>
</file>